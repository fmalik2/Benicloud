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12AEA6" w14:textId="5B55B6C6" w:rsidR="00B55A9C" w:rsidRPr="00B55A9C" w:rsidRDefault="005670B9" w:rsidP="00B55A9C">
      <w:pPr>
        <w:rPr>
          <w:rFonts w:ascii="Times New Roman" w:eastAsia="Times New Roman" w:hAnsi="Times New Roman" w:cs="Times New Roman"/>
        </w:rPr>
      </w:pPr>
      <w:bookmarkStart w:id="0" w:name="_GoBack"/>
      <w:bookmarkEnd w:id="0"/>
      <w:r>
        <w:rPr>
          <w:rFonts w:ascii="Arial" w:eastAsia="Times New Roman" w:hAnsi="Arial" w:cs="Arial"/>
          <w:b/>
          <w:bCs/>
          <w:noProof/>
          <w:color w:val="000000"/>
          <w:sz w:val="36"/>
          <w:szCs w:val="36"/>
        </w:rPr>
        <w:drawing>
          <wp:anchor distT="0" distB="0" distL="114300" distR="114300" simplePos="0" relativeHeight="251781133" behindDoc="0" locked="0" layoutInCell="1" allowOverlap="1" wp14:anchorId="627DD81F" wp14:editId="61A3C6FC">
            <wp:simplePos x="0" y="0"/>
            <wp:positionH relativeFrom="column">
              <wp:posOffset>2286000</wp:posOffset>
            </wp:positionH>
            <wp:positionV relativeFrom="paragraph">
              <wp:posOffset>-205740</wp:posOffset>
            </wp:positionV>
            <wp:extent cx="4584798" cy="39052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from-rawpixel-id-536189-jpeg.jpg"/>
                    <pic:cNvPicPr/>
                  </pic:nvPicPr>
                  <pic:blipFill rotWithShape="1">
                    <a:blip r:embed="rId8">
                      <a:extLst>
                        <a:ext uri="{28A0092B-C50C-407E-A947-70E740481C1C}">
                          <a14:useLocalDpi xmlns:a14="http://schemas.microsoft.com/office/drawing/2010/main"/>
                        </a:ext>
                      </a:extLst>
                    </a:blip>
                    <a:srcRect/>
                    <a:stretch/>
                  </pic:blipFill>
                  <pic:spPr bwMode="auto">
                    <a:xfrm>
                      <a:off x="0" y="0"/>
                      <a:ext cx="4594904" cy="3913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1E154B" w14:textId="79AF762E" w:rsidR="00FA1FBD" w:rsidRPr="00FA1FBD" w:rsidRDefault="00FA1FBD" w:rsidP="00FA1FBD">
      <w:pPr>
        <w:rPr>
          <w:rFonts w:ascii="Times" w:eastAsia="Times New Roman" w:hAnsi="Times" w:cs="Times New Roman"/>
          <w:sz w:val="20"/>
          <w:szCs w:val="20"/>
        </w:rPr>
      </w:pPr>
      <w:r w:rsidRPr="00FA1FBD">
        <w:rPr>
          <w:rFonts w:ascii="Arial" w:eastAsia="Times New Roman" w:hAnsi="Arial" w:cs="Arial"/>
          <w:b/>
          <w:bCs/>
          <w:color w:val="000000"/>
          <w:sz w:val="36"/>
          <w:szCs w:val="36"/>
        </w:rPr>
        <w:t xml:space="preserve"> </w:t>
      </w:r>
    </w:p>
    <w:p w14:paraId="18DFA68E" w14:textId="34A828E9" w:rsidR="005C705F" w:rsidRPr="005C705F" w:rsidRDefault="005C705F" w:rsidP="005C705F">
      <w:pPr>
        <w:rPr>
          <w:rFonts w:ascii="Times" w:eastAsia="Times New Roman" w:hAnsi="Times" w:cs="Times New Roman"/>
          <w:sz w:val="20"/>
          <w:szCs w:val="20"/>
        </w:rPr>
      </w:pPr>
    </w:p>
    <w:p w14:paraId="56AD0157" w14:textId="7AB0D506" w:rsidR="00B07C29" w:rsidRPr="00B07C29" w:rsidRDefault="00B07C29" w:rsidP="00B07C29">
      <w:pPr>
        <w:rPr>
          <w:rFonts w:ascii="Times" w:eastAsia="Times New Roman" w:hAnsi="Times" w:cs="Times New Roman"/>
          <w:sz w:val="20"/>
          <w:szCs w:val="20"/>
        </w:rPr>
      </w:pPr>
    </w:p>
    <w:p w14:paraId="16D17C0E" w14:textId="31469065" w:rsidR="00C05A38" w:rsidRDefault="00D65C73" w:rsidP="00103634">
      <w:r>
        <w:rPr>
          <w:noProof/>
        </w:rPr>
        <mc:AlternateContent>
          <mc:Choice Requires="wps">
            <w:drawing>
              <wp:anchor distT="0" distB="0" distL="114300" distR="114300" simplePos="0" relativeHeight="251660289" behindDoc="0" locked="0" layoutInCell="1" allowOverlap="1" wp14:anchorId="600DAFDB" wp14:editId="769A31DA">
                <wp:simplePos x="0" y="0"/>
                <wp:positionH relativeFrom="page">
                  <wp:posOffset>4912822</wp:posOffset>
                </wp:positionH>
                <wp:positionV relativeFrom="page">
                  <wp:posOffset>8047701</wp:posOffset>
                </wp:positionV>
                <wp:extent cx="342900" cy="355600"/>
                <wp:effectExtent l="0" t="0" r="0" b="0"/>
                <wp:wrapTight wrapText="bothSides">
                  <wp:wrapPolygon edited="0">
                    <wp:start x="4800" y="0"/>
                    <wp:lineTo x="0" y="4629"/>
                    <wp:lineTo x="0" y="16200"/>
                    <wp:lineTo x="4800" y="20829"/>
                    <wp:lineTo x="16000" y="20829"/>
                    <wp:lineTo x="20800" y="16200"/>
                    <wp:lineTo x="20800" y="4629"/>
                    <wp:lineTo x="16000" y="0"/>
                    <wp:lineTo x="4800" y="0"/>
                  </wp:wrapPolygon>
                </wp:wrapTight>
                <wp:docPr id="580"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55600"/>
                        </a:xfrm>
                        <a:prstGeom prst="ellipse">
                          <a:avLst/>
                        </a:prstGeom>
                        <a:solidFill>
                          <a:schemeClr val="accent2">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round/>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0F0D4E9" w14:textId="122B20A9" w:rsidR="00103634" w:rsidRPr="00A44D4E" w:rsidRDefault="009D5A31" w:rsidP="00C05A38">
                            <w:pPr>
                              <w:pStyle w:val="BoxHeading-Small"/>
                              <w:rPr>
                                <w:sz w:val="28"/>
                                <w:szCs w:val="28"/>
                              </w:rPr>
                            </w:pPr>
                            <w:r>
                              <w:rPr>
                                <w:sz w:val="28"/>
                                <w:szCs w:val="28"/>
                              </w:rPr>
                              <w:t>3</w:t>
                            </w:r>
                          </w:p>
                        </w:txbxContent>
                      </wps:txbx>
                      <wps:bodyPr rot="0" vert="horz" wrap="square" lIns="0" tIns="18288" rIns="0" bIns="18288"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0DAFDB" id="Oval 4" o:spid="_x0000_s1026" style="position:absolute;margin-left:386.85pt;margin-top:633.7pt;width:27pt;height:28pt;z-index:2516602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" fillcolor="#fea022 [3205]" stroked="f">
                <v:textbox inset="0,1.44pt,0,1.44pt">
                  <w:txbxContent>
                    <w:p w14:paraId="40F0D4E9" w14:textId="122B20A9" w:rsidR="00103634" w:rsidRPr="00A44D4E" w:rsidRDefault="009D5A31" w:rsidP="00C05A38">
                      <w:pPr>
                        <w:pStyle w:val="BoxHeading-Small"/>
                        <w:rPr>
                          <w:sz w:val="28"/>
                          <w:szCs w:val="28"/>
                        </w:rPr>
                      </w:pPr>
                      <w:r>
                        <w:rPr>
                          <w:sz w:val="28"/>
                          <w:szCs w:val="28"/>
                        </w:rPr>
                        <w:t>3</w:t>
                      </w:r>
                    </w:p>
                  </w:txbxContent>
                </v:textbox>
                <w10:wrap type="tight" anchorx="page" anchory="page"/>
              </v:oval>
            </w:pict>
          </mc:Fallback>
        </mc:AlternateContent>
      </w:r>
      <w:r>
        <w:rPr>
          <w:noProof/>
        </w:rPr>
        <mc:AlternateContent>
          <mc:Choice Requires="wps">
            <w:drawing>
              <wp:anchor distT="0" distB="0" distL="114300" distR="114300" simplePos="0" relativeHeight="251745293" behindDoc="0" locked="0" layoutInCell="1" allowOverlap="1" wp14:anchorId="69DC9B6D" wp14:editId="55902010">
                <wp:simplePos x="0" y="0"/>
                <wp:positionH relativeFrom="page">
                  <wp:posOffset>2849245</wp:posOffset>
                </wp:positionH>
                <wp:positionV relativeFrom="page">
                  <wp:posOffset>7760046</wp:posOffset>
                </wp:positionV>
                <wp:extent cx="2764271" cy="1843809"/>
                <wp:effectExtent l="50800" t="12700" r="817245" b="86995"/>
                <wp:wrapThrough wrapText="bothSides">
                  <wp:wrapPolygon edited="0">
                    <wp:start x="12504" y="-149"/>
                    <wp:lineTo x="3473" y="0"/>
                    <wp:lineTo x="3473" y="2381"/>
                    <wp:lineTo x="1786" y="2381"/>
                    <wp:lineTo x="1489" y="7143"/>
                    <wp:lineTo x="-298" y="7143"/>
                    <wp:lineTo x="-397" y="11905"/>
                    <wp:lineTo x="0" y="16667"/>
                    <wp:lineTo x="397" y="16667"/>
                    <wp:lineTo x="397" y="19048"/>
                    <wp:lineTo x="2977" y="19048"/>
                    <wp:lineTo x="2977" y="20685"/>
                    <wp:lineTo x="8833" y="21429"/>
                    <wp:lineTo x="8833" y="21875"/>
                    <wp:lineTo x="10619" y="22471"/>
                    <wp:lineTo x="11512" y="22471"/>
                    <wp:lineTo x="11611" y="22322"/>
                    <wp:lineTo x="13298" y="21429"/>
                    <wp:lineTo x="17665" y="19048"/>
                    <wp:lineTo x="18955" y="16816"/>
                    <wp:lineTo x="23818" y="14286"/>
                    <wp:lineTo x="25604" y="14286"/>
                    <wp:lineTo x="27887" y="12947"/>
                    <wp:lineTo x="27887" y="11607"/>
                    <wp:lineTo x="24513" y="10268"/>
                    <wp:lineTo x="21932" y="9524"/>
                    <wp:lineTo x="21535" y="7143"/>
                    <wp:lineTo x="21238" y="4911"/>
                    <wp:lineTo x="21238" y="4762"/>
                    <wp:lineTo x="19551" y="2530"/>
                    <wp:lineTo x="19451" y="2232"/>
                    <wp:lineTo x="17963" y="298"/>
                    <wp:lineTo x="17467" y="-149"/>
                    <wp:lineTo x="12504" y="-149"/>
                  </wp:wrapPolygon>
                </wp:wrapThrough>
                <wp:docPr id="638" name="Cloud Callout 638"/>
                <wp:cNvGraphicFramePr/>
                <a:graphic xmlns:a="http://schemas.openxmlformats.org/drawingml/2006/main">
                  <a:graphicData uri="http://schemas.microsoft.com/office/word/2010/wordprocessingShape">
                    <wps:wsp>
                      <wps:cNvSpPr/>
                      <wps:spPr>
                        <a:xfrm>
                          <a:off x="0" y="0"/>
                          <a:ext cx="2764271" cy="1843809"/>
                        </a:xfrm>
                        <a:prstGeom prst="cloudCallout">
                          <a:avLst>
                            <a:gd name="adj1" fmla="val 75917"/>
                            <a:gd name="adj2" fmla="val 7124"/>
                          </a:avLst>
                        </a:prstGeom>
                        <a:noFill/>
                      </wps:spPr>
                      <wps:style>
                        <a:lnRef idx="1">
                          <a:schemeClr val="accent1"/>
                        </a:lnRef>
                        <a:fillRef idx="3">
                          <a:schemeClr val="accent1"/>
                        </a:fillRef>
                        <a:effectRef idx="2">
                          <a:schemeClr val="accent1"/>
                        </a:effectRef>
                        <a:fontRef idx="minor">
                          <a:schemeClr val="lt1"/>
                        </a:fontRef>
                      </wps:style>
                      <wps:txbx>
                        <w:txbxContent>
                          <w:p w14:paraId="2CFC028F" w14:textId="4A138CE4" w:rsidR="007D4E62" w:rsidRPr="00D65C73" w:rsidRDefault="00D65C73" w:rsidP="00D65C73">
                            <w:pPr>
                              <w:jc w:val="center"/>
                              <w:rPr>
                                <w:color w:val="FEA022" w:themeColor="accent2"/>
                                <w:sz w:val="28"/>
                              </w:rPr>
                            </w:pPr>
                            <w:r>
                              <w:rPr>
                                <w:color w:val="FEA022" w:themeColor="accent2"/>
                                <w:sz w:val="28"/>
                              </w:rPr>
                              <w:t>Follow me to page          to learn more about what to expect on the day of surgery.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DC9B6D"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638" o:spid="_x0000_s1027" type="#_x0000_t106" style="position:absolute;margin-left:224.35pt;margin-top:611.05pt;width:217.65pt;height:145.2pt;z-index:2517452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" adj="27198,12339" filled="f" strokecolor="#65bded [3044]">
                <v:shadow on="t" color="black" opacity="22937f" origin=",.5" offset="0,.63889mm"/>
                <v:textbox>
                  <w:txbxContent>
                    <w:p w14:paraId="2CFC028F" w14:textId="4A138CE4" w:rsidR="007D4E62" w:rsidRPr="00D65C73" w:rsidRDefault="00D65C73" w:rsidP="00D65C73">
                      <w:pPr>
                        <w:jc w:val="center"/>
                        <w:rPr>
                          <w:color w:val="FEA022" w:themeColor="accent2"/>
                          <w:sz w:val="28"/>
                        </w:rPr>
                      </w:pPr>
                      <w:r>
                        <w:rPr>
                          <w:color w:val="FEA022" w:themeColor="accent2"/>
                          <w:sz w:val="28"/>
                        </w:rPr>
                        <w:t>Follow me to page          to learn more about what to expect on the day of surgery.</w:t>
                      </w:r>
                    </w:p>
                  </w:txbxContent>
                </v:textbox>
                <w10:wrap type="through" anchorx="page" anchory="page"/>
              </v:shape>
            </w:pict>
          </mc:Fallback>
        </mc:AlternateContent>
      </w:r>
      <w:r w:rsidR="00B148A3">
        <w:rPr>
          <w:noProof/>
        </w:rPr>
        <mc:AlternateContent>
          <mc:Choice Requires="wps">
            <w:drawing>
              <wp:anchor distT="0" distB="0" distL="114300" distR="114300" simplePos="0" relativeHeight="251713549" behindDoc="0" locked="0" layoutInCell="0" allowOverlap="1" wp14:anchorId="1B9DA83E" wp14:editId="54AFE394">
                <wp:simplePos x="0" y="0"/>
                <wp:positionH relativeFrom="page">
                  <wp:posOffset>435610</wp:posOffset>
                </wp:positionH>
                <wp:positionV relativeFrom="page">
                  <wp:posOffset>6700520</wp:posOffset>
                </wp:positionV>
                <wp:extent cx="2274570" cy="2843530"/>
                <wp:effectExtent l="0" t="0" r="0" b="1270"/>
                <wp:wrapTight wrapText="bothSides">
                  <wp:wrapPolygon edited="0">
                    <wp:start x="603" y="0"/>
                    <wp:lineTo x="603" y="21513"/>
                    <wp:lineTo x="20864" y="21513"/>
                    <wp:lineTo x="20864" y="0"/>
                    <wp:lineTo x="603" y="0"/>
                  </wp:wrapPolygon>
                </wp:wrapTight>
                <wp:docPr id="57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4570" cy="28435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txbx>
                        <w:txbxContent>
                          <w:p w14:paraId="0C8625B1" w14:textId="44200454" w:rsidR="009D5A31" w:rsidRPr="009D5A31" w:rsidRDefault="009D5A31" w:rsidP="009D5A31">
                            <w:pPr>
                              <w:pStyle w:val="BodyText2"/>
                              <w:spacing w:line="240" w:lineRule="auto"/>
                              <w:jc w:val="center"/>
                              <w:rPr>
                                <w:b/>
                                <w:color w:val="76C5EF" w:themeColor="accent1"/>
                                <w:sz w:val="48"/>
                                <w:szCs w:val="48"/>
                              </w:rPr>
                            </w:pPr>
                            <w:r w:rsidRPr="009D5A31">
                              <w:rPr>
                                <w:b/>
                                <w:color w:val="76C5EF" w:themeColor="accent1"/>
                                <w:sz w:val="48"/>
                                <w:szCs w:val="48"/>
                              </w:rPr>
                              <w:t>Inside</w:t>
                            </w:r>
                          </w:p>
                          <w:p w14:paraId="478F62EB" w14:textId="77777777" w:rsidR="009D5A31" w:rsidRDefault="009D5A31" w:rsidP="009D5A31">
                            <w:pPr>
                              <w:pStyle w:val="BodyText2"/>
                              <w:spacing w:line="240" w:lineRule="auto"/>
                              <w:jc w:val="center"/>
                              <w:rPr>
                                <w:bCs/>
                                <w:color w:val="000000" w:themeColor="text1"/>
                                <w:sz w:val="25"/>
                                <w:szCs w:val="25"/>
                              </w:rPr>
                            </w:pPr>
                          </w:p>
                          <w:p w14:paraId="1AE10C41" w14:textId="77777777" w:rsidR="009D5A31" w:rsidRDefault="009D5A31" w:rsidP="009D5A31">
                            <w:pPr>
                              <w:pStyle w:val="BodyText2"/>
                              <w:spacing w:line="240" w:lineRule="auto"/>
                              <w:jc w:val="center"/>
                              <w:rPr>
                                <w:bCs/>
                                <w:color w:val="000000" w:themeColor="text1"/>
                                <w:sz w:val="25"/>
                                <w:szCs w:val="25"/>
                              </w:rPr>
                            </w:pPr>
                          </w:p>
                          <w:p w14:paraId="62B110F1" w14:textId="1DF69A10" w:rsidR="00103634" w:rsidRPr="009D5A31" w:rsidRDefault="00926F0F" w:rsidP="009D5A31">
                            <w:pPr>
                              <w:pStyle w:val="BodyText2"/>
                              <w:spacing w:line="240" w:lineRule="auto"/>
                              <w:jc w:val="center"/>
                              <w:rPr>
                                <w:bCs/>
                                <w:color w:val="000000" w:themeColor="text1"/>
                                <w:sz w:val="25"/>
                                <w:szCs w:val="25"/>
                              </w:rPr>
                            </w:pPr>
                            <w:r w:rsidRPr="00926F0F">
                              <w:rPr>
                                <w:bCs/>
                                <w:color w:val="000000" w:themeColor="text1"/>
                                <w:sz w:val="25"/>
                                <w:szCs w:val="25"/>
                              </w:rPr>
                              <w:t>What to do</w:t>
                            </w:r>
                            <w:r w:rsidR="009D5A31">
                              <w:rPr>
                                <w:bCs/>
                                <w:color w:val="000000" w:themeColor="text1"/>
                                <w:sz w:val="25"/>
                                <w:szCs w:val="25"/>
                              </w:rPr>
                              <w:t xml:space="preserve"> </w:t>
                            </w:r>
                            <w:r w:rsidRPr="009D5A31">
                              <w:rPr>
                                <w:bCs/>
                                <w:color w:val="000000" w:themeColor="text1"/>
                                <w:sz w:val="25"/>
                                <w:szCs w:val="25"/>
                              </w:rPr>
                              <w:t>prior to surgery</w:t>
                            </w:r>
                          </w:p>
                          <w:p w14:paraId="4C896971" w14:textId="4E9EFD1A" w:rsidR="009D5A31" w:rsidRDefault="009D5A31" w:rsidP="009D5A31">
                            <w:pPr>
                              <w:pStyle w:val="BodyText2"/>
                              <w:spacing w:line="240" w:lineRule="auto"/>
                              <w:jc w:val="center"/>
                              <w:rPr>
                                <w:b/>
                                <w:color w:val="76C5EF" w:themeColor="accent1"/>
                                <w:sz w:val="25"/>
                                <w:szCs w:val="25"/>
                              </w:rPr>
                            </w:pPr>
                          </w:p>
                          <w:p w14:paraId="7B3E2084" w14:textId="77777777" w:rsidR="009D5A31" w:rsidRDefault="009D5A31" w:rsidP="009D5A31">
                            <w:pPr>
                              <w:pStyle w:val="BodyText2"/>
                              <w:spacing w:line="240" w:lineRule="auto"/>
                              <w:jc w:val="center"/>
                              <w:rPr>
                                <w:bCs/>
                                <w:color w:val="000000" w:themeColor="text1"/>
                                <w:sz w:val="25"/>
                                <w:szCs w:val="25"/>
                              </w:rPr>
                            </w:pPr>
                          </w:p>
                          <w:p w14:paraId="44609B3F" w14:textId="469FCB11" w:rsidR="009D5A31" w:rsidRDefault="009D5A31" w:rsidP="009D5A31">
                            <w:pPr>
                              <w:pStyle w:val="BodyText2"/>
                              <w:spacing w:line="240" w:lineRule="auto"/>
                              <w:jc w:val="center"/>
                              <w:rPr>
                                <w:bCs/>
                                <w:color w:val="000000" w:themeColor="text1"/>
                                <w:sz w:val="25"/>
                                <w:szCs w:val="25"/>
                              </w:rPr>
                            </w:pPr>
                            <w:r w:rsidRPr="009D5A31">
                              <w:rPr>
                                <w:bCs/>
                                <w:color w:val="000000" w:themeColor="text1"/>
                                <w:sz w:val="25"/>
                                <w:szCs w:val="25"/>
                              </w:rPr>
                              <w:t>Resources for</w:t>
                            </w:r>
                            <w:r>
                              <w:rPr>
                                <w:bCs/>
                                <w:color w:val="000000" w:themeColor="text1"/>
                                <w:sz w:val="25"/>
                                <w:szCs w:val="25"/>
                              </w:rPr>
                              <w:t xml:space="preserve"> </w:t>
                            </w:r>
                            <w:r w:rsidRPr="009D5A31">
                              <w:rPr>
                                <w:bCs/>
                                <w:color w:val="000000" w:themeColor="text1"/>
                                <w:sz w:val="25"/>
                                <w:szCs w:val="25"/>
                              </w:rPr>
                              <w:t>parents</w:t>
                            </w:r>
                          </w:p>
                          <w:p w14:paraId="2E716C78" w14:textId="505AFB7A" w:rsidR="009D5A31" w:rsidRDefault="009D5A31" w:rsidP="009D5A31">
                            <w:pPr>
                              <w:pStyle w:val="BodyText2"/>
                              <w:spacing w:line="240" w:lineRule="auto"/>
                              <w:jc w:val="center"/>
                              <w:rPr>
                                <w:bCs/>
                                <w:color w:val="000000" w:themeColor="text1"/>
                                <w:sz w:val="25"/>
                                <w:szCs w:val="25"/>
                              </w:rPr>
                            </w:pPr>
                          </w:p>
                          <w:p w14:paraId="546EBFB9" w14:textId="77777777" w:rsidR="009D5A31" w:rsidRDefault="009D5A31" w:rsidP="009D5A31">
                            <w:pPr>
                              <w:pStyle w:val="BodyText2"/>
                              <w:spacing w:line="240" w:lineRule="auto"/>
                              <w:jc w:val="center"/>
                              <w:rPr>
                                <w:bCs/>
                                <w:color w:val="000000" w:themeColor="text1"/>
                                <w:sz w:val="25"/>
                                <w:szCs w:val="25"/>
                              </w:rPr>
                            </w:pPr>
                          </w:p>
                          <w:p w14:paraId="4D6E66E3" w14:textId="197263E3" w:rsidR="009D5A31" w:rsidRPr="009D5A31" w:rsidRDefault="009D5A31" w:rsidP="009D5A31">
                            <w:pPr>
                              <w:pStyle w:val="BodyText2"/>
                              <w:spacing w:line="240" w:lineRule="auto"/>
                              <w:jc w:val="center"/>
                              <w:rPr>
                                <w:bCs/>
                                <w:color w:val="000000" w:themeColor="text1"/>
                                <w:sz w:val="25"/>
                                <w:szCs w:val="25"/>
                              </w:rPr>
                            </w:pPr>
                            <w:r>
                              <w:rPr>
                                <w:bCs/>
                                <w:color w:val="000000" w:themeColor="text1"/>
                                <w:sz w:val="25"/>
                                <w:szCs w:val="25"/>
                              </w:rPr>
                              <w:t>Acknowledgements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9DA83E" id="_x0000_t202" coordsize="21600,21600" o:spt="202" path="m,l,21600r21600,l21600,xe">
                <v:stroke joinstyle="miter"/>
                <v:path gradientshapeok="t" o:connecttype="rect"/>
              </v:shapetype>
              <v:shape id="Text Box 37" o:spid="_x0000_s1028" type="#_x0000_t202" style="position:absolute;margin-left:34.3pt;margin-top:527.6pt;width:179.1pt;height:223.9pt;z-index:2517135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" o:allowincell="f" filled="f" stroked="f">
                <v:textbox inset=",0,,0">
                  <w:txbxContent>
                    <w:p w14:paraId="0C8625B1" w14:textId="44200454" w:rsidR="009D5A31" w:rsidRPr="009D5A31" w:rsidRDefault="009D5A31" w:rsidP="009D5A31">
                      <w:pPr>
                        <w:pStyle w:val="BodyText2"/>
                        <w:spacing w:line="240" w:lineRule="auto"/>
                        <w:jc w:val="center"/>
                        <w:rPr>
                          <w:b/>
                          <w:color w:val="76C5EF" w:themeColor="accent1"/>
                          <w:sz w:val="48"/>
                          <w:szCs w:val="48"/>
                        </w:rPr>
                      </w:pPr>
                      <w:r w:rsidRPr="009D5A31">
                        <w:rPr>
                          <w:b/>
                          <w:color w:val="76C5EF" w:themeColor="accent1"/>
                          <w:sz w:val="48"/>
                          <w:szCs w:val="48"/>
                        </w:rPr>
                        <w:t>Inside</w:t>
                      </w:r>
                    </w:p>
                    <w:p w14:paraId="478F62EB" w14:textId="77777777" w:rsidR="009D5A31" w:rsidRDefault="009D5A31" w:rsidP="009D5A31">
                      <w:pPr>
                        <w:pStyle w:val="BodyText2"/>
                        <w:spacing w:line="240" w:lineRule="auto"/>
                        <w:jc w:val="center"/>
                        <w:rPr>
                          <w:bCs/>
                          <w:color w:val="000000" w:themeColor="text1"/>
                          <w:sz w:val="25"/>
                          <w:szCs w:val="25"/>
                        </w:rPr>
                      </w:pPr>
                    </w:p>
                    <w:p w14:paraId="1AE10C41" w14:textId="77777777" w:rsidR="009D5A31" w:rsidRDefault="009D5A31" w:rsidP="009D5A31">
                      <w:pPr>
                        <w:pStyle w:val="BodyText2"/>
                        <w:spacing w:line="240" w:lineRule="auto"/>
                        <w:jc w:val="center"/>
                        <w:rPr>
                          <w:bCs/>
                          <w:color w:val="000000" w:themeColor="text1"/>
                          <w:sz w:val="25"/>
                          <w:szCs w:val="25"/>
                        </w:rPr>
                      </w:pPr>
                    </w:p>
                    <w:p w14:paraId="62B110F1" w14:textId="1DF69A10" w:rsidR="00103634" w:rsidRPr="009D5A31" w:rsidRDefault="00926F0F" w:rsidP="009D5A31">
                      <w:pPr>
                        <w:pStyle w:val="BodyText2"/>
                        <w:spacing w:line="240" w:lineRule="auto"/>
                        <w:jc w:val="center"/>
                        <w:rPr>
                          <w:bCs/>
                          <w:color w:val="000000" w:themeColor="text1"/>
                          <w:sz w:val="25"/>
                          <w:szCs w:val="25"/>
                        </w:rPr>
                      </w:pPr>
                      <w:r w:rsidRPr="00926F0F">
                        <w:rPr>
                          <w:bCs/>
                          <w:color w:val="000000" w:themeColor="text1"/>
                          <w:sz w:val="25"/>
                          <w:szCs w:val="25"/>
                        </w:rPr>
                        <w:t>What to do</w:t>
                      </w:r>
                      <w:r w:rsidR="009D5A31">
                        <w:rPr>
                          <w:bCs/>
                          <w:color w:val="000000" w:themeColor="text1"/>
                          <w:sz w:val="25"/>
                          <w:szCs w:val="25"/>
                        </w:rPr>
                        <w:t xml:space="preserve"> </w:t>
                      </w:r>
                      <w:r w:rsidRPr="009D5A31">
                        <w:rPr>
                          <w:bCs/>
                          <w:color w:val="000000" w:themeColor="text1"/>
                          <w:sz w:val="25"/>
                          <w:szCs w:val="25"/>
                        </w:rPr>
                        <w:t>prior to surgery</w:t>
                      </w:r>
                    </w:p>
                    <w:p w14:paraId="4C896971" w14:textId="4E9EFD1A" w:rsidR="009D5A31" w:rsidRDefault="009D5A31" w:rsidP="009D5A31">
                      <w:pPr>
                        <w:pStyle w:val="BodyText2"/>
                        <w:spacing w:line="240" w:lineRule="auto"/>
                        <w:jc w:val="center"/>
                        <w:rPr>
                          <w:b/>
                          <w:color w:val="76C5EF" w:themeColor="accent1"/>
                          <w:sz w:val="25"/>
                          <w:szCs w:val="25"/>
                        </w:rPr>
                      </w:pPr>
                    </w:p>
                    <w:p w14:paraId="7B3E2084" w14:textId="77777777" w:rsidR="009D5A31" w:rsidRDefault="009D5A31" w:rsidP="009D5A31">
                      <w:pPr>
                        <w:pStyle w:val="BodyText2"/>
                        <w:spacing w:line="240" w:lineRule="auto"/>
                        <w:jc w:val="center"/>
                        <w:rPr>
                          <w:bCs/>
                          <w:color w:val="000000" w:themeColor="text1"/>
                          <w:sz w:val="25"/>
                          <w:szCs w:val="25"/>
                        </w:rPr>
                      </w:pPr>
                    </w:p>
                    <w:p w14:paraId="44609B3F" w14:textId="469FCB11" w:rsidR="009D5A31" w:rsidRDefault="009D5A31" w:rsidP="009D5A31">
                      <w:pPr>
                        <w:pStyle w:val="BodyText2"/>
                        <w:spacing w:line="240" w:lineRule="auto"/>
                        <w:jc w:val="center"/>
                        <w:rPr>
                          <w:bCs/>
                          <w:color w:val="000000" w:themeColor="text1"/>
                          <w:sz w:val="25"/>
                          <w:szCs w:val="25"/>
                        </w:rPr>
                      </w:pPr>
                      <w:r w:rsidRPr="009D5A31">
                        <w:rPr>
                          <w:bCs/>
                          <w:color w:val="000000" w:themeColor="text1"/>
                          <w:sz w:val="25"/>
                          <w:szCs w:val="25"/>
                        </w:rPr>
                        <w:t>Resources for</w:t>
                      </w:r>
                      <w:r>
                        <w:rPr>
                          <w:bCs/>
                          <w:color w:val="000000" w:themeColor="text1"/>
                          <w:sz w:val="25"/>
                          <w:szCs w:val="25"/>
                        </w:rPr>
                        <w:t xml:space="preserve"> </w:t>
                      </w:r>
                      <w:r w:rsidRPr="009D5A31">
                        <w:rPr>
                          <w:bCs/>
                          <w:color w:val="000000" w:themeColor="text1"/>
                          <w:sz w:val="25"/>
                          <w:szCs w:val="25"/>
                        </w:rPr>
                        <w:t>parents</w:t>
                      </w:r>
                    </w:p>
                    <w:p w14:paraId="2E716C78" w14:textId="505AFB7A" w:rsidR="009D5A31" w:rsidRDefault="009D5A31" w:rsidP="009D5A31">
                      <w:pPr>
                        <w:pStyle w:val="BodyText2"/>
                        <w:spacing w:line="240" w:lineRule="auto"/>
                        <w:jc w:val="center"/>
                        <w:rPr>
                          <w:bCs/>
                          <w:color w:val="000000" w:themeColor="text1"/>
                          <w:sz w:val="25"/>
                          <w:szCs w:val="25"/>
                        </w:rPr>
                      </w:pPr>
                    </w:p>
                    <w:p w14:paraId="546EBFB9" w14:textId="77777777" w:rsidR="009D5A31" w:rsidRDefault="009D5A31" w:rsidP="009D5A31">
                      <w:pPr>
                        <w:pStyle w:val="BodyText2"/>
                        <w:spacing w:line="240" w:lineRule="auto"/>
                        <w:jc w:val="center"/>
                        <w:rPr>
                          <w:bCs/>
                          <w:color w:val="000000" w:themeColor="text1"/>
                          <w:sz w:val="25"/>
                          <w:szCs w:val="25"/>
                        </w:rPr>
                      </w:pPr>
                    </w:p>
                    <w:p w14:paraId="4D6E66E3" w14:textId="197263E3" w:rsidR="009D5A31" w:rsidRPr="009D5A31" w:rsidRDefault="009D5A31" w:rsidP="009D5A31">
                      <w:pPr>
                        <w:pStyle w:val="BodyText2"/>
                        <w:spacing w:line="240" w:lineRule="auto"/>
                        <w:jc w:val="center"/>
                        <w:rPr>
                          <w:bCs/>
                          <w:color w:val="000000" w:themeColor="text1"/>
                          <w:sz w:val="25"/>
                          <w:szCs w:val="25"/>
                        </w:rPr>
                      </w:pPr>
                      <w:r>
                        <w:rPr>
                          <w:bCs/>
                          <w:color w:val="000000" w:themeColor="text1"/>
                          <w:sz w:val="25"/>
                          <w:szCs w:val="25"/>
                        </w:rPr>
                        <w:t>Acknowledgements</w:t>
                      </w:r>
                    </w:p>
                  </w:txbxContent>
                </v:textbox>
                <w10:wrap type="tight" anchorx="page" anchory="page"/>
              </v:shape>
            </w:pict>
          </mc:Fallback>
        </mc:AlternateContent>
      </w:r>
      <w:r w:rsidR="00B148A3">
        <w:rPr>
          <w:noProof/>
        </w:rPr>
        <mc:AlternateContent>
          <mc:Choice Requires="wps">
            <w:drawing>
              <wp:anchor distT="0" distB="0" distL="114300" distR="114300" simplePos="0" relativeHeight="251724813" behindDoc="0" locked="0" layoutInCell="1" allowOverlap="1" wp14:anchorId="3191CFEE" wp14:editId="342E7EC8">
                <wp:simplePos x="0" y="0"/>
                <wp:positionH relativeFrom="page">
                  <wp:posOffset>1470025</wp:posOffset>
                </wp:positionH>
                <wp:positionV relativeFrom="page">
                  <wp:posOffset>8652510</wp:posOffset>
                </wp:positionV>
                <wp:extent cx="228600" cy="228600"/>
                <wp:effectExtent l="0" t="0" r="0" b="0"/>
                <wp:wrapTight wrapText="bothSides">
                  <wp:wrapPolygon edited="0">
                    <wp:start x="3600" y="0"/>
                    <wp:lineTo x="0" y="3600"/>
                    <wp:lineTo x="0" y="15600"/>
                    <wp:lineTo x="1200" y="19200"/>
                    <wp:lineTo x="3600" y="20400"/>
                    <wp:lineTo x="16800" y="20400"/>
                    <wp:lineTo x="19200" y="19200"/>
                    <wp:lineTo x="20400" y="15600"/>
                    <wp:lineTo x="20400" y="3600"/>
                    <wp:lineTo x="16800" y="0"/>
                    <wp:lineTo x="3600" y="0"/>
                  </wp:wrapPolygon>
                </wp:wrapTight>
                <wp:docPr id="63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chemeClr val="accent1">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round/>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txbx>
                        <w:txbxContent>
                          <w:p w14:paraId="704EECAA" w14:textId="7A9863AA" w:rsidR="00103634" w:rsidRPr="00691C4B" w:rsidRDefault="009D5A31" w:rsidP="004655EA">
                            <w:pPr>
                              <w:pStyle w:val="BoxPageNumber"/>
                            </w:pPr>
                            <w: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91CFEE" id="Oval 19" o:spid="_x0000_s1029" style="position:absolute;margin-left:115.75pt;margin-top:681.3pt;width:18pt;height:18pt;z-index:2517248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" fillcolor="#76c5ef [3204]" stroked="f">
                <v:textbox inset="0,0,0,0">
                  <w:txbxContent>
                    <w:p w14:paraId="704EECAA" w14:textId="7A9863AA" w:rsidR="00103634" w:rsidRPr="00691C4B" w:rsidRDefault="009D5A31" w:rsidP="004655EA">
                      <w:pPr>
                        <w:pStyle w:val="BoxPageNumber"/>
                      </w:pPr>
                      <w:r>
                        <w:t>6</w:t>
                      </w:r>
                    </w:p>
                  </w:txbxContent>
                </v:textbox>
                <w10:wrap type="tight" anchorx="page" anchory="page"/>
              </v:oval>
            </w:pict>
          </mc:Fallback>
        </mc:AlternateContent>
      </w:r>
      <w:r w:rsidR="00B148A3">
        <w:rPr>
          <w:noProof/>
        </w:rPr>
        <mc:AlternateContent>
          <mc:Choice Requires="wps">
            <w:drawing>
              <wp:anchor distT="0" distB="0" distL="114300" distR="114300" simplePos="0" relativeHeight="251749389" behindDoc="0" locked="0" layoutInCell="1" allowOverlap="1" wp14:anchorId="4302E90F" wp14:editId="0BCA092E">
                <wp:simplePos x="0" y="0"/>
                <wp:positionH relativeFrom="page">
                  <wp:posOffset>1462405</wp:posOffset>
                </wp:positionH>
                <wp:positionV relativeFrom="page">
                  <wp:posOffset>7957185</wp:posOffset>
                </wp:positionV>
                <wp:extent cx="228600" cy="228600"/>
                <wp:effectExtent l="0" t="0" r="0" b="0"/>
                <wp:wrapTight wrapText="bothSides">
                  <wp:wrapPolygon edited="0">
                    <wp:start x="3600" y="0"/>
                    <wp:lineTo x="0" y="3600"/>
                    <wp:lineTo x="0" y="15600"/>
                    <wp:lineTo x="1200" y="19200"/>
                    <wp:lineTo x="3600" y="20400"/>
                    <wp:lineTo x="16800" y="20400"/>
                    <wp:lineTo x="19200" y="19200"/>
                    <wp:lineTo x="20400" y="15600"/>
                    <wp:lineTo x="20400" y="3600"/>
                    <wp:lineTo x="16800" y="0"/>
                    <wp:lineTo x="3600" y="0"/>
                  </wp:wrapPolygon>
                </wp:wrapTight>
                <wp:docPr id="6"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chemeClr val="accent1">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round/>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txbx>
                        <w:txbxContent>
                          <w:p w14:paraId="76183EB2" w14:textId="10D7BE6F" w:rsidR="004655EA" w:rsidRPr="00691C4B" w:rsidRDefault="009D5A31" w:rsidP="004655EA">
                            <w:pPr>
                              <w:pStyle w:val="BoxPageNumber"/>
                            </w:pPr>
                            <w: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02E90F" id="_x0000_s1030" style="position:absolute;margin-left:115.15pt;margin-top:626.55pt;width:18pt;height:18pt;z-index:2517493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" fillcolor="#76c5ef [3204]" stroked="f">
                <v:textbox inset="0,0,0,0">
                  <w:txbxContent>
                    <w:p w14:paraId="76183EB2" w14:textId="10D7BE6F" w:rsidR="004655EA" w:rsidRPr="00691C4B" w:rsidRDefault="009D5A31" w:rsidP="004655EA">
                      <w:pPr>
                        <w:pStyle w:val="BoxPageNumber"/>
                      </w:pPr>
                      <w:r>
                        <w:t>4</w:t>
                      </w:r>
                    </w:p>
                  </w:txbxContent>
                </v:textbox>
                <w10:wrap type="tight" anchorx="page" anchory="page"/>
              </v:oval>
            </w:pict>
          </mc:Fallback>
        </mc:AlternateContent>
      </w:r>
      <w:r w:rsidR="00B148A3">
        <w:rPr>
          <w:noProof/>
        </w:rPr>
        <mc:AlternateContent>
          <mc:Choice Requires="wps">
            <w:drawing>
              <wp:anchor distT="0" distB="0" distL="114300" distR="114300" simplePos="0" relativeHeight="251663361" behindDoc="0" locked="0" layoutInCell="1" allowOverlap="1" wp14:anchorId="2A174748" wp14:editId="1067D15F">
                <wp:simplePos x="0" y="0"/>
                <wp:positionH relativeFrom="page">
                  <wp:posOffset>1465580</wp:posOffset>
                </wp:positionH>
                <wp:positionV relativeFrom="page">
                  <wp:posOffset>7275830</wp:posOffset>
                </wp:positionV>
                <wp:extent cx="228600" cy="228600"/>
                <wp:effectExtent l="0" t="0" r="0" b="0"/>
                <wp:wrapNone/>
                <wp:docPr id="579"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chemeClr val="accent1">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round/>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txbx>
                        <w:txbxContent>
                          <w:p w14:paraId="06CA7EA1" w14:textId="77777777" w:rsidR="00103634" w:rsidRPr="00691C4B" w:rsidRDefault="00103634" w:rsidP="00C05A38">
                            <w:pPr>
                              <w:pStyle w:val="BoxPageNumber"/>
                            </w:pPr>
                            <w:r w:rsidRPr="00691C4B">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174748" id="Oval 18" o:spid="_x0000_s1031" style="position:absolute;margin-left:115.4pt;margin-top:572.9pt;width:18pt;height:18pt;z-index:2516633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" fillcolor="#76c5ef [3204]" stroked="f">
                <v:textbox inset="0,0,0,0">
                  <w:txbxContent>
                    <w:p w14:paraId="06CA7EA1" w14:textId="77777777" w:rsidR="00103634" w:rsidRPr="00691C4B" w:rsidRDefault="00103634" w:rsidP="00C05A38">
                      <w:pPr>
                        <w:pStyle w:val="BoxPageNumber"/>
                      </w:pPr>
                      <w:r w:rsidRPr="00691C4B">
                        <w:t>2</w:t>
                      </w:r>
                    </w:p>
                  </w:txbxContent>
                </v:textbox>
                <w10:wrap anchorx="page" anchory="page"/>
              </v:oval>
            </w:pict>
          </mc:Fallback>
        </mc:AlternateContent>
      </w:r>
      <w:r w:rsidR="001C123B">
        <w:rPr>
          <w:noProof/>
        </w:rPr>
        <mc:AlternateContent>
          <mc:Choice Requires="wps">
            <w:drawing>
              <wp:anchor distT="0" distB="0" distL="114300" distR="114300" simplePos="0" relativeHeight="251782157" behindDoc="0" locked="0" layoutInCell="1" allowOverlap="1" wp14:anchorId="0BC48087" wp14:editId="585D3C18">
                <wp:simplePos x="0" y="0"/>
                <wp:positionH relativeFrom="column">
                  <wp:posOffset>524510</wp:posOffset>
                </wp:positionH>
                <wp:positionV relativeFrom="paragraph">
                  <wp:posOffset>3082290</wp:posOffset>
                </wp:positionV>
                <wp:extent cx="4580890" cy="1234440"/>
                <wp:effectExtent l="0" t="0" r="16510" b="10160"/>
                <wp:wrapNone/>
                <wp:docPr id="3" name="Rectangle 3"/>
                <wp:cNvGraphicFramePr/>
                <a:graphic xmlns:a="http://schemas.openxmlformats.org/drawingml/2006/main">
                  <a:graphicData uri="http://schemas.microsoft.com/office/word/2010/wordprocessingShape">
                    <wps:wsp>
                      <wps:cNvSpPr/>
                      <wps:spPr>
                        <a:xfrm>
                          <a:off x="0" y="0"/>
                          <a:ext cx="4580890" cy="1234440"/>
                        </a:xfrm>
                        <a:prstGeom prst="rect">
                          <a:avLst/>
                        </a:prstGeom>
                        <a:solidFill>
                          <a:schemeClr val="accent2"/>
                        </a:solidFill>
                        <a:ln>
                          <a:solidFill>
                            <a:schemeClr val="accent2"/>
                          </a:solidFill>
                        </a:ln>
                        <a:effectLst/>
                      </wps:spPr>
                      <wps:style>
                        <a:lnRef idx="1">
                          <a:schemeClr val="accent1"/>
                        </a:lnRef>
                        <a:fillRef idx="3">
                          <a:schemeClr val="accent1"/>
                        </a:fillRef>
                        <a:effectRef idx="2">
                          <a:schemeClr val="accent1"/>
                        </a:effectRef>
                        <a:fontRef idx="minor">
                          <a:schemeClr val="lt1"/>
                        </a:fontRef>
                      </wps:style>
                      <wps:txbx>
                        <w:txbxContent>
                          <w:p w14:paraId="153583C0" w14:textId="77777777" w:rsidR="00685571" w:rsidRPr="00685571" w:rsidRDefault="001C123B" w:rsidP="001C123B">
                            <w:pPr>
                              <w:jc w:val="center"/>
                              <w:rPr>
                                <w:b/>
                                <w:bCs/>
                                <w:sz w:val="40"/>
                                <w:szCs w:val="40"/>
                              </w:rPr>
                            </w:pPr>
                            <w:r w:rsidRPr="00685571">
                              <w:rPr>
                                <w:b/>
                                <w:bCs/>
                                <w:sz w:val="40"/>
                                <w:szCs w:val="40"/>
                              </w:rPr>
                              <w:t>Perioperative Toolkit</w:t>
                            </w:r>
                          </w:p>
                          <w:p w14:paraId="625F8C1D" w14:textId="19E58F8B" w:rsidR="001C123B" w:rsidRPr="00685571" w:rsidRDefault="001C123B" w:rsidP="00685571">
                            <w:pPr>
                              <w:jc w:val="center"/>
                              <w:rPr>
                                <w:b/>
                                <w:bCs/>
                                <w:sz w:val="40"/>
                                <w:szCs w:val="40"/>
                              </w:rPr>
                            </w:pPr>
                            <w:r w:rsidRPr="00685571">
                              <w:rPr>
                                <w:b/>
                                <w:bCs/>
                                <w:sz w:val="40"/>
                                <w:szCs w:val="40"/>
                              </w:rPr>
                              <w:t>for</w:t>
                            </w:r>
                            <w:r w:rsidR="00685571" w:rsidRPr="00685571">
                              <w:rPr>
                                <w:b/>
                                <w:bCs/>
                                <w:sz w:val="40"/>
                                <w:szCs w:val="40"/>
                              </w:rPr>
                              <w:t xml:space="preserve"> </w:t>
                            </w:r>
                            <w:r w:rsidRPr="00685571">
                              <w:rPr>
                                <w:b/>
                                <w:bCs/>
                                <w:sz w:val="40"/>
                                <w:szCs w:val="40"/>
                              </w:rPr>
                              <w:t>Parents of Children</w:t>
                            </w:r>
                            <w:r w:rsidR="00685571" w:rsidRPr="00685571">
                              <w:rPr>
                                <w:b/>
                                <w:bCs/>
                                <w:sz w:val="40"/>
                                <w:szCs w:val="40"/>
                              </w:rPr>
                              <w:t xml:space="preserve"> </w:t>
                            </w:r>
                            <w:r w:rsidRPr="00685571">
                              <w:rPr>
                                <w:b/>
                                <w:bCs/>
                                <w:sz w:val="40"/>
                                <w:szCs w:val="40"/>
                              </w:rPr>
                              <w:t>with</w:t>
                            </w:r>
                          </w:p>
                          <w:p w14:paraId="13815ABF" w14:textId="0EC7E5BC" w:rsidR="001C123B" w:rsidRPr="00685571" w:rsidRDefault="001C123B" w:rsidP="001C123B">
                            <w:pPr>
                              <w:jc w:val="center"/>
                              <w:rPr>
                                <w:b/>
                                <w:bCs/>
                                <w:sz w:val="40"/>
                                <w:szCs w:val="40"/>
                              </w:rPr>
                            </w:pPr>
                            <w:r w:rsidRPr="00685571">
                              <w:rPr>
                                <w:b/>
                                <w:bCs/>
                                <w:sz w:val="40"/>
                                <w:szCs w:val="40"/>
                              </w:rPr>
                              <w:t xml:space="preserve">Autism </w:t>
                            </w:r>
                            <w:r w:rsidR="006407A6">
                              <w:rPr>
                                <w:b/>
                                <w:bCs/>
                                <w:sz w:val="40"/>
                                <w:szCs w:val="40"/>
                              </w:rPr>
                              <w:t>or</w:t>
                            </w:r>
                            <w:r w:rsidRPr="00685571">
                              <w:rPr>
                                <w:b/>
                                <w:bCs/>
                                <w:sz w:val="40"/>
                                <w:szCs w:val="40"/>
                              </w:rPr>
                              <w:t xml:space="preserve"> Special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48087" id="Rectangle 3" o:spid="_x0000_s1032" style="position:absolute;margin-left:41.3pt;margin-top:242.7pt;width:360.7pt;height:97.2pt;z-index:2517821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" fillcolor="#fea022 [3205]" strokecolor="#fea022 [3205]">
                <v:textbox>
                  <w:txbxContent>
                    <w:p w14:paraId="153583C0" w14:textId="77777777" w:rsidR="00685571" w:rsidRPr="00685571" w:rsidRDefault="001C123B" w:rsidP="001C123B">
                      <w:pPr>
                        <w:jc w:val="center"/>
                        <w:rPr>
                          <w:b/>
                          <w:bCs/>
                          <w:sz w:val="40"/>
                          <w:szCs w:val="40"/>
                        </w:rPr>
                      </w:pPr>
                      <w:r w:rsidRPr="00685571">
                        <w:rPr>
                          <w:b/>
                          <w:bCs/>
                          <w:sz w:val="40"/>
                          <w:szCs w:val="40"/>
                        </w:rPr>
                        <w:t>Perioperative Toolkit</w:t>
                      </w:r>
                    </w:p>
                    <w:p w14:paraId="625F8C1D" w14:textId="19E58F8B" w:rsidR="001C123B" w:rsidRPr="00685571" w:rsidRDefault="001C123B" w:rsidP="00685571">
                      <w:pPr>
                        <w:jc w:val="center"/>
                        <w:rPr>
                          <w:b/>
                          <w:bCs/>
                          <w:sz w:val="40"/>
                          <w:szCs w:val="40"/>
                        </w:rPr>
                      </w:pPr>
                      <w:r w:rsidRPr="00685571">
                        <w:rPr>
                          <w:b/>
                          <w:bCs/>
                          <w:sz w:val="40"/>
                          <w:szCs w:val="40"/>
                        </w:rPr>
                        <w:t>for</w:t>
                      </w:r>
                      <w:r w:rsidR="00685571" w:rsidRPr="00685571">
                        <w:rPr>
                          <w:b/>
                          <w:bCs/>
                          <w:sz w:val="40"/>
                          <w:szCs w:val="40"/>
                        </w:rPr>
                        <w:t xml:space="preserve"> </w:t>
                      </w:r>
                      <w:r w:rsidRPr="00685571">
                        <w:rPr>
                          <w:b/>
                          <w:bCs/>
                          <w:sz w:val="40"/>
                          <w:szCs w:val="40"/>
                        </w:rPr>
                        <w:t>Parents of Children</w:t>
                      </w:r>
                      <w:r w:rsidR="00685571" w:rsidRPr="00685571">
                        <w:rPr>
                          <w:b/>
                          <w:bCs/>
                          <w:sz w:val="40"/>
                          <w:szCs w:val="40"/>
                        </w:rPr>
                        <w:t xml:space="preserve"> </w:t>
                      </w:r>
                      <w:r w:rsidRPr="00685571">
                        <w:rPr>
                          <w:b/>
                          <w:bCs/>
                          <w:sz w:val="40"/>
                          <w:szCs w:val="40"/>
                        </w:rPr>
                        <w:t>with</w:t>
                      </w:r>
                    </w:p>
                    <w:p w14:paraId="13815ABF" w14:textId="0EC7E5BC" w:rsidR="001C123B" w:rsidRPr="00685571" w:rsidRDefault="001C123B" w:rsidP="001C123B">
                      <w:pPr>
                        <w:jc w:val="center"/>
                        <w:rPr>
                          <w:b/>
                          <w:bCs/>
                          <w:sz w:val="40"/>
                          <w:szCs w:val="40"/>
                        </w:rPr>
                      </w:pPr>
                      <w:r w:rsidRPr="00685571">
                        <w:rPr>
                          <w:b/>
                          <w:bCs/>
                          <w:sz w:val="40"/>
                          <w:szCs w:val="40"/>
                        </w:rPr>
                        <w:t xml:space="preserve">Autism </w:t>
                      </w:r>
                      <w:r w:rsidR="006407A6">
                        <w:rPr>
                          <w:b/>
                          <w:bCs/>
                          <w:sz w:val="40"/>
                          <w:szCs w:val="40"/>
                        </w:rPr>
                        <w:t>or</w:t>
                      </w:r>
                      <w:r w:rsidRPr="00685571">
                        <w:rPr>
                          <w:b/>
                          <w:bCs/>
                          <w:sz w:val="40"/>
                          <w:szCs w:val="40"/>
                        </w:rPr>
                        <w:t xml:space="preserve"> Special Needs</w:t>
                      </w:r>
                    </w:p>
                  </w:txbxContent>
                </v:textbox>
              </v:rect>
            </w:pict>
          </mc:Fallback>
        </mc:AlternateContent>
      </w:r>
      <w:r w:rsidR="001C123B">
        <w:rPr>
          <w:noProof/>
        </w:rPr>
        <mc:AlternateContent>
          <mc:Choice Requires="wps">
            <w:drawing>
              <wp:anchor distT="0" distB="0" distL="114300" distR="114300" simplePos="0" relativeHeight="251682817" behindDoc="0" locked="0" layoutInCell="0" allowOverlap="1" wp14:anchorId="151D3FDA" wp14:editId="643CCDDB">
                <wp:simplePos x="0" y="0"/>
                <wp:positionH relativeFrom="page">
                  <wp:posOffset>2766060</wp:posOffset>
                </wp:positionH>
                <wp:positionV relativeFrom="page">
                  <wp:posOffset>5958840</wp:posOffset>
                </wp:positionV>
                <wp:extent cx="4538980" cy="1673352"/>
                <wp:effectExtent l="0" t="0" r="0" b="3175"/>
                <wp:wrapTight wrapText="bothSides">
                  <wp:wrapPolygon edited="0">
                    <wp:start x="302" y="0"/>
                    <wp:lineTo x="302" y="21477"/>
                    <wp:lineTo x="21274" y="21477"/>
                    <wp:lineTo x="21274" y="0"/>
                    <wp:lineTo x="302" y="0"/>
                  </wp:wrapPolygon>
                </wp:wrapTight>
                <wp:docPr id="58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8980" cy="167335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C10E27F" w14:textId="609C5C9A" w:rsidR="00103634" w:rsidRPr="001C123B" w:rsidRDefault="00103634" w:rsidP="001C123B">
                            <w:pPr>
                              <w:pStyle w:val="Heading2"/>
                              <w:rPr>
                                <w:b/>
                                <w:sz w:val="44"/>
                                <w:szCs w:val="44"/>
                              </w:rPr>
                            </w:pPr>
                            <w:r w:rsidRPr="001C123B">
                              <w:rPr>
                                <w:b/>
                                <w:sz w:val="44"/>
                                <w:szCs w:val="44"/>
                              </w:rPr>
                              <w:t>A Guide for Parents:</w:t>
                            </w:r>
                          </w:p>
                          <w:p w14:paraId="4DE9C745" w14:textId="77777777" w:rsidR="00103634" w:rsidRPr="001C123B" w:rsidRDefault="00103634" w:rsidP="00C05A38">
                            <w:pPr>
                              <w:pStyle w:val="Heading2"/>
                              <w:rPr>
                                <w:b/>
                                <w:sz w:val="28"/>
                                <w:szCs w:val="28"/>
                              </w:rPr>
                            </w:pPr>
                          </w:p>
                          <w:p w14:paraId="06E93DFB" w14:textId="77777777" w:rsidR="001C123B" w:rsidRDefault="00103634" w:rsidP="00C05A38">
                            <w:pPr>
                              <w:pStyle w:val="Heading2"/>
                              <w:rPr>
                                <w:b/>
                                <w:sz w:val="44"/>
                                <w:szCs w:val="44"/>
                              </w:rPr>
                            </w:pPr>
                            <w:r w:rsidRPr="001C123B">
                              <w:rPr>
                                <w:b/>
                                <w:sz w:val="44"/>
                                <w:szCs w:val="44"/>
                              </w:rPr>
                              <w:t>How to Better Prepare</w:t>
                            </w:r>
                          </w:p>
                          <w:p w14:paraId="0F220709" w14:textId="0C327618" w:rsidR="00103634" w:rsidRPr="001C123B" w:rsidRDefault="00103634" w:rsidP="00C05A38">
                            <w:pPr>
                              <w:pStyle w:val="Heading2"/>
                              <w:rPr>
                                <w:b/>
                                <w:sz w:val="44"/>
                                <w:szCs w:val="44"/>
                              </w:rPr>
                            </w:pPr>
                            <w:r w:rsidRPr="001C123B">
                              <w:rPr>
                                <w:b/>
                                <w:sz w:val="44"/>
                                <w:szCs w:val="44"/>
                              </w:rPr>
                              <w:t>your Child for their Upcoming Surgery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1D3FDA" id="Text Box 40" o:spid="_x0000_s1033" type="#_x0000_t202" style="position:absolute;margin-left:217.8pt;margin-top:469.2pt;width:357.4pt;height:131.75pt;z-index:2516828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" o:allowincell="f" filled="f" stroked="f">
                <v:textbox inset=",0,,0">
                  <w:txbxContent>
                    <w:p w14:paraId="1C10E27F" w14:textId="609C5C9A" w:rsidR="00103634" w:rsidRPr="001C123B" w:rsidRDefault="00103634" w:rsidP="001C123B">
                      <w:pPr>
                        <w:pStyle w:val="Heading2"/>
                        <w:rPr>
                          <w:b/>
                          <w:sz w:val="44"/>
                          <w:szCs w:val="44"/>
                        </w:rPr>
                      </w:pPr>
                      <w:r w:rsidRPr="001C123B">
                        <w:rPr>
                          <w:b/>
                          <w:sz w:val="44"/>
                          <w:szCs w:val="44"/>
                        </w:rPr>
                        <w:t>A Guide for Parents:</w:t>
                      </w:r>
                    </w:p>
                    <w:p w14:paraId="4DE9C745" w14:textId="77777777" w:rsidR="00103634" w:rsidRPr="001C123B" w:rsidRDefault="00103634" w:rsidP="00C05A38">
                      <w:pPr>
                        <w:pStyle w:val="Heading2"/>
                        <w:rPr>
                          <w:b/>
                          <w:sz w:val="28"/>
                          <w:szCs w:val="28"/>
                        </w:rPr>
                      </w:pPr>
                    </w:p>
                    <w:p w14:paraId="06E93DFB" w14:textId="77777777" w:rsidR="001C123B" w:rsidRDefault="00103634" w:rsidP="00C05A38">
                      <w:pPr>
                        <w:pStyle w:val="Heading2"/>
                        <w:rPr>
                          <w:b/>
                          <w:sz w:val="44"/>
                          <w:szCs w:val="44"/>
                        </w:rPr>
                      </w:pPr>
                      <w:r w:rsidRPr="001C123B">
                        <w:rPr>
                          <w:b/>
                          <w:sz w:val="44"/>
                          <w:szCs w:val="44"/>
                        </w:rPr>
                        <w:t>How to Better Prepare</w:t>
                      </w:r>
                    </w:p>
                    <w:p w14:paraId="0F220709" w14:textId="0C327618" w:rsidR="00103634" w:rsidRPr="001C123B" w:rsidRDefault="00103634" w:rsidP="00C05A38">
                      <w:pPr>
                        <w:pStyle w:val="Heading2"/>
                        <w:rPr>
                          <w:b/>
                          <w:sz w:val="44"/>
                          <w:szCs w:val="44"/>
                        </w:rPr>
                      </w:pPr>
                      <w:r w:rsidRPr="001C123B">
                        <w:rPr>
                          <w:b/>
                          <w:sz w:val="44"/>
                          <w:szCs w:val="44"/>
                        </w:rPr>
                        <w:t>your Child for their Upcoming Surgery</w:t>
                      </w:r>
                    </w:p>
                  </w:txbxContent>
                </v:textbox>
                <w10:wrap type="tight" anchorx="page" anchory="page"/>
              </v:shape>
            </w:pict>
          </mc:Fallback>
        </mc:AlternateContent>
      </w:r>
      <w:r w:rsidR="007D4E62">
        <w:rPr>
          <w:rFonts w:ascii="Times" w:eastAsia="Times New Roman" w:hAnsi="Times" w:cs="Times New Roman"/>
          <w:noProof/>
          <w:sz w:val="20"/>
          <w:szCs w:val="20"/>
        </w:rPr>
        <w:drawing>
          <wp:anchor distT="0" distB="0" distL="114300" distR="114300" simplePos="0" relativeHeight="251737101" behindDoc="0" locked="0" layoutInCell="1" allowOverlap="1" wp14:anchorId="75C362DE" wp14:editId="4EA5A9FE">
            <wp:simplePos x="0" y="0"/>
            <wp:positionH relativeFrom="page">
              <wp:posOffset>6248676</wp:posOffset>
            </wp:positionH>
            <wp:positionV relativeFrom="page">
              <wp:posOffset>8247394</wp:posOffset>
            </wp:positionV>
            <wp:extent cx="1057910" cy="1385570"/>
            <wp:effectExtent l="0" t="0" r="8890" b="11430"/>
            <wp:wrapTight wrapText="bothSides">
              <wp:wrapPolygon edited="0">
                <wp:start x="9854" y="0"/>
                <wp:lineTo x="0" y="1188"/>
                <wp:lineTo x="0" y="4356"/>
                <wp:lineTo x="2074" y="6335"/>
                <wp:lineTo x="0" y="15443"/>
                <wp:lineTo x="0" y="19006"/>
                <wp:lineTo x="6223" y="19006"/>
                <wp:lineTo x="10891" y="21382"/>
                <wp:lineTo x="11409" y="21382"/>
                <wp:lineTo x="15558" y="21382"/>
                <wp:lineTo x="16077" y="21382"/>
                <wp:lineTo x="18151" y="19006"/>
                <wp:lineTo x="21263" y="19006"/>
                <wp:lineTo x="21263" y="13067"/>
                <wp:lineTo x="17114" y="12671"/>
                <wp:lineTo x="16595" y="5544"/>
                <wp:lineTo x="14521" y="1584"/>
                <wp:lineTo x="12965" y="0"/>
                <wp:lineTo x="9854" y="0"/>
              </wp:wrapPolygon>
            </wp:wrapTight>
            <wp:docPr id="613" name="Picture 1" descr="https://lh3.googleusercontent.com/YMEoqX7NvbM0VxOazJoPIIa2iaBtzajFlPPkGcul9bGk7_fdJgN9Cy8w_Lll6mxcErr-ycEcDn2v48OLOk15Dh2mwrD9Z1QKXY4cZao9pR2l4sIMbDOW1n-InlebnHqoccOVmP3fW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YMEoqX7NvbM0VxOazJoPIIa2iaBtzajFlPPkGcul9bGk7_fdJgN9Cy8w_Lll6mxcErr-ycEcDn2v48OLOk15Dh2mwrD9Z1QKXY4cZao9pR2l4sIMbDOW1n-InlebnHqoccOVmP3fW00"/>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057910" cy="138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7F62">
        <w:rPr>
          <w:rFonts w:ascii="Arial" w:eastAsia="Times New Roman" w:hAnsi="Arial" w:cs="Arial"/>
          <w:noProof/>
          <w:color w:val="000000"/>
          <w:sz w:val="22"/>
          <w:szCs w:val="22"/>
        </w:rPr>
        <w:drawing>
          <wp:anchor distT="0" distB="0" distL="114300" distR="114300" simplePos="0" relativeHeight="251716621" behindDoc="0" locked="0" layoutInCell="1" allowOverlap="1" wp14:anchorId="2338CE2C" wp14:editId="568C8419">
            <wp:simplePos x="0" y="0"/>
            <wp:positionH relativeFrom="page">
              <wp:posOffset>482600</wp:posOffset>
            </wp:positionH>
            <wp:positionV relativeFrom="page">
              <wp:posOffset>4791710</wp:posOffset>
            </wp:positionV>
            <wp:extent cx="2251710" cy="1587500"/>
            <wp:effectExtent l="0" t="0" r="8890" b="12700"/>
            <wp:wrapThrough wrapText="bothSides">
              <wp:wrapPolygon edited="0">
                <wp:start x="0" y="0"/>
                <wp:lineTo x="0" y="21427"/>
                <wp:lineTo x="21442" y="21427"/>
                <wp:lineTo x="21442" y="0"/>
                <wp:lineTo x="0" y="0"/>
              </wp:wrapPolygon>
            </wp:wrapThrough>
            <wp:docPr id="628" name="Picture 628" descr="MacHDD:Users:heather:Desktop:Rendering-BCHO-500x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DD:Users:heather:Desktop:Rendering-BCHO-500x250.jpg"/>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251710" cy="158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068C">
        <w:rPr>
          <w:rFonts w:ascii="Arial" w:eastAsia="Times New Roman" w:hAnsi="Arial" w:cs="Arial"/>
          <w:noProof/>
          <w:color w:val="000000"/>
          <w:sz w:val="22"/>
          <w:szCs w:val="22"/>
        </w:rPr>
        <w:drawing>
          <wp:anchor distT="0" distB="0" distL="114300" distR="114300" simplePos="0" relativeHeight="251715597" behindDoc="0" locked="0" layoutInCell="1" allowOverlap="1" wp14:anchorId="52D663BE" wp14:editId="67B4A98B">
            <wp:simplePos x="0" y="0"/>
            <wp:positionH relativeFrom="page">
              <wp:posOffset>457200</wp:posOffset>
            </wp:positionH>
            <wp:positionV relativeFrom="page">
              <wp:posOffset>3886200</wp:posOffset>
            </wp:positionV>
            <wp:extent cx="2286000" cy="905510"/>
            <wp:effectExtent l="0" t="0" r="0" b="8890"/>
            <wp:wrapTight wrapText="bothSides">
              <wp:wrapPolygon edited="0">
                <wp:start x="0" y="0"/>
                <wp:lineTo x="0" y="21206"/>
                <wp:lineTo x="21360" y="21206"/>
                <wp:lineTo x="21360" y="0"/>
                <wp:lineTo x="0" y="0"/>
              </wp:wrapPolygon>
            </wp:wrapTight>
            <wp:docPr id="597" name="Picture 3" descr="https://lh6.googleusercontent.com/D9hPo3WntCM2uJijzbxwHi2DcfBIkqykqba6hAUA3T-tofQGwR3iUkQtfEnrBPlcyCt0Wnk-wHdq8TuzQmVaKTNtK2UV6uiUlf-2bAfjYdWmcNfv6O18O2-ZOg_9AFsobuOzGj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D9hPo3WntCM2uJijzbxwHi2DcfBIkqykqba6hAUA3T-tofQGwR3iUkQtfEnrBPlcyCt0Wnk-wHdq8TuzQmVaKTNtK2UV6uiUlf-2bAfjYdWmcNfv6O18O2-ZOg_9AFsobuOzGjQH"/>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286000" cy="905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BD5">
        <w:br w:type="page"/>
      </w:r>
    </w:p>
    <w:p w14:paraId="25FA4B7B" w14:textId="5ADCA971" w:rsidR="00102C8B" w:rsidRDefault="00102C8B"/>
    <w:p w14:paraId="24693289" w14:textId="75356556" w:rsidR="00102C8B" w:rsidRDefault="00102C8B">
      <w:r>
        <w:rPr>
          <w:noProof/>
        </w:rPr>
        <mc:AlternateContent>
          <mc:Choice Requires="wps">
            <w:drawing>
              <wp:anchor distT="0" distB="0" distL="114300" distR="114300" simplePos="0" relativeHeight="251686913" behindDoc="0" locked="0" layoutInCell="0" allowOverlap="1" wp14:anchorId="6181A6F3" wp14:editId="18D91A02">
                <wp:simplePos x="0" y="0"/>
                <wp:positionH relativeFrom="page">
                  <wp:posOffset>548640</wp:posOffset>
                </wp:positionH>
                <wp:positionV relativeFrom="page">
                  <wp:posOffset>1079558</wp:posOffset>
                </wp:positionV>
                <wp:extent cx="6675120" cy="787400"/>
                <wp:effectExtent l="0" t="0" r="0" b="0"/>
                <wp:wrapTight wrapText="bothSides">
                  <wp:wrapPolygon edited="0">
                    <wp:start x="205" y="0"/>
                    <wp:lineTo x="205" y="21252"/>
                    <wp:lineTo x="21370" y="21252"/>
                    <wp:lineTo x="21370" y="0"/>
                    <wp:lineTo x="205" y="0"/>
                  </wp:wrapPolygon>
                </wp:wrapTight>
                <wp:docPr id="5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5120" cy="7874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D338B95" w14:textId="28EDAEF8" w:rsidR="003C080D" w:rsidRDefault="00980A3F" w:rsidP="00980A3F">
                            <w:pPr>
                              <w:pStyle w:val="Heading3"/>
                              <w:rPr>
                                <w:sz w:val="28"/>
                                <w:szCs w:val="28"/>
                              </w:rPr>
                            </w:pPr>
                            <w:r w:rsidRPr="003C080D">
                              <w:rPr>
                                <w:sz w:val="28"/>
                                <w:szCs w:val="28"/>
                              </w:rPr>
                              <w:t>“Children on the spectrum have a high need to control their environment, and advance</w:t>
                            </w:r>
                            <w:r w:rsidR="003C080D">
                              <w:rPr>
                                <w:sz w:val="28"/>
                                <w:szCs w:val="28"/>
                              </w:rPr>
                              <w:t>d</w:t>
                            </w:r>
                            <w:r w:rsidRPr="003C080D">
                              <w:rPr>
                                <w:sz w:val="28"/>
                                <w:szCs w:val="28"/>
                              </w:rPr>
                              <w:t xml:space="preserve"> preparation can help ease their anxiety</w:t>
                            </w:r>
                            <w:r w:rsidR="003C080D">
                              <w:rPr>
                                <w:sz w:val="28"/>
                                <w:szCs w:val="28"/>
                              </w:rPr>
                              <w:t>.</w:t>
                            </w:r>
                            <w:r w:rsidRPr="003C080D">
                              <w:rPr>
                                <w:sz w:val="28"/>
                                <w:szCs w:val="28"/>
                              </w:rPr>
                              <w:t>”</w:t>
                            </w:r>
                          </w:p>
                          <w:p w14:paraId="040C7522" w14:textId="33BFD3E5" w:rsidR="00103634" w:rsidRPr="003C080D" w:rsidRDefault="00980A3F" w:rsidP="003C080D">
                            <w:pPr>
                              <w:pStyle w:val="Heading3"/>
                              <w:rPr>
                                <w:sz w:val="28"/>
                                <w:szCs w:val="28"/>
                              </w:rPr>
                            </w:pPr>
                            <w:r w:rsidRPr="003C080D">
                              <w:rPr>
                                <w:sz w:val="22"/>
                                <w:szCs w:val="22"/>
                              </w:rPr>
                              <w:t>–</w:t>
                            </w:r>
                            <w:r w:rsidR="003C080D">
                              <w:rPr>
                                <w:sz w:val="22"/>
                                <w:szCs w:val="22"/>
                              </w:rPr>
                              <w:t xml:space="preserve"> </w:t>
                            </w:r>
                            <w:r w:rsidR="004B5EF8" w:rsidRPr="003C080D">
                              <w:rPr>
                                <w:sz w:val="22"/>
                                <w:szCs w:val="22"/>
                              </w:rPr>
                              <w:t>A p</w:t>
                            </w:r>
                            <w:r w:rsidRPr="003C080D">
                              <w:rPr>
                                <w:sz w:val="22"/>
                                <w:szCs w:val="22"/>
                              </w:rPr>
                              <w:t>arent on the Family Advisory Council</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81A6F3" id="Text Box 66" o:spid="_x0000_s1034" type="#_x0000_t202" style="position:absolute;margin-left:43.2pt;margin-top:85pt;width:525.6pt;height:62pt;z-index:2516869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" o:allowincell="f" filled="f" stroked="f">
                <v:textbox inset=",0,,0">
                  <w:txbxContent>
                    <w:p w14:paraId="0D338B95" w14:textId="28EDAEF8" w:rsidR="003C080D" w:rsidRDefault="00980A3F" w:rsidP="00980A3F">
                      <w:pPr>
                        <w:pStyle w:val="Heading3"/>
                        <w:rPr>
                          <w:sz w:val="28"/>
                          <w:szCs w:val="28"/>
                        </w:rPr>
                      </w:pPr>
                      <w:r w:rsidRPr="003C080D">
                        <w:rPr>
                          <w:sz w:val="28"/>
                          <w:szCs w:val="28"/>
                        </w:rPr>
                        <w:t>“Children on the spectrum have a high need to control their environment, and advance</w:t>
                      </w:r>
                      <w:r w:rsidR="003C080D">
                        <w:rPr>
                          <w:sz w:val="28"/>
                          <w:szCs w:val="28"/>
                        </w:rPr>
                        <w:t>d</w:t>
                      </w:r>
                      <w:r w:rsidRPr="003C080D">
                        <w:rPr>
                          <w:sz w:val="28"/>
                          <w:szCs w:val="28"/>
                        </w:rPr>
                        <w:t xml:space="preserve"> preparation can help ease their anxiety</w:t>
                      </w:r>
                      <w:r w:rsidR="003C080D">
                        <w:rPr>
                          <w:sz w:val="28"/>
                          <w:szCs w:val="28"/>
                        </w:rPr>
                        <w:t>.</w:t>
                      </w:r>
                      <w:r w:rsidRPr="003C080D">
                        <w:rPr>
                          <w:sz w:val="28"/>
                          <w:szCs w:val="28"/>
                        </w:rPr>
                        <w:t>”</w:t>
                      </w:r>
                    </w:p>
                    <w:p w14:paraId="040C7522" w14:textId="33BFD3E5" w:rsidR="00103634" w:rsidRPr="003C080D" w:rsidRDefault="00980A3F" w:rsidP="003C080D">
                      <w:pPr>
                        <w:pStyle w:val="Heading3"/>
                        <w:rPr>
                          <w:sz w:val="28"/>
                          <w:szCs w:val="28"/>
                        </w:rPr>
                      </w:pPr>
                      <w:r w:rsidRPr="003C080D">
                        <w:rPr>
                          <w:sz w:val="22"/>
                          <w:szCs w:val="22"/>
                        </w:rPr>
                        <w:t>–</w:t>
                      </w:r>
                      <w:r w:rsidR="003C080D">
                        <w:rPr>
                          <w:sz w:val="22"/>
                          <w:szCs w:val="22"/>
                        </w:rPr>
                        <w:t xml:space="preserve"> </w:t>
                      </w:r>
                      <w:r w:rsidR="004B5EF8" w:rsidRPr="003C080D">
                        <w:rPr>
                          <w:sz w:val="22"/>
                          <w:szCs w:val="22"/>
                        </w:rPr>
                        <w:t>A p</w:t>
                      </w:r>
                      <w:r w:rsidRPr="003C080D">
                        <w:rPr>
                          <w:sz w:val="22"/>
                          <w:szCs w:val="22"/>
                        </w:rPr>
                        <w:t>arent on the Family Advisory Council</w:t>
                      </w:r>
                    </w:p>
                  </w:txbxContent>
                </v:textbox>
                <w10:wrap type="tight" anchorx="page" anchory="page"/>
              </v:shape>
            </w:pict>
          </mc:Fallback>
        </mc:AlternateContent>
      </w:r>
    </w:p>
    <w:p w14:paraId="742AAB05" w14:textId="77777777" w:rsidR="00102C8B" w:rsidRDefault="00102C8B"/>
    <w:p w14:paraId="43B61B4A" w14:textId="459756EC" w:rsidR="00102C8B" w:rsidRDefault="00102C8B"/>
    <w:p w14:paraId="3FFD9E0C" w14:textId="369AEEF3" w:rsidR="00102C8B" w:rsidRDefault="00102C8B"/>
    <w:p w14:paraId="767658DD" w14:textId="5A6F7E85" w:rsidR="00102C8B" w:rsidRDefault="00102C8B"/>
    <w:p w14:paraId="3355D9AE" w14:textId="7B4627F6" w:rsidR="005D4B2C" w:rsidRDefault="001847C2" w:rsidP="005D4B2C">
      <w:r>
        <w:rPr>
          <w:noProof/>
        </w:rPr>
        <mc:AlternateContent>
          <mc:Choice Requires="wps">
            <w:drawing>
              <wp:anchor distT="0" distB="0" distL="114300" distR="114300" simplePos="0" relativeHeight="251783181" behindDoc="0" locked="0" layoutInCell="1" allowOverlap="1" wp14:anchorId="18E1E97E" wp14:editId="3578B2CD">
                <wp:simplePos x="0" y="0"/>
                <wp:positionH relativeFrom="column">
                  <wp:posOffset>2555506</wp:posOffset>
                </wp:positionH>
                <wp:positionV relativeFrom="paragraph">
                  <wp:posOffset>53975</wp:posOffset>
                </wp:positionV>
                <wp:extent cx="4212323" cy="2752090"/>
                <wp:effectExtent l="0" t="0" r="4445" b="3810"/>
                <wp:wrapNone/>
                <wp:docPr id="19" name="Text Box 19"/>
                <wp:cNvGraphicFramePr/>
                <a:graphic xmlns:a="http://schemas.openxmlformats.org/drawingml/2006/main">
                  <a:graphicData uri="http://schemas.microsoft.com/office/word/2010/wordprocessingShape">
                    <wps:wsp>
                      <wps:cNvSpPr txBox="1"/>
                      <wps:spPr>
                        <a:xfrm>
                          <a:off x="0" y="0"/>
                          <a:ext cx="4212323" cy="2752090"/>
                        </a:xfrm>
                        <a:prstGeom prst="rect">
                          <a:avLst/>
                        </a:prstGeom>
                        <a:solidFill>
                          <a:schemeClr val="lt1"/>
                        </a:solidFill>
                        <a:ln w="6350">
                          <a:noFill/>
                        </a:ln>
                      </wps:spPr>
                      <wps:txbx>
                        <w:txbxContent>
                          <w:p w14:paraId="523476D7" w14:textId="45869E61" w:rsidR="00102C8B" w:rsidRDefault="00102C8B">
                            <w:pPr>
                              <w:rPr>
                                <w:rFonts w:cs="Arial"/>
                                <w:color w:val="000000"/>
                              </w:rPr>
                            </w:pPr>
                            <w:r w:rsidRPr="00B2356F">
                              <w:rPr>
                                <w:rFonts w:cs="Arial"/>
                                <w:b/>
                                <w:i/>
                                <w:color w:val="76C5EF" w:themeColor="accent1"/>
                                <w:sz w:val="28"/>
                                <w:szCs w:val="28"/>
                              </w:rPr>
                              <w:t xml:space="preserve">Surgery can be uncomfortable and frightening for any child, but especially for children </w:t>
                            </w:r>
                            <w:r>
                              <w:rPr>
                                <w:rFonts w:cs="Arial"/>
                                <w:b/>
                                <w:i/>
                                <w:color w:val="76C5EF" w:themeColor="accent1"/>
                                <w:sz w:val="28"/>
                                <w:szCs w:val="28"/>
                              </w:rPr>
                              <w:t xml:space="preserve">living </w:t>
                            </w:r>
                            <w:r w:rsidRPr="00B2356F">
                              <w:rPr>
                                <w:rFonts w:cs="Arial"/>
                                <w:b/>
                                <w:i/>
                                <w:color w:val="76C5EF" w:themeColor="accent1"/>
                                <w:sz w:val="28"/>
                                <w:szCs w:val="28"/>
                              </w:rPr>
                              <w:t>with autism</w:t>
                            </w:r>
                            <w:r w:rsidR="006407A6">
                              <w:rPr>
                                <w:rFonts w:cs="Arial"/>
                                <w:b/>
                                <w:i/>
                                <w:color w:val="76C5EF" w:themeColor="accent1"/>
                                <w:sz w:val="28"/>
                                <w:szCs w:val="28"/>
                              </w:rPr>
                              <w:t xml:space="preserve"> or special needs</w:t>
                            </w:r>
                            <w:r w:rsidRPr="00B2356F">
                              <w:rPr>
                                <w:rFonts w:cs="Arial"/>
                                <w:b/>
                                <w:i/>
                                <w:color w:val="76C5EF" w:themeColor="accent1"/>
                                <w:sz w:val="28"/>
                                <w:szCs w:val="28"/>
                              </w:rPr>
                              <w:t>.</w:t>
                            </w:r>
                            <w:r w:rsidRPr="00190554">
                              <w:rPr>
                                <w:rFonts w:cs="Arial"/>
                                <w:color w:val="000000"/>
                              </w:rPr>
                              <w:t xml:space="preserve"> The new environment, bright lights, loud noises, unfamiliar textures, and the interactions with new people can be stressful and overpowering</w:t>
                            </w:r>
                            <w:r>
                              <w:rPr>
                                <w:rFonts w:cs="Arial"/>
                                <w:color w:val="000000"/>
                              </w:rPr>
                              <w:t>.</w:t>
                            </w:r>
                          </w:p>
                          <w:p w14:paraId="1EACFD2C" w14:textId="6D7933EF" w:rsidR="00102C8B" w:rsidRDefault="00102C8B">
                            <w:pPr>
                              <w:rPr>
                                <w:rFonts w:cs="Arial"/>
                                <w:color w:val="000000"/>
                              </w:rPr>
                            </w:pPr>
                          </w:p>
                          <w:p w14:paraId="22E9B1B5" w14:textId="003F9C75" w:rsidR="00102C8B" w:rsidRDefault="00102C8B" w:rsidP="00102C8B">
                            <w:pPr>
                              <w:spacing w:after="200"/>
                              <w:rPr>
                                <w:rFonts w:cs="Arial"/>
                                <w:color w:val="000000"/>
                              </w:rPr>
                            </w:pPr>
                            <w:r w:rsidRPr="00190554">
                              <w:rPr>
                                <w:rFonts w:cs="Arial"/>
                                <w:color w:val="000000"/>
                              </w:rPr>
                              <w:t xml:space="preserve">As a result, children living with autism </w:t>
                            </w:r>
                            <w:r w:rsidR="006407A6">
                              <w:rPr>
                                <w:rFonts w:cs="Arial"/>
                                <w:color w:val="000000"/>
                              </w:rPr>
                              <w:t>or</w:t>
                            </w:r>
                            <w:r>
                              <w:rPr>
                                <w:rFonts w:cs="Arial"/>
                                <w:color w:val="000000"/>
                              </w:rPr>
                              <w:t xml:space="preserve"> special needs </w:t>
                            </w:r>
                            <w:r w:rsidRPr="00190554">
                              <w:rPr>
                                <w:rFonts w:cs="Arial"/>
                                <w:color w:val="000000"/>
                              </w:rPr>
                              <w:t xml:space="preserve">may </w:t>
                            </w:r>
                            <w:r w:rsidR="001C42FF">
                              <w:rPr>
                                <w:rFonts w:cs="Arial"/>
                                <w:color w:val="000000"/>
                              </w:rPr>
                              <w:t xml:space="preserve">have difficulty self-regulating </w:t>
                            </w:r>
                            <w:r w:rsidRPr="00190554">
                              <w:rPr>
                                <w:rFonts w:cs="Arial"/>
                                <w:color w:val="000000"/>
                              </w:rPr>
                              <w:t xml:space="preserve">when </w:t>
                            </w:r>
                            <w:r>
                              <w:rPr>
                                <w:rFonts w:cs="Arial"/>
                                <w:color w:val="000000"/>
                              </w:rPr>
                              <w:t xml:space="preserve">feeling </w:t>
                            </w:r>
                            <w:r w:rsidRPr="00190554">
                              <w:rPr>
                                <w:rFonts w:cs="Arial"/>
                                <w:color w:val="000000"/>
                              </w:rPr>
                              <w:t xml:space="preserve">overwhelmed. To better serve </w:t>
                            </w:r>
                            <w:r w:rsidR="006407A6">
                              <w:rPr>
                                <w:rFonts w:cs="Arial"/>
                                <w:color w:val="000000"/>
                              </w:rPr>
                              <w:t>these children</w:t>
                            </w:r>
                            <w:r w:rsidRPr="00190554">
                              <w:rPr>
                                <w:rFonts w:cs="Arial"/>
                                <w:color w:val="000000"/>
                              </w:rPr>
                              <w:t>, this toolkit is designed to help you and your child have a more comfortable and successful visit at UCSF Benioff Children’s Hospital Oakland.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1E97E" id="Text Box 19" o:spid="_x0000_s1035" type="#_x0000_t202" style="position:absolute;margin-left:201.2pt;margin-top:4.25pt;width:331.7pt;height:216.7pt;z-index:251783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" fillcolor="white [3201]" stroked="f" strokeweight=".5pt">
                <v:textbox>
                  <w:txbxContent>
                    <w:p w14:paraId="523476D7" w14:textId="45869E61" w:rsidR="00102C8B" w:rsidRDefault="00102C8B">
                      <w:pPr>
                        <w:rPr>
                          <w:rFonts w:cs="Arial"/>
                          <w:color w:val="000000"/>
                        </w:rPr>
                      </w:pPr>
                      <w:r w:rsidRPr="00B2356F">
                        <w:rPr>
                          <w:rFonts w:cs="Arial"/>
                          <w:b/>
                          <w:i/>
                          <w:color w:val="76C5EF" w:themeColor="accent1"/>
                          <w:sz w:val="28"/>
                          <w:szCs w:val="28"/>
                        </w:rPr>
                        <w:t xml:space="preserve">Surgery can be uncomfortable and frightening for any child, but especially for children </w:t>
                      </w:r>
                      <w:r>
                        <w:rPr>
                          <w:rFonts w:cs="Arial"/>
                          <w:b/>
                          <w:i/>
                          <w:color w:val="76C5EF" w:themeColor="accent1"/>
                          <w:sz w:val="28"/>
                          <w:szCs w:val="28"/>
                        </w:rPr>
                        <w:t xml:space="preserve">living </w:t>
                      </w:r>
                      <w:r w:rsidRPr="00B2356F">
                        <w:rPr>
                          <w:rFonts w:cs="Arial"/>
                          <w:b/>
                          <w:i/>
                          <w:color w:val="76C5EF" w:themeColor="accent1"/>
                          <w:sz w:val="28"/>
                          <w:szCs w:val="28"/>
                        </w:rPr>
                        <w:t>with autism</w:t>
                      </w:r>
                      <w:r w:rsidR="006407A6">
                        <w:rPr>
                          <w:rFonts w:cs="Arial"/>
                          <w:b/>
                          <w:i/>
                          <w:color w:val="76C5EF" w:themeColor="accent1"/>
                          <w:sz w:val="28"/>
                          <w:szCs w:val="28"/>
                        </w:rPr>
                        <w:t xml:space="preserve"> or special needs</w:t>
                      </w:r>
                      <w:r w:rsidRPr="00B2356F">
                        <w:rPr>
                          <w:rFonts w:cs="Arial"/>
                          <w:b/>
                          <w:i/>
                          <w:color w:val="76C5EF" w:themeColor="accent1"/>
                          <w:sz w:val="28"/>
                          <w:szCs w:val="28"/>
                        </w:rPr>
                        <w:t>.</w:t>
                      </w:r>
                      <w:r w:rsidRPr="00190554">
                        <w:rPr>
                          <w:rFonts w:cs="Arial"/>
                          <w:color w:val="000000"/>
                        </w:rPr>
                        <w:t xml:space="preserve"> The new environment, bright lights, loud noises, unfamiliar textures, and the interactions with new people can be stressful and overpowering</w:t>
                      </w:r>
                      <w:r>
                        <w:rPr>
                          <w:rFonts w:cs="Arial"/>
                          <w:color w:val="000000"/>
                        </w:rPr>
                        <w:t>.</w:t>
                      </w:r>
                    </w:p>
                    <w:p w14:paraId="1EACFD2C" w14:textId="6D7933EF" w:rsidR="00102C8B" w:rsidRDefault="00102C8B">
                      <w:pPr>
                        <w:rPr>
                          <w:rFonts w:cs="Arial"/>
                          <w:color w:val="000000"/>
                        </w:rPr>
                      </w:pPr>
                    </w:p>
                    <w:p w14:paraId="22E9B1B5" w14:textId="003F9C75" w:rsidR="00102C8B" w:rsidRDefault="00102C8B" w:rsidP="00102C8B">
                      <w:pPr>
                        <w:spacing w:after="200"/>
                        <w:rPr>
                          <w:rFonts w:cs="Arial"/>
                          <w:color w:val="000000"/>
                        </w:rPr>
                      </w:pPr>
                      <w:r w:rsidRPr="00190554">
                        <w:rPr>
                          <w:rFonts w:cs="Arial"/>
                          <w:color w:val="000000"/>
                        </w:rPr>
                        <w:t xml:space="preserve">As a result, children living with autism </w:t>
                      </w:r>
                      <w:r w:rsidR="006407A6">
                        <w:rPr>
                          <w:rFonts w:cs="Arial"/>
                          <w:color w:val="000000"/>
                        </w:rPr>
                        <w:t>or</w:t>
                      </w:r>
                      <w:r>
                        <w:rPr>
                          <w:rFonts w:cs="Arial"/>
                          <w:color w:val="000000"/>
                        </w:rPr>
                        <w:t xml:space="preserve"> special needs </w:t>
                      </w:r>
                      <w:r w:rsidRPr="00190554">
                        <w:rPr>
                          <w:rFonts w:cs="Arial"/>
                          <w:color w:val="000000"/>
                        </w:rPr>
                        <w:t xml:space="preserve">may </w:t>
                      </w:r>
                      <w:r w:rsidR="001C42FF">
                        <w:rPr>
                          <w:rFonts w:cs="Arial"/>
                          <w:color w:val="000000"/>
                        </w:rPr>
                        <w:t xml:space="preserve">have difficulty self-regulating </w:t>
                      </w:r>
                      <w:r w:rsidRPr="00190554">
                        <w:rPr>
                          <w:rFonts w:cs="Arial"/>
                          <w:color w:val="000000"/>
                        </w:rPr>
                        <w:t xml:space="preserve">when </w:t>
                      </w:r>
                      <w:r>
                        <w:rPr>
                          <w:rFonts w:cs="Arial"/>
                          <w:color w:val="000000"/>
                        </w:rPr>
                        <w:t xml:space="preserve">feeling </w:t>
                      </w:r>
                      <w:r w:rsidRPr="00190554">
                        <w:rPr>
                          <w:rFonts w:cs="Arial"/>
                          <w:color w:val="000000"/>
                        </w:rPr>
                        <w:t xml:space="preserve">overwhelmed. To better serve </w:t>
                      </w:r>
                      <w:r w:rsidR="006407A6">
                        <w:rPr>
                          <w:rFonts w:cs="Arial"/>
                          <w:color w:val="000000"/>
                        </w:rPr>
                        <w:t>these children</w:t>
                      </w:r>
                      <w:r w:rsidRPr="00190554">
                        <w:rPr>
                          <w:rFonts w:cs="Arial"/>
                          <w:color w:val="000000"/>
                        </w:rPr>
                        <w:t>, this toolkit is designed to help you and your child have a more comfortable and successful visit at UCSF Benioff Children’s Hospital Oakland.</w:t>
                      </w:r>
                    </w:p>
                  </w:txbxContent>
                </v:textbox>
              </v:shape>
            </w:pict>
          </mc:Fallback>
        </mc:AlternateContent>
      </w:r>
      <w:r w:rsidR="00CE1D1C">
        <w:rPr>
          <w:noProof/>
        </w:rPr>
        <mc:AlternateContent>
          <mc:Choice Requires="wps">
            <w:drawing>
              <wp:anchor distT="0" distB="0" distL="114300" distR="114300" simplePos="0" relativeHeight="251792397" behindDoc="0" locked="0" layoutInCell="1" allowOverlap="1" wp14:anchorId="60607D82" wp14:editId="6F38C088">
                <wp:simplePos x="0" y="0"/>
                <wp:positionH relativeFrom="column">
                  <wp:posOffset>3566160</wp:posOffset>
                </wp:positionH>
                <wp:positionV relativeFrom="paragraph">
                  <wp:posOffset>2873475</wp:posOffset>
                </wp:positionV>
                <wp:extent cx="3291840" cy="4619625"/>
                <wp:effectExtent l="0" t="0" r="0" b="3175"/>
                <wp:wrapNone/>
                <wp:docPr id="34" name="Text Box 34"/>
                <wp:cNvGraphicFramePr/>
                <a:graphic xmlns:a="http://schemas.openxmlformats.org/drawingml/2006/main">
                  <a:graphicData uri="http://schemas.microsoft.com/office/word/2010/wordprocessingShape">
                    <wps:wsp>
                      <wps:cNvSpPr txBox="1"/>
                      <wps:spPr>
                        <a:xfrm>
                          <a:off x="0" y="0"/>
                          <a:ext cx="3291840" cy="4619625"/>
                        </a:xfrm>
                        <a:prstGeom prst="rect">
                          <a:avLst/>
                        </a:prstGeom>
                        <a:solidFill>
                          <a:schemeClr val="lt1"/>
                        </a:solidFill>
                        <a:ln w="6350">
                          <a:noFill/>
                        </a:ln>
                      </wps:spPr>
                      <wps:txbx>
                        <w:txbxContent>
                          <w:p w14:paraId="5141D124" w14:textId="1889DFD2" w:rsidR="00954BA5" w:rsidRDefault="00FF4125" w:rsidP="00954BA5">
                            <w:r w:rsidRPr="00FF4125">
                              <w:rPr>
                                <w:b/>
                                <w:bCs/>
                                <w:color w:val="76C5EF" w:themeColor="accent1"/>
                                <w:sz w:val="28"/>
                                <w:szCs w:val="28"/>
                              </w:rPr>
                              <w:sym w:font="Symbol" w:char="F0A8"/>
                            </w:r>
                            <w:r>
                              <w:rPr>
                                <w:b/>
                                <w:bCs/>
                                <w:color w:val="76C5EF" w:themeColor="accent1"/>
                                <w:sz w:val="28"/>
                                <w:szCs w:val="28"/>
                              </w:rPr>
                              <w:t xml:space="preserve"> </w:t>
                            </w:r>
                            <w:r w:rsidR="00954BA5">
                              <w:rPr>
                                <w:b/>
                                <w:bCs/>
                                <w:i/>
                                <w:iCs/>
                                <w:color w:val="76C5EF" w:themeColor="accent1"/>
                                <w:sz w:val="28"/>
                                <w:szCs w:val="28"/>
                              </w:rPr>
                              <w:t>My Hospital Passport</w:t>
                            </w:r>
                          </w:p>
                          <w:p w14:paraId="65012925" w14:textId="77777777" w:rsidR="00954BA5" w:rsidRPr="00926F0F" w:rsidRDefault="00954BA5" w:rsidP="00954BA5">
                            <w:pPr>
                              <w:rPr>
                                <w:sz w:val="10"/>
                                <w:szCs w:val="10"/>
                              </w:rPr>
                            </w:pPr>
                          </w:p>
                          <w:p w14:paraId="78944CD3" w14:textId="6DF86FBF" w:rsidR="00954BA5" w:rsidRPr="004F2432" w:rsidRDefault="00954BA5" w:rsidP="00954BA5">
                            <w:pPr>
                              <w:jc w:val="both"/>
                            </w:pPr>
                            <w:r>
                              <w:t xml:space="preserve">The </w:t>
                            </w:r>
                            <w:r>
                              <w:rPr>
                                <w:i/>
                                <w:iCs/>
                              </w:rPr>
                              <w:t xml:space="preserve">My Hospital Passport </w:t>
                            </w:r>
                            <w:r>
                              <w:t xml:space="preserve">is </w:t>
                            </w:r>
                            <w:r w:rsidR="00E72B86">
                              <w:t>a simple, two-page form that alerts the health care staff to important things like how your child deals with communication, stress, and pain. Filling this out beforehand and sharing it with the health care team helps them learn how to best care for your child.</w:t>
                            </w:r>
                          </w:p>
                          <w:p w14:paraId="762C17AF" w14:textId="77777777" w:rsidR="00954BA5" w:rsidRPr="00E72B86" w:rsidRDefault="00954BA5" w:rsidP="00926F0F">
                            <w:pPr>
                              <w:rPr>
                                <w:b/>
                                <w:bCs/>
                                <w:i/>
                                <w:iCs/>
                                <w:color w:val="76C5EF" w:themeColor="accent1"/>
                                <w:sz w:val="10"/>
                                <w:szCs w:val="10"/>
                              </w:rPr>
                            </w:pPr>
                          </w:p>
                          <w:p w14:paraId="0E32D582" w14:textId="79B418C4" w:rsidR="00926F0F" w:rsidRDefault="00FF4125" w:rsidP="00926F0F">
                            <w:r w:rsidRPr="00FF4125">
                              <w:rPr>
                                <w:b/>
                                <w:bCs/>
                                <w:color w:val="76C5EF" w:themeColor="accent1"/>
                                <w:sz w:val="28"/>
                                <w:szCs w:val="28"/>
                              </w:rPr>
                              <w:sym w:font="Symbol" w:char="F0A8"/>
                            </w:r>
                            <w:r>
                              <w:rPr>
                                <w:b/>
                                <w:bCs/>
                                <w:color w:val="76C5EF" w:themeColor="accent1"/>
                                <w:sz w:val="28"/>
                                <w:szCs w:val="28"/>
                              </w:rPr>
                              <w:t xml:space="preserve"> </w:t>
                            </w:r>
                            <w:r w:rsidR="00926F0F">
                              <w:rPr>
                                <w:b/>
                                <w:bCs/>
                                <w:i/>
                                <w:iCs/>
                                <w:color w:val="76C5EF" w:themeColor="accent1"/>
                                <w:sz w:val="28"/>
                                <w:szCs w:val="28"/>
                              </w:rPr>
                              <w:t>Social Story</w:t>
                            </w:r>
                          </w:p>
                          <w:p w14:paraId="4F35A415" w14:textId="77777777" w:rsidR="00926F0F" w:rsidRPr="00926F0F" w:rsidRDefault="00926F0F" w:rsidP="00926F0F">
                            <w:pPr>
                              <w:rPr>
                                <w:sz w:val="10"/>
                                <w:szCs w:val="10"/>
                              </w:rPr>
                            </w:pPr>
                          </w:p>
                          <w:p w14:paraId="57E49AE2" w14:textId="041758CC" w:rsidR="00926F0F" w:rsidRDefault="00E72B86" w:rsidP="00926F0F">
                            <w:pPr>
                              <w:jc w:val="both"/>
                            </w:pPr>
                            <w:r>
                              <w:t xml:space="preserve">The </w:t>
                            </w:r>
                            <w:r w:rsidRPr="00E72B86">
                              <w:rPr>
                                <w:i/>
                                <w:iCs/>
                              </w:rPr>
                              <w:t>Team Beni Social Story</w:t>
                            </w:r>
                            <w:r>
                              <w:t xml:space="preserve"> comes in two formats: a </w:t>
                            </w:r>
                            <w:r w:rsidR="004F2432">
                              <w:t xml:space="preserve">video and </w:t>
                            </w:r>
                            <w:r>
                              <w:t xml:space="preserve">a </w:t>
                            </w:r>
                            <w:r w:rsidR="004F2432">
                              <w:t>coloring book</w:t>
                            </w:r>
                            <w:r>
                              <w:t xml:space="preserve">. It is designed to give your child a preview of what to expect on the day of surgery, from start to finish. We highly recommend you watch the video with your child prior to surgery day. The video can be viewed online at </w:t>
                            </w:r>
                            <w:r w:rsidRPr="00403679">
                              <w:rPr>
                                <w:b/>
                                <w:bCs/>
                              </w:rPr>
                              <w:t>https://youtu.be/-4XZ1tTH8Bs</w:t>
                            </w:r>
                            <w:r>
                              <w:t>.</w:t>
                            </w:r>
                          </w:p>
                          <w:p w14:paraId="033B6031" w14:textId="17E5FBC3" w:rsidR="00926F0F" w:rsidRPr="00E72B86" w:rsidRDefault="00926F0F" w:rsidP="00926F0F">
                            <w:pPr>
                              <w:jc w:val="both"/>
                              <w:rPr>
                                <w:sz w:val="10"/>
                                <w:szCs w:val="10"/>
                              </w:rPr>
                            </w:pPr>
                          </w:p>
                          <w:p w14:paraId="6CF83803" w14:textId="304F3BCE" w:rsidR="00926F0F" w:rsidRPr="001C42FF" w:rsidRDefault="00FF4125" w:rsidP="00926F0F">
                            <w:r w:rsidRPr="00FF4125">
                              <w:rPr>
                                <w:b/>
                                <w:bCs/>
                                <w:color w:val="76C5EF" w:themeColor="accent1"/>
                                <w:sz w:val="28"/>
                                <w:szCs w:val="28"/>
                              </w:rPr>
                              <w:sym w:font="Symbol" w:char="F0A8"/>
                            </w:r>
                            <w:r>
                              <w:rPr>
                                <w:b/>
                                <w:bCs/>
                                <w:color w:val="76C5EF" w:themeColor="accent1"/>
                                <w:sz w:val="28"/>
                                <w:szCs w:val="28"/>
                              </w:rPr>
                              <w:t xml:space="preserve"> </w:t>
                            </w:r>
                            <w:r w:rsidR="00E83F99">
                              <w:rPr>
                                <w:b/>
                                <w:bCs/>
                                <w:i/>
                                <w:iCs/>
                                <w:color w:val="76C5EF" w:themeColor="accent1"/>
                                <w:sz w:val="28"/>
                                <w:szCs w:val="28"/>
                              </w:rPr>
                              <w:t>Virtual Reality</w:t>
                            </w:r>
                          </w:p>
                          <w:p w14:paraId="18830D7C" w14:textId="77777777" w:rsidR="00E72B86" w:rsidRPr="00E72B86" w:rsidRDefault="00E72B86">
                            <w:pPr>
                              <w:rPr>
                                <w:sz w:val="10"/>
                                <w:szCs w:val="10"/>
                              </w:rPr>
                            </w:pPr>
                          </w:p>
                          <w:p w14:paraId="649D3AE8" w14:textId="62050734" w:rsidR="009D5A31" w:rsidRDefault="00E72B86" w:rsidP="00545B63">
                            <w:pPr>
                              <w:jc w:val="both"/>
                            </w:pPr>
                            <w:r>
                              <w:t xml:space="preserve">Virtual reality can make waiting for surgery more fun and less stressful. Be sure </w:t>
                            </w:r>
                            <w:r w:rsidR="00CE1D1C">
                              <w:t xml:space="preserve">to </w:t>
                            </w:r>
                            <w:r w:rsidR="00B85207">
                              <w:t xml:space="preserve">speak with the pre-operative nurse </w:t>
                            </w:r>
                            <w:r w:rsidR="00CE1D1C">
                              <w:t xml:space="preserve">about it </w:t>
                            </w:r>
                            <w:r w:rsidR="00B85207">
                              <w:t>on the day of surgery</w:t>
                            </w:r>
                            <w:r w:rsidR="004A14FD">
                              <w:t>!</w:t>
                            </w:r>
                          </w:p>
                          <w:p w14:paraId="43EECCBE" w14:textId="77777777" w:rsidR="009D5A31" w:rsidRDefault="009D5A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07D82" id="Text Box 34" o:spid="_x0000_s1036" type="#_x0000_t202" style="position:absolute;margin-left:280.8pt;margin-top:226.25pt;width:259.2pt;height:363.75pt;z-index:251792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" fillcolor="white [3201]" stroked="f" strokeweight=".5pt">
                <v:textbox>
                  <w:txbxContent>
                    <w:p w14:paraId="5141D124" w14:textId="1889DFD2" w:rsidR="00954BA5" w:rsidRDefault="00FF4125" w:rsidP="00954BA5">
                      <w:r w:rsidRPr="00FF4125">
                        <w:rPr>
                          <w:b/>
                          <w:bCs/>
                          <w:color w:val="76C5EF" w:themeColor="accent1"/>
                          <w:sz w:val="28"/>
                          <w:szCs w:val="28"/>
                        </w:rPr>
                        <w:sym w:font="Symbol" w:char="F0A8"/>
                      </w:r>
                      <w:r>
                        <w:rPr>
                          <w:b/>
                          <w:bCs/>
                          <w:color w:val="76C5EF" w:themeColor="accent1"/>
                          <w:sz w:val="28"/>
                          <w:szCs w:val="28"/>
                        </w:rPr>
                        <w:t xml:space="preserve"> </w:t>
                      </w:r>
                      <w:r w:rsidR="00954BA5">
                        <w:rPr>
                          <w:b/>
                          <w:bCs/>
                          <w:i/>
                          <w:iCs/>
                          <w:color w:val="76C5EF" w:themeColor="accent1"/>
                          <w:sz w:val="28"/>
                          <w:szCs w:val="28"/>
                        </w:rPr>
                        <w:t>My Hospital Passport</w:t>
                      </w:r>
                    </w:p>
                    <w:p w14:paraId="65012925" w14:textId="77777777" w:rsidR="00954BA5" w:rsidRPr="00926F0F" w:rsidRDefault="00954BA5" w:rsidP="00954BA5">
                      <w:pPr>
                        <w:rPr>
                          <w:sz w:val="10"/>
                          <w:szCs w:val="10"/>
                        </w:rPr>
                      </w:pPr>
                    </w:p>
                    <w:p w14:paraId="78944CD3" w14:textId="6DF86FBF" w:rsidR="00954BA5" w:rsidRPr="004F2432" w:rsidRDefault="00954BA5" w:rsidP="00954BA5">
                      <w:pPr>
                        <w:jc w:val="both"/>
                      </w:pPr>
                      <w:r>
                        <w:t xml:space="preserve">The </w:t>
                      </w:r>
                      <w:r>
                        <w:rPr>
                          <w:i/>
                          <w:iCs/>
                        </w:rPr>
                        <w:t xml:space="preserve">My Hospital Passport </w:t>
                      </w:r>
                      <w:r>
                        <w:t xml:space="preserve">is </w:t>
                      </w:r>
                      <w:r w:rsidR="00E72B86">
                        <w:t>a simple, two-page form that alerts the health care staff to important things like how your child deals with communication, stress, and pain. Filling this out beforehand and sharing it with the health care team helps them learn how to best care for your child.</w:t>
                      </w:r>
                    </w:p>
                    <w:p w14:paraId="762C17AF" w14:textId="77777777" w:rsidR="00954BA5" w:rsidRPr="00E72B86" w:rsidRDefault="00954BA5" w:rsidP="00926F0F">
                      <w:pPr>
                        <w:rPr>
                          <w:b/>
                          <w:bCs/>
                          <w:i/>
                          <w:iCs/>
                          <w:color w:val="76C5EF" w:themeColor="accent1"/>
                          <w:sz w:val="10"/>
                          <w:szCs w:val="10"/>
                        </w:rPr>
                      </w:pPr>
                    </w:p>
                    <w:p w14:paraId="0E32D582" w14:textId="79B418C4" w:rsidR="00926F0F" w:rsidRDefault="00FF4125" w:rsidP="00926F0F">
                      <w:r w:rsidRPr="00FF4125">
                        <w:rPr>
                          <w:b/>
                          <w:bCs/>
                          <w:color w:val="76C5EF" w:themeColor="accent1"/>
                          <w:sz w:val="28"/>
                          <w:szCs w:val="28"/>
                        </w:rPr>
                        <w:sym w:font="Symbol" w:char="F0A8"/>
                      </w:r>
                      <w:r>
                        <w:rPr>
                          <w:b/>
                          <w:bCs/>
                          <w:color w:val="76C5EF" w:themeColor="accent1"/>
                          <w:sz w:val="28"/>
                          <w:szCs w:val="28"/>
                        </w:rPr>
                        <w:t xml:space="preserve"> </w:t>
                      </w:r>
                      <w:r w:rsidR="00926F0F">
                        <w:rPr>
                          <w:b/>
                          <w:bCs/>
                          <w:i/>
                          <w:iCs/>
                          <w:color w:val="76C5EF" w:themeColor="accent1"/>
                          <w:sz w:val="28"/>
                          <w:szCs w:val="28"/>
                        </w:rPr>
                        <w:t>Social Story</w:t>
                      </w:r>
                    </w:p>
                    <w:p w14:paraId="4F35A415" w14:textId="77777777" w:rsidR="00926F0F" w:rsidRPr="00926F0F" w:rsidRDefault="00926F0F" w:rsidP="00926F0F">
                      <w:pPr>
                        <w:rPr>
                          <w:sz w:val="10"/>
                          <w:szCs w:val="10"/>
                        </w:rPr>
                      </w:pPr>
                    </w:p>
                    <w:p w14:paraId="57E49AE2" w14:textId="041758CC" w:rsidR="00926F0F" w:rsidRDefault="00E72B86" w:rsidP="00926F0F">
                      <w:pPr>
                        <w:jc w:val="both"/>
                      </w:pPr>
                      <w:r>
                        <w:t xml:space="preserve">The </w:t>
                      </w:r>
                      <w:r w:rsidRPr="00E72B86">
                        <w:rPr>
                          <w:i/>
                          <w:iCs/>
                        </w:rPr>
                        <w:t>Team Beni Social Story</w:t>
                      </w:r>
                      <w:r>
                        <w:t xml:space="preserve"> comes in two formats: a </w:t>
                      </w:r>
                      <w:r w:rsidR="004F2432">
                        <w:t xml:space="preserve">video and </w:t>
                      </w:r>
                      <w:r>
                        <w:t xml:space="preserve">a </w:t>
                      </w:r>
                      <w:r w:rsidR="004F2432">
                        <w:t>coloring book</w:t>
                      </w:r>
                      <w:r>
                        <w:t xml:space="preserve">. It is designed to give your child a preview of what to expect on the day of surgery, from start to finish. We highly recommend you watch the video with your child prior to surgery day. The video can be viewed online at </w:t>
                      </w:r>
                      <w:r w:rsidRPr="00403679">
                        <w:rPr>
                          <w:b/>
                          <w:bCs/>
                        </w:rPr>
                        <w:t>https://youtu.be/-4XZ1tTH8Bs</w:t>
                      </w:r>
                      <w:r>
                        <w:t>.</w:t>
                      </w:r>
                    </w:p>
                    <w:p w14:paraId="033B6031" w14:textId="17E5FBC3" w:rsidR="00926F0F" w:rsidRPr="00E72B86" w:rsidRDefault="00926F0F" w:rsidP="00926F0F">
                      <w:pPr>
                        <w:jc w:val="both"/>
                        <w:rPr>
                          <w:sz w:val="10"/>
                          <w:szCs w:val="10"/>
                        </w:rPr>
                      </w:pPr>
                    </w:p>
                    <w:p w14:paraId="6CF83803" w14:textId="304F3BCE" w:rsidR="00926F0F" w:rsidRPr="001C42FF" w:rsidRDefault="00FF4125" w:rsidP="00926F0F">
                      <w:r w:rsidRPr="00FF4125">
                        <w:rPr>
                          <w:b/>
                          <w:bCs/>
                          <w:color w:val="76C5EF" w:themeColor="accent1"/>
                          <w:sz w:val="28"/>
                          <w:szCs w:val="28"/>
                        </w:rPr>
                        <w:sym w:font="Symbol" w:char="F0A8"/>
                      </w:r>
                      <w:r>
                        <w:rPr>
                          <w:b/>
                          <w:bCs/>
                          <w:color w:val="76C5EF" w:themeColor="accent1"/>
                          <w:sz w:val="28"/>
                          <w:szCs w:val="28"/>
                        </w:rPr>
                        <w:t xml:space="preserve"> </w:t>
                      </w:r>
                      <w:r w:rsidR="00E83F99">
                        <w:rPr>
                          <w:b/>
                          <w:bCs/>
                          <w:i/>
                          <w:iCs/>
                          <w:color w:val="76C5EF" w:themeColor="accent1"/>
                          <w:sz w:val="28"/>
                          <w:szCs w:val="28"/>
                        </w:rPr>
                        <w:t>Virtual Reality</w:t>
                      </w:r>
                    </w:p>
                    <w:p w14:paraId="18830D7C" w14:textId="77777777" w:rsidR="00E72B86" w:rsidRPr="00E72B86" w:rsidRDefault="00E72B86">
                      <w:pPr>
                        <w:rPr>
                          <w:sz w:val="10"/>
                          <w:szCs w:val="10"/>
                        </w:rPr>
                      </w:pPr>
                    </w:p>
                    <w:p w14:paraId="649D3AE8" w14:textId="62050734" w:rsidR="009D5A31" w:rsidRDefault="00E72B86" w:rsidP="00545B63">
                      <w:pPr>
                        <w:jc w:val="both"/>
                      </w:pPr>
                      <w:r>
                        <w:t xml:space="preserve">Virtual reality can make waiting for surgery more fun and less stressful. Be sure </w:t>
                      </w:r>
                      <w:r w:rsidR="00CE1D1C">
                        <w:t xml:space="preserve">to </w:t>
                      </w:r>
                      <w:r w:rsidR="00B85207">
                        <w:t xml:space="preserve">speak with the pre-operative nurse </w:t>
                      </w:r>
                      <w:r w:rsidR="00CE1D1C">
                        <w:t xml:space="preserve">about it </w:t>
                      </w:r>
                      <w:r w:rsidR="00B85207">
                        <w:t>on the day of surgery</w:t>
                      </w:r>
                      <w:r w:rsidR="004A14FD">
                        <w:t>!</w:t>
                      </w:r>
                    </w:p>
                    <w:p w14:paraId="43EECCBE" w14:textId="77777777" w:rsidR="009D5A31" w:rsidRDefault="009D5A31"/>
                  </w:txbxContent>
                </v:textbox>
              </v:shape>
            </w:pict>
          </mc:Fallback>
        </mc:AlternateContent>
      </w:r>
      <w:r w:rsidR="00CE1D1C">
        <w:rPr>
          <w:noProof/>
        </w:rPr>
        <mc:AlternateContent>
          <mc:Choice Requires="wps">
            <w:drawing>
              <wp:anchor distT="0" distB="0" distL="114300" distR="114300" simplePos="0" relativeHeight="251785229" behindDoc="0" locked="0" layoutInCell="1" allowOverlap="1" wp14:anchorId="2F24A2C1" wp14:editId="4E59974F">
                <wp:simplePos x="0" y="0"/>
                <wp:positionH relativeFrom="column">
                  <wp:posOffset>4445</wp:posOffset>
                </wp:positionH>
                <wp:positionV relativeFrom="paragraph">
                  <wp:posOffset>2873375</wp:posOffset>
                </wp:positionV>
                <wp:extent cx="3291840" cy="4617720"/>
                <wp:effectExtent l="0" t="0" r="0" b="5080"/>
                <wp:wrapNone/>
                <wp:docPr id="21" name="Text Box 21"/>
                <wp:cNvGraphicFramePr/>
                <a:graphic xmlns:a="http://schemas.openxmlformats.org/drawingml/2006/main">
                  <a:graphicData uri="http://schemas.microsoft.com/office/word/2010/wordprocessingShape">
                    <wps:wsp>
                      <wps:cNvSpPr txBox="1"/>
                      <wps:spPr>
                        <a:xfrm>
                          <a:off x="0" y="0"/>
                          <a:ext cx="3291840" cy="4617720"/>
                        </a:xfrm>
                        <a:prstGeom prst="rect">
                          <a:avLst/>
                        </a:prstGeom>
                        <a:solidFill>
                          <a:schemeClr val="lt1"/>
                        </a:solidFill>
                        <a:ln w="6350">
                          <a:noFill/>
                        </a:ln>
                      </wps:spPr>
                      <wps:txbx>
                        <w:txbxContent>
                          <w:p w14:paraId="4E0EEFBA" w14:textId="77777777" w:rsidR="00926F0F" w:rsidRDefault="00871C1F" w:rsidP="00871C1F">
                            <w:pPr>
                              <w:jc w:val="center"/>
                              <w:rPr>
                                <w:b/>
                                <w:bCs/>
                                <w:color w:val="FEA022" w:themeColor="accent2"/>
                                <w:sz w:val="44"/>
                                <w:szCs w:val="44"/>
                              </w:rPr>
                            </w:pPr>
                            <w:r w:rsidRPr="00926F0F">
                              <w:rPr>
                                <w:b/>
                                <w:bCs/>
                                <w:color w:val="FEA022" w:themeColor="accent2"/>
                                <w:sz w:val="44"/>
                                <w:szCs w:val="44"/>
                              </w:rPr>
                              <w:t>What to do</w:t>
                            </w:r>
                          </w:p>
                          <w:p w14:paraId="4A029E07" w14:textId="06D5AB07" w:rsidR="00871C1F" w:rsidRPr="00926F0F" w:rsidRDefault="00871C1F" w:rsidP="00871C1F">
                            <w:pPr>
                              <w:jc w:val="center"/>
                              <w:rPr>
                                <w:b/>
                                <w:bCs/>
                                <w:color w:val="FEA022" w:themeColor="accent2"/>
                                <w:sz w:val="44"/>
                                <w:szCs w:val="44"/>
                              </w:rPr>
                            </w:pPr>
                            <w:r w:rsidRPr="00926F0F">
                              <w:rPr>
                                <w:b/>
                                <w:bCs/>
                                <w:color w:val="FEA022" w:themeColor="accent2"/>
                                <w:sz w:val="44"/>
                                <w:szCs w:val="44"/>
                              </w:rPr>
                              <w:t>prior to surgery:</w:t>
                            </w:r>
                          </w:p>
                          <w:p w14:paraId="314C3620" w14:textId="77777777" w:rsidR="00871C1F" w:rsidRPr="00871C1F" w:rsidRDefault="00871C1F">
                            <w:pPr>
                              <w:rPr>
                                <w:b/>
                                <w:bCs/>
                                <w:i/>
                                <w:iCs/>
                                <w:color w:val="76C5EF" w:themeColor="accent1"/>
                                <w:sz w:val="16"/>
                                <w:szCs w:val="16"/>
                              </w:rPr>
                            </w:pPr>
                          </w:p>
                          <w:p w14:paraId="4DBC6250" w14:textId="073701B5" w:rsidR="00926F0F" w:rsidRDefault="00FF4125" w:rsidP="00926F0F">
                            <w:r w:rsidRPr="00FF4125">
                              <w:rPr>
                                <w:b/>
                                <w:bCs/>
                                <w:color w:val="76C5EF" w:themeColor="accent1"/>
                                <w:sz w:val="28"/>
                                <w:szCs w:val="28"/>
                              </w:rPr>
                              <w:sym w:font="Symbol" w:char="F0A8"/>
                            </w:r>
                            <w:r>
                              <w:rPr>
                                <w:b/>
                                <w:bCs/>
                                <w:i/>
                                <w:iCs/>
                                <w:color w:val="76C5EF" w:themeColor="accent1"/>
                                <w:sz w:val="28"/>
                                <w:szCs w:val="28"/>
                              </w:rPr>
                              <w:t xml:space="preserve"> </w:t>
                            </w:r>
                            <w:r w:rsidR="00926F0F">
                              <w:rPr>
                                <w:b/>
                                <w:bCs/>
                                <w:i/>
                                <w:iCs/>
                                <w:color w:val="76C5EF" w:themeColor="accent1"/>
                                <w:sz w:val="28"/>
                                <w:szCs w:val="28"/>
                              </w:rPr>
                              <w:t>P</w:t>
                            </w:r>
                            <w:r w:rsidR="005D4B2C">
                              <w:rPr>
                                <w:b/>
                                <w:bCs/>
                                <w:i/>
                                <w:iCs/>
                                <w:color w:val="76C5EF" w:themeColor="accent1"/>
                                <w:sz w:val="28"/>
                                <w:szCs w:val="28"/>
                              </w:rPr>
                              <w:t>re-Anesthesia</w:t>
                            </w:r>
                            <w:r w:rsidR="00926F0F">
                              <w:rPr>
                                <w:b/>
                                <w:bCs/>
                                <w:i/>
                                <w:iCs/>
                                <w:color w:val="76C5EF" w:themeColor="accent1"/>
                                <w:sz w:val="28"/>
                                <w:szCs w:val="28"/>
                              </w:rPr>
                              <w:t xml:space="preserve"> Clini</w:t>
                            </w:r>
                            <w:r>
                              <w:rPr>
                                <w:b/>
                                <w:bCs/>
                                <w:i/>
                                <w:iCs/>
                                <w:color w:val="76C5EF" w:themeColor="accent1"/>
                                <w:sz w:val="28"/>
                                <w:szCs w:val="28"/>
                              </w:rPr>
                              <w:t>c</w:t>
                            </w:r>
                          </w:p>
                          <w:p w14:paraId="2DCF24CC" w14:textId="77777777" w:rsidR="00926F0F" w:rsidRPr="00926F0F" w:rsidRDefault="00926F0F" w:rsidP="00926F0F">
                            <w:pPr>
                              <w:rPr>
                                <w:sz w:val="10"/>
                                <w:szCs w:val="10"/>
                              </w:rPr>
                            </w:pPr>
                          </w:p>
                          <w:p w14:paraId="543AC199" w14:textId="12C1B6C2" w:rsidR="00E83F99" w:rsidRDefault="00E83F99" w:rsidP="00545B63">
                            <w:pPr>
                              <w:jc w:val="both"/>
                            </w:pPr>
                            <w:r>
                              <w:t xml:space="preserve">The purpose of the </w:t>
                            </w:r>
                            <w:r w:rsidR="005D4B2C">
                              <w:t>Pre-Anesthesia</w:t>
                            </w:r>
                            <w:r>
                              <w:t xml:space="preserve"> Clinic is to make sure your child is </w:t>
                            </w:r>
                            <w:r w:rsidR="005826BD">
                              <w:t xml:space="preserve">well </w:t>
                            </w:r>
                            <w:r>
                              <w:t xml:space="preserve">enough to undergo </w:t>
                            </w:r>
                            <w:r w:rsidR="005826BD">
                              <w:t>surger</w:t>
                            </w:r>
                            <w:r w:rsidR="00710BB1">
                              <w:t>y; i</w:t>
                            </w:r>
                            <w:r>
                              <w:t xml:space="preserve">t is also an opportunity for you to </w:t>
                            </w:r>
                            <w:r w:rsidR="005826BD">
                              <w:t xml:space="preserve">ask questions and </w:t>
                            </w:r>
                            <w:r>
                              <w:t xml:space="preserve">learn how to prepare your child for </w:t>
                            </w:r>
                            <w:r w:rsidR="00710BB1">
                              <w:t>the day of surgery</w:t>
                            </w:r>
                            <w:r>
                              <w:t xml:space="preserve">. You and your child will meet with a nurse </w:t>
                            </w:r>
                            <w:r w:rsidR="00710BB1">
                              <w:t xml:space="preserve">practitioner </w:t>
                            </w:r>
                            <w:r>
                              <w:t>who will do a physical</w:t>
                            </w:r>
                            <w:r w:rsidR="00710BB1">
                              <w:t xml:space="preserve"> check-up </w:t>
                            </w:r>
                            <w:r w:rsidR="005826BD">
                              <w:t xml:space="preserve">and ask </w:t>
                            </w:r>
                            <w:r w:rsidR="00710BB1">
                              <w:t xml:space="preserve">a series of </w:t>
                            </w:r>
                            <w:r w:rsidR="005826BD">
                              <w:t xml:space="preserve">questions about </w:t>
                            </w:r>
                            <w:r w:rsidR="00710BB1">
                              <w:t xml:space="preserve">your child’s </w:t>
                            </w:r>
                            <w:r w:rsidR="005826BD">
                              <w:t>medications and health history</w:t>
                            </w:r>
                            <w:r>
                              <w:t>.</w:t>
                            </w:r>
                          </w:p>
                          <w:p w14:paraId="6D21DC07" w14:textId="77777777" w:rsidR="00E83F99" w:rsidRPr="00E83F99" w:rsidRDefault="00E83F99" w:rsidP="00545B63">
                            <w:pPr>
                              <w:jc w:val="both"/>
                              <w:rPr>
                                <w:sz w:val="10"/>
                                <w:szCs w:val="10"/>
                              </w:rPr>
                            </w:pPr>
                          </w:p>
                          <w:p w14:paraId="4702E364" w14:textId="511AEFC9" w:rsidR="00E83F99" w:rsidRPr="00E83F99" w:rsidRDefault="00E83F99" w:rsidP="00545B63">
                            <w:pPr>
                              <w:jc w:val="both"/>
                              <w:rPr>
                                <w:color w:val="000000" w:themeColor="text1"/>
                              </w:rPr>
                            </w:pPr>
                            <w:r>
                              <w:t>Because we want to create a personalized</w:t>
                            </w:r>
                            <w:r w:rsidRPr="00E83F99">
                              <w:rPr>
                                <w:color w:val="000000" w:themeColor="text1"/>
                              </w:rPr>
                              <w:t xml:space="preserve"> care plan for your child, please alert the </w:t>
                            </w:r>
                            <w:r w:rsidR="00922D13">
                              <w:rPr>
                                <w:color w:val="000000" w:themeColor="text1"/>
                              </w:rPr>
                              <w:t>nurse practitioner</w:t>
                            </w:r>
                            <w:r w:rsidR="00965FF8">
                              <w:rPr>
                                <w:color w:val="000000" w:themeColor="text1"/>
                              </w:rPr>
                              <w:t xml:space="preserve"> </w:t>
                            </w:r>
                            <w:r w:rsidRPr="00E83F99">
                              <w:rPr>
                                <w:color w:val="000000" w:themeColor="text1"/>
                              </w:rPr>
                              <w:t>to any special requests or accommodations</w:t>
                            </w:r>
                            <w:r w:rsidR="00A857CB">
                              <w:rPr>
                                <w:color w:val="000000" w:themeColor="text1"/>
                              </w:rPr>
                              <w:t xml:space="preserve">. For example, </w:t>
                            </w:r>
                            <w:r w:rsidRPr="00E83F99">
                              <w:rPr>
                                <w:color w:val="000000" w:themeColor="text1"/>
                              </w:rPr>
                              <w:t xml:space="preserve">you can ask for a </w:t>
                            </w:r>
                            <w:r w:rsidRPr="00E83F99">
                              <w:rPr>
                                <w:b/>
                                <w:bCs/>
                                <w:i/>
                                <w:iCs/>
                                <w:color w:val="000000" w:themeColor="text1"/>
                              </w:rPr>
                              <w:t>tour of the perioperative area</w:t>
                            </w:r>
                            <w:r w:rsidRPr="00E83F99">
                              <w:rPr>
                                <w:color w:val="000000" w:themeColor="text1"/>
                              </w:rPr>
                              <w:t xml:space="preserve">, obtain a set of </w:t>
                            </w:r>
                            <w:r w:rsidRPr="00E83F99">
                              <w:rPr>
                                <w:b/>
                                <w:bCs/>
                                <w:i/>
                                <w:iCs/>
                                <w:color w:val="000000" w:themeColor="text1"/>
                              </w:rPr>
                              <w:t>hospital pajamas</w:t>
                            </w:r>
                            <w:r w:rsidRPr="00E83F99">
                              <w:rPr>
                                <w:color w:val="000000" w:themeColor="text1"/>
                              </w:rPr>
                              <w:t xml:space="preserve"> for your child to take home and wear on surgery day, or request </w:t>
                            </w:r>
                            <w:r w:rsidRPr="00E83F99">
                              <w:rPr>
                                <w:b/>
                                <w:bCs/>
                                <w:i/>
                                <w:iCs/>
                                <w:color w:val="000000" w:themeColor="text1"/>
                              </w:rPr>
                              <w:t xml:space="preserve">virtual reality </w:t>
                            </w:r>
                            <w:r w:rsidRPr="00E83F99">
                              <w:rPr>
                                <w:color w:val="000000" w:themeColor="text1"/>
                              </w:rPr>
                              <w:t>to be used as your child is awaiting surgery.</w:t>
                            </w:r>
                          </w:p>
                          <w:p w14:paraId="49A765F8" w14:textId="080573DE" w:rsidR="00954BA5" w:rsidRDefault="00954BA5" w:rsidP="00E83F9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4A2C1" id="Text Box 21" o:spid="_x0000_s1037" type="#_x0000_t202" style="position:absolute;margin-left:.35pt;margin-top:226.25pt;width:259.2pt;height:363.6pt;z-index:251785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" fillcolor="white [3201]" stroked="f" strokeweight=".5pt">
                <v:textbox>
                  <w:txbxContent>
                    <w:p w14:paraId="4E0EEFBA" w14:textId="77777777" w:rsidR="00926F0F" w:rsidRDefault="00871C1F" w:rsidP="00871C1F">
                      <w:pPr>
                        <w:jc w:val="center"/>
                        <w:rPr>
                          <w:b/>
                          <w:bCs/>
                          <w:color w:val="FEA022" w:themeColor="accent2"/>
                          <w:sz w:val="44"/>
                          <w:szCs w:val="44"/>
                        </w:rPr>
                      </w:pPr>
                      <w:r w:rsidRPr="00926F0F">
                        <w:rPr>
                          <w:b/>
                          <w:bCs/>
                          <w:color w:val="FEA022" w:themeColor="accent2"/>
                          <w:sz w:val="44"/>
                          <w:szCs w:val="44"/>
                        </w:rPr>
                        <w:t>What to do</w:t>
                      </w:r>
                    </w:p>
                    <w:p w14:paraId="4A029E07" w14:textId="06D5AB07" w:rsidR="00871C1F" w:rsidRPr="00926F0F" w:rsidRDefault="00871C1F" w:rsidP="00871C1F">
                      <w:pPr>
                        <w:jc w:val="center"/>
                        <w:rPr>
                          <w:b/>
                          <w:bCs/>
                          <w:color w:val="FEA022" w:themeColor="accent2"/>
                          <w:sz w:val="44"/>
                          <w:szCs w:val="44"/>
                        </w:rPr>
                      </w:pPr>
                      <w:r w:rsidRPr="00926F0F">
                        <w:rPr>
                          <w:b/>
                          <w:bCs/>
                          <w:color w:val="FEA022" w:themeColor="accent2"/>
                          <w:sz w:val="44"/>
                          <w:szCs w:val="44"/>
                        </w:rPr>
                        <w:t>prior to surgery:</w:t>
                      </w:r>
                    </w:p>
                    <w:p w14:paraId="314C3620" w14:textId="77777777" w:rsidR="00871C1F" w:rsidRPr="00871C1F" w:rsidRDefault="00871C1F">
                      <w:pPr>
                        <w:rPr>
                          <w:b/>
                          <w:bCs/>
                          <w:i/>
                          <w:iCs/>
                          <w:color w:val="76C5EF" w:themeColor="accent1"/>
                          <w:sz w:val="16"/>
                          <w:szCs w:val="16"/>
                        </w:rPr>
                      </w:pPr>
                    </w:p>
                    <w:p w14:paraId="4DBC6250" w14:textId="073701B5" w:rsidR="00926F0F" w:rsidRDefault="00FF4125" w:rsidP="00926F0F">
                      <w:r w:rsidRPr="00FF4125">
                        <w:rPr>
                          <w:b/>
                          <w:bCs/>
                          <w:color w:val="76C5EF" w:themeColor="accent1"/>
                          <w:sz w:val="28"/>
                          <w:szCs w:val="28"/>
                        </w:rPr>
                        <w:sym w:font="Symbol" w:char="F0A8"/>
                      </w:r>
                      <w:r>
                        <w:rPr>
                          <w:b/>
                          <w:bCs/>
                          <w:i/>
                          <w:iCs/>
                          <w:color w:val="76C5EF" w:themeColor="accent1"/>
                          <w:sz w:val="28"/>
                          <w:szCs w:val="28"/>
                        </w:rPr>
                        <w:t xml:space="preserve"> </w:t>
                      </w:r>
                      <w:r w:rsidR="00926F0F">
                        <w:rPr>
                          <w:b/>
                          <w:bCs/>
                          <w:i/>
                          <w:iCs/>
                          <w:color w:val="76C5EF" w:themeColor="accent1"/>
                          <w:sz w:val="28"/>
                          <w:szCs w:val="28"/>
                        </w:rPr>
                        <w:t>P</w:t>
                      </w:r>
                      <w:r w:rsidR="005D4B2C">
                        <w:rPr>
                          <w:b/>
                          <w:bCs/>
                          <w:i/>
                          <w:iCs/>
                          <w:color w:val="76C5EF" w:themeColor="accent1"/>
                          <w:sz w:val="28"/>
                          <w:szCs w:val="28"/>
                        </w:rPr>
                        <w:t>re-Anesthesia</w:t>
                      </w:r>
                      <w:r w:rsidR="00926F0F">
                        <w:rPr>
                          <w:b/>
                          <w:bCs/>
                          <w:i/>
                          <w:iCs/>
                          <w:color w:val="76C5EF" w:themeColor="accent1"/>
                          <w:sz w:val="28"/>
                          <w:szCs w:val="28"/>
                        </w:rPr>
                        <w:t xml:space="preserve"> Clini</w:t>
                      </w:r>
                      <w:r>
                        <w:rPr>
                          <w:b/>
                          <w:bCs/>
                          <w:i/>
                          <w:iCs/>
                          <w:color w:val="76C5EF" w:themeColor="accent1"/>
                          <w:sz w:val="28"/>
                          <w:szCs w:val="28"/>
                        </w:rPr>
                        <w:t>c</w:t>
                      </w:r>
                    </w:p>
                    <w:p w14:paraId="2DCF24CC" w14:textId="77777777" w:rsidR="00926F0F" w:rsidRPr="00926F0F" w:rsidRDefault="00926F0F" w:rsidP="00926F0F">
                      <w:pPr>
                        <w:rPr>
                          <w:sz w:val="10"/>
                          <w:szCs w:val="10"/>
                        </w:rPr>
                      </w:pPr>
                    </w:p>
                    <w:p w14:paraId="543AC199" w14:textId="12C1B6C2" w:rsidR="00E83F99" w:rsidRDefault="00E83F99" w:rsidP="00545B63">
                      <w:pPr>
                        <w:jc w:val="both"/>
                      </w:pPr>
                      <w:r>
                        <w:t xml:space="preserve">The purpose of the </w:t>
                      </w:r>
                      <w:r w:rsidR="005D4B2C">
                        <w:t>Pre-Anesthesia</w:t>
                      </w:r>
                      <w:r>
                        <w:t xml:space="preserve"> Clinic is to make sure your child is </w:t>
                      </w:r>
                      <w:r w:rsidR="005826BD">
                        <w:t xml:space="preserve">well </w:t>
                      </w:r>
                      <w:r>
                        <w:t xml:space="preserve">enough to undergo </w:t>
                      </w:r>
                      <w:r w:rsidR="005826BD">
                        <w:t>surger</w:t>
                      </w:r>
                      <w:r w:rsidR="00710BB1">
                        <w:t>y; i</w:t>
                      </w:r>
                      <w:r>
                        <w:t xml:space="preserve">t is also an opportunity for you to </w:t>
                      </w:r>
                      <w:r w:rsidR="005826BD">
                        <w:t xml:space="preserve">ask questions and </w:t>
                      </w:r>
                      <w:r>
                        <w:t xml:space="preserve">learn how to prepare your child for </w:t>
                      </w:r>
                      <w:r w:rsidR="00710BB1">
                        <w:t>the day of surgery</w:t>
                      </w:r>
                      <w:r>
                        <w:t xml:space="preserve">. You and your child will meet with a nurse </w:t>
                      </w:r>
                      <w:r w:rsidR="00710BB1">
                        <w:t xml:space="preserve">practitioner </w:t>
                      </w:r>
                      <w:r>
                        <w:t>who will do a physical</w:t>
                      </w:r>
                      <w:r w:rsidR="00710BB1">
                        <w:t xml:space="preserve"> check-up </w:t>
                      </w:r>
                      <w:r w:rsidR="005826BD">
                        <w:t xml:space="preserve">and ask </w:t>
                      </w:r>
                      <w:r w:rsidR="00710BB1">
                        <w:t xml:space="preserve">a series of </w:t>
                      </w:r>
                      <w:r w:rsidR="005826BD">
                        <w:t xml:space="preserve">questions about </w:t>
                      </w:r>
                      <w:r w:rsidR="00710BB1">
                        <w:t xml:space="preserve">your child’s </w:t>
                      </w:r>
                      <w:r w:rsidR="005826BD">
                        <w:t>medications and health history</w:t>
                      </w:r>
                      <w:r>
                        <w:t>.</w:t>
                      </w:r>
                    </w:p>
                    <w:p w14:paraId="6D21DC07" w14:textId="77777777" w:rsidR="00E83F99" w:rsidRPr="00E83F99" w:rsidRDefault="00E83F99" w:rsidP="00545B63">
                      <w:pPr>
                        <w:jc w:val="both"/>
                        <w:rPr>
                          <w:sz w:val="10"/>
                          <w:szCs w:val="10"/>
                        </w:rPr>
                      </w:pPr>
                    </w:p>
                    <w:p w14:paraId="4702E364" w14:textId="511AEFC9" w:rsidR="00E83F99" w:rsidRPr="00E83F99" w:rsidRDefault="00E83F99" w:rsidP="00545B63">
                      <w:pPr>
                        <w:jc w:val="both"/>
                        <w:rPr>
                          <w:color w:val="000000" w:themeColor="text1"/>
                        </w:rPr>
                      </w:pPr>
                      <w:r>
                        <w:t>Because we want to create a personalized</w:t>
                      </w:r>
                      <w:r w:rsidRPr="00E83F99">
                        <w:rPr>
                          <w:color w:val="000000" w:themeColor="text1"/>
                        </w:rPr>
                        <w:t xml:space="preserve"> care plan for your child, please alert the </w:t>
                      </w:r>
                      <w:r w:rsidR="00922D13">
                        <w:rPr>
                          <w:color w:val="000000" w:themeColor="text1"/>
                        </w:rPr>
                        <w:t>nurse practitioner</w:t>
                      </w:r>
                      <w:r w:rsidR="00965FF8">
                        <w:rPr>
                          <w:color w:val="000000" w:themeColor="text1"/>
                        </w:rPr>
                        <w:t xml:space="preserve"> </w:t>
                      </w:r>
                      <w:r w:rsidRPr="00E83F99">
                        <w:rPr>
                          <w:color w:val="000000" w:themeColor="text1"/>
                        </w:rPr>
                        <w:t>to any special requests or accommodations</w:t>
                      </w:r>
                      <w:r w:rsidR="00A857CB">
                        <w:rPr>
                          <w:color w:val="000000" w:themeColor="text1"/>
                        </w:rPr>
                        <w:t xml:space="preserve">. For example, </w:t>
                      </w:r>
                      <w:r w:rsidRPr="00E83F99">
                        <w:rPr>
                          <w:color w:val="000000" w:themeColor="text1"/>
                        </w:rPr>
                        <w:t xml:space="preserve">you can ask for a </w:t>
                      </w:r>
                      <w:r w:rsidRPr="00E83F99">
                        <w:rPr>
                          <w:b/>
                          <w:bCs/>
                          <w:i/>
                          <w:iCs/>
                          <w:color w:val="000000" w:themeColor="text1"/>
                        </w:rPr>
                        <w:t>tour of the perioperative area</w:t>
                      </w:r>
                      <w:r w:rsidRPr="00E83F99">
                        <w:rPr>
                          <w:color w:val="000000" w:themeColor="text1"/>
                        </w:rPr>
                        <w:t xml:space="preserve">, obtain a set of </w:t>
                      </w:r>
                      <w:r w:rsidRPr="00E83F99">
                        <w:rPr>
                          <w:b/>
                          <w:bCs/>
                          <w:i/>
                          <w:iCs/>
                          <w:color w:val="000000" w:themeColor="text1"/>
                        </w:rPr>
                        <w:t>hospital pajamas</w:t>
                      </w:r>
                      <w:r w:rsidRPr="00E83F99">
                        <w:rPr>
                          <w:color w:val="000000" w:themeColor="text1"/>
                        </w:rPr>
                        <w:t xml:space="preserve"> for your child to take home and wear on surgery day, or request </w:t>
                      </w:r>
                      <w:r w:rsidRPr="00E83F99">
                        <w:rPr>
                          <w:b/>
                          <w:bCs/>
                          <w:i/>
                          <w:iCs/>
                          <w:color w:val="000000" w:themeColor="text1"/>
                        </w:rPr>
                        <w:t xml:space="preserve">virtual reality </w:t>
                      </w:r>
                      <w:r w:rsidRPr="00E83F99">
                        <w:rPr>
                          <w:color w:val="000000" w:themeColor="text1"/>
                        </w:rPr>
                        <w:t>to be used as your child is awaiting surgery.</w:t>
                      </w:r>
                    </w:p>
                    <w:p w14:paraId="49A765F8" w14:textId="080573DE" w:rsidR="00954BA5" w:rsidRDefault="00954BA5" w:rsidP="00E83F99">
                      <w:pPr>
                        <w:jc w:val="both"/>
                      </w:pPr>
                    </w:p>
                  </w:txbxContent>
                </v:textbox>
              </v:shape>
            </w:pict>
          </mc:Fallback>
        </mc:AlternateContent>
      </w:r>
      <w:r w:rsidR="00102C8B">
        <w:rPr>
          <w:noProof/>
        </w:rPr>
        <w:drawing>
          <wp:anchor distT="0" distB="0" distL="114300" distR="114300" simplePos="0" relativeHeight="251784205" behindDoc="1" locked="0" layoutInCell="1" allowOverlap="1" wp14:anchorId="000A629F" wp14:editId="33FF91C0">
            <wp:simplePos x="0" y="0"/>
            <wp:positionH relativeFrom="column">
              <wp:posOffset>0</wp:posOffset>
            </wp:positionH>
            <wp:positionV relativeFrom="page">
              <wp:posOffset>1986454</wp:posOffset>
            </wp:positionV>
            <wp:extent cx="2459355" cy="2684780"/>
            <wp:effectExtent l="0" t="0" r="4445" b="0"/>
            <wp:wrapTight wrapText="bothSides">
              <wp:wrapPolygon edited="0">
                <wp:start x="0" y="0"/>
                <wp:lineTo x="0" y="21457"/>
                <wp:lineTo x="21527" y="21457"/>
                <wp:lineTo x="2152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from-rawpixel-id-513571-jpeg.jpg"/>
                    <pic:cNvPicPr/>
                  </pic:nvPicPr>
                  <pic:blipFill rotWithShape="1">
                    <a:blip r:embed="rId12">
                      <a:extLst>
                        <a:ext uri="{28A0092B-C50C-407E-A947-70E740481C1C}">
                          <a14:useLocalDpi xmlns:a14="http://schemas.microsoft.com/office/drawing/2010/main"/>
                        </a:ext>
                      </a:extLst>
                    </a:blip>
                    <a:srcRect/>
                    <a:stretch/>
                  </pic:blipFill>
                  <pic:spPr bwMode="auto">
                    <a:xfrm>
                      <a:off x="0" y="0"/>
                      <a:ext cx="2459355" cy="268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4BD5">
        <w:br w:type="page"/>
      </w:r>
      <w:r w:rsidR="00B71A11">
        <w:rPr>
          <w:noProof/>
        </w:rPr>
        <w:drawing>
          <wp:anchor distT="0" distB="0" distL="114300" distR="114300" simplePos="0" relativeHeight="251801613" behindDoc="0" locked="0" layoutInCell="1" allowOverlap="1" wp14:anchorId="1D80D930" wp14:editId="54D9DA12">
            <wp:simplePos x="0" y="0"/>
            <wp:positionH relativeFrom="page">
              <wp:posOffset>5035216</wp:posOffset>
            </wp:positionH>
            <wp:positionV relativeFrom="page">
              <wp:posOffset>907883</wp:posOffset>
            </wp:positionV>
            <wp:extent cx="2283460" cy="1624330"/>
            <wp:effectExtent l="0" t="0" r="2540" b="1270"/>
            <wp:wrapNone/>
            <wp:docPr id="630" name="Picture 630" descr="MacHDD:Users:heather:Desktop:CMSPhoto_8RaIMG_1463_20160601132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DD:Users:heather:Desktop:CMSPhoto_8RaIMG_1463_20160601132110.jp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283460" cy="1624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7" behindDoc="0" locked="0" layoutInCell="0" allowOverlap="1" wp14:anchorId="58D232A4" wp14:editId="2966B468">
                <wp:simplePos x="0" y="0"/>
                <wp:positionH relativeFrom="page">
                  <wp:posOffset>5029200</wp:posOffset>
                </wp:positionH>
                <wp:positionV relativeFrom="page">
                  <wp:posOffset>902882</wp:posOffset>
                </wp:positionV>
                <wp:extent cx="2286000" cy="8698318"/>
                <wp:effectExtent l="0" t="0" r="0" b="1270"/>
                <wp:wrapTight wrapText="bothSides">
                  <wp:wrapPolygon edited="0">
                    <wp:start x="0" y="0"/>
                    <wp:lineTo x="0" y="21572"/>
                    <wp:lineTo x="21480" y="21572"/>
                    <wp:lineTo x="21480" y="0"/>
                    <wp:lineTo x="0" y="0"/>
                  </wp:wrapPolygon>
                </wp:wrapTight>
                <wp:docPr id="3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8698318"/>
                        </a:xfrm>
                        <a:prstGeom prst="rect">
                          <a:avLst/>
                        </a:prstGeom>
                        <a:solidFill>
                          <a:schemeClr val="accent1">
                            <a:lumMod val="20000"/>
                            <a:lumOff val="8000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D18EC5" id="Rectangle 24" o:spid="_x0000_s1026" style="position:absolute;margin-left:396pt;margin-top:71.1pt;width:180pt;height:684.9pt;z-index:2516674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" o:allowincell="f" fillcolor="#e3f3fb [660]" stroked="f">
                <v:textbox inset=",7.2pt,,7.2pt"/>
                <w10:wrap type="tight" anchorx="page" anchory="page"/>
              </v:rect>
            </w:pict>
          </mc:Fallback>
        </mc:AlternateContent>
      </w:r>
      <w:r w:rsidR="005D4B2C">
        <w:fldChar w:fldCharType="begin"/>
      </w:r>
      <w:r w:rsidR="005D4B2C">
        <w:instrText xml:space="preserve"> INCLUDEPICTURE "https://lh3.googleusercontent.com/xowPj6XEo3ezf13-oBirZgFjNYXquvYATWqT6SXKgl-sz4u6yXNtPD1oJvUvUL3eGmTJ9HN6iEIcule09tvoQ5UNzbemxXpYNfB3yTySyH0eqerYlw1FZJOtAMYMe3M-5qUokVDF5og" \* MERGEFORMATINET </w:instrText>
      </w:r>
      <w:r w:rsidR="005D4B2C">
        <w:fldChar w:fldCharType="end"/>
      </w:r>
    </w:p>
    <w:p w14:paraId="5E176055" w14:textId="153B2E95" w:rsidR="00ED6688" w:rsidRDefault="00B71A11" w:rsidP="005D4B2C">
      <w:r>
        <w:rPr>
          <w:rFonts w:ascii="Times" w:eastAsia="Times New Roman" w:hAnsi="Times" w:cs="Times New Roman"/>
          <w:noProof/>
          <w:sz w:val="20"/>
          <w:szCs w:val="20"/>
        </w:rPr>
        <w:lastRenderedPageBreak/>
        <w:drawing>
          <wp:anchor distT="0" distB="0" distL="114300" distR="114300" simplePos="0" relativeHeight="251739149" behindDoc="0" locked="0" layoutInCell="1" allowOverlap="1" wp14:anchorId="2F6C601E" wp14:editId="31373E4D">
            <wp:simplePos x="0" y="0"/>
            <wp:positionH relativeFrom="page">
              <wp:posOffset>586740</wp:posOffset>
            </wp:positionH>
            <wp:positionV relativeFrom="page">
              <wp:posOffset>1228825</wp:posOffset>
            </wp:positionV>
            <wp:extent cx="452387" cy="591696"/>
            <wp:effectExtent l="0" t="0" r="5080" b="5715"/>
            <wp:wrapTight wrapText="bothSides">
              <wp:wrapPolygon edited="0">
                <wp:start x="9101" y="0"/>
                <wp:lineTo x="0" y="928"/>
                <wp:lineTo x="0" y="18561"/>
                <wp:lineTo x="10921" y="21345"/>
                <wp:lineTo x="16382" y="21345"/>
                <wp:lineTo x="21236" y="18097"/>
                <wp:lineTo x="21236" y="13456"/>
                <wp:lineTo x="16382" y="7424"/>
                <wp:lineTo x="15169" y="2320"/>
                <wp:lineTo x="13955" y="0"/>
                <wp:lineTo x="9101" y="0"/>
              </wp:wrapPolygon>
            </wp:wrapTight>
            <wp:docPr id="614" name="Picture 1" descr="https://lh3.googleusercontent.com/YMEoqX7NvbM0VxOazJoPIIa2iaBtzajFlPPkGcul9bGk7_fdJgN9Cy8w_Lll6mxcErr-ycEcDn2v48OLOk15Dh2mwrD9Z1QKXY4cZao9pR2l4sIMbDOW1n-InlebnHqoccOVmP3fW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YMEoqX7NvbM0VxOazJoPIIa2iaBtzajFlPPkGcul9bGk7_fdJgN9Cy8w_Lll6mxcErr-ycEcDn2v48OLOk15Dh2mwrD9Z1QKXY4cZao9pR2l4sIMbDOW1n-InlebnHqoccOVmP3fW00"/>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2387" cy="5916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3" behindDoc="0" locked="0" layoutInCell="1" allowOverlap="1" wp14:anchorId="24049C6C" wp14:editId="669D8269">
                <wp:simplePos x="0" y="0"/>
                <wp:positionH relativeFrom="page">
                  <wp:posOffset>5091430</wp:posOffset>
                </wp:positionH>
                <wp:positionV relativeFrom="page">
                  <wp:posOffset>3310890</wp:posOffset>
                </wp:positionV>
                <wp:extent cx="228600" cy="228600"/>
                <wp:effectExtent l="0" t="0" r="0" b="0"/>
                <wp:wrapNone/>
                <wp:docPr id="45"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chemeClr val="accent1">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round/>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txbx>
                        <w:txbxContent>
                          <w:p w14:paraId="7963C8F3" w14:textId="77777777" w:rsidR="00103634" w:rsidRPr="00691C4B" w:rsidRDefault="00103634" w:rsidP="00C05A38">
                            <w:pPr>
                              <w:pStyle w:val="BoxPageNumber"/>
                            </w:pPr>
                            <w:r w:rsidRPr="00691C4B">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049C6C" id="Oval 81" o:spid="_x0000_s1038" style="position:absolute;margin-left:400.9pt;margin-top:260.7pt;width:18pt;height:18pt;z-index:2517022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" fillcolor="#76c5ef [3204]" stroked="f">
                <v:textbox inset="0,0,0,0">
                  <w:txbxContent>
                    <w:p w14:paraId="7963C8F3" w14:textId="77777777" w:rsidR="00103634" w:rsidRPr="00691C4B" w:rsidRDefault="00103634" w:rsidP="00C05A38">
                      <w:pPr>
                        <w:pStyle w:val="BoxPageNumber"/>
                      </w:pPr>
                      <w:r w:rsidRPr="00691C4B">
                        <w:t>1</w:t>
                      </w:r>
                    </w:p>
                  </w:txbxContent>
                </v:textbox>
                <w10:wrap anchorx="page" anchory="page"/>
              </v:oval>
            </w:pict>
          </mc:Fallback>
        </mc:AlternateContent>
      </w:r>
      <w:r>
        <w:rPr>
          <w:noProof/>
        </w:rPr>
        <mc:AlternateContent>
          <mc:Choice Requires="wps">
            <w:drawing>
              <wp:anchor distT="0" distB="0" distL="114300" distR="114300" simplePos="0" relativeHeight="251703297" behindDoc="0" locked="0" layoutInCell="1" allowOverlap="1" wp14:anchorId="51D16438" wp14:editId="4A2E4A89">
                <wp:simplePos x="0" y="0"/>
                <wp:positionH relativeFrom="page">
                  <wp:posOffset>5088255</wp:posOffset>
                </wp:positionH>
                <wp:positionV relativeFrom="page">
                  <wp:posOffset>4688840</wp:posOffset>
                </wp:positionV>
                <wp:extent cx="228600" cy="228600"/>
                <wp:effectExtent l="0" t="0" r="0" b="0"/>
                <wp:wrapNone/>
                <wp:docPr id="44"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chemeClr val="accent1">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round/>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txbx>
                        <w:txbxContent>
                          <w:p w14:paraId="023C5C8A" w14:textId="77777777" w:rsidR="00103634" w:rsidRPr="00691C4B" w:rsidRDefault="00103634" w:rsidP="00C05A38">
                            <w:pPr>
                              <w:pStyle w:val="BoxPageNumber"/>
                            </w:pPr>
                            <w:r w:rsidRPr="00691C4B">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D16438" id="Oval 82" o:spid="_x0000_s1039" style="position:absolute;margin-left:400.65pt;margin-top:369.2pt;width:18pt;height:18pt;z-index:2517032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" fillcolor="#76c5ef [3204]" stroked="f">
                <v:textbox inset="0,0,0,0">
                  <w:txbxContent>
                    <w:p w14:paraId="023C5C8A" w14:textId="77777777" w:rsidR="00103634" w:rsidRPr="00691C4B" w:rsidRDefault="00103634" w:rsidP="00C05A38">
                      <w:pPr>
                        <w:pStyle w:val="BoxPageNumber"/>
                      </w:pPr>
                      <w:r w:rsidRPr="00691C4B">
                        <w:t>2</w:t>
                      </w:r>
                    </w:p>
                  </w:txbxContent>
                </v:textbox>
                <w10:wrap anchorx="page" anchory="page"/>
              </v:oval>
            </w:pict>
          </mc:Fallback>
        </mc:AlternateContent>
      </w:r>
      <w:r>
        <w:rPr>
          <w:noProof/>
        </w:rPr>
        <mc:AlternateContent>
          <mc:Choice Requires="wps">
            <w:drawing>
              <wp:anchor distT="0" distB="0" distL="114300" distR="114300" simplePos="0" relativeHeight="251798541" behindDoc="0" locked="0" layoutInCell="1" allowOverlap="1" wp14:anchorId="0E4329F6" wp14:editId="52009FCB">
                <wp:simplePos x="0" y="0"/>
                <wp:positionH relativeFrom="page">
                  <wp:posOffset>5088890</wp:posOffset>
                </wp:positionH>
                <wp:positionV relativeFrom="page">
                  <wp:posOffset>6652260</wp:posOffset>
                </wp:positionV>
                <wp:extent cx="228600" cy="228600"/>
                <wp:effectExtent l="0" t="0" r="0" b="0"/>
                <wp:wrapNone/>
                <wp:docPr id="23"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chemeClr val="accent1">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round/>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txbx>
                        <w:txbxContent>
                          <w:p w14:paraId="6FE71B6A" w14:textId="1013B41C" w:rsidR="009D1F62" w:rsidRPr="00691C4B" w:rsidRDefault="009D1F62" w:rsidP="009D1F62">
                            <w:pPr>
                              <w:pStyle w:val="BoxPageNumber"/>
                            </w:pPr>
                            <w: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4329F6" id="Oval 84" o:spid="_x0000_s1040" style="position:absolute;margin-left:400.7pt;margin-top:523.8pt;width:18pt;height:18pt;z-index:2517985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" fillcolor="#76c5ef [3204]" stroked="f">
                <v:textbox inset="0,0,0,0">
                  <w:txbxContent>
                    <w:p w14:paraId="6FE71B6A" w14:textId="1013B41C" w:rsidR="009D1F62" w:rsidRPr="00691C4B" w:rsidRDefault="009D1F62" w:rsidP="009D1F62">
                      <w:pPr>
                        <w:pStyle w:val="BoxPageNumber"/>
                      </w:pPr>
                      <w:r>
                        <w:t>4</w:t>
                      </w:r>
                    </w:p>
                  </w:txbxContent>
                </v:textbox>
                <w10:wrap anchorx="page" anchory="page"/>
              </v:oval>
            </w:pict>
          </mc:Fallback>
        </mc:AlternateContent>
      </w:r>
      <w:r w:rsidRPr="00B71A11">
        <w:rPr>
          <w:rFonts w:ascii="Times New Roman" w:eastAsia="Times New Roman" w:hAnsi="Times New Roman" w:cs="Times New Roman"/>
          <w:noProof/>
        </w:rPr>
        <w:drawing>
          <wp:anchor distT="0" distB="0" distL="114300" distR="114300" simplePos="0" relativeHeight="251802637" behindDoc="0" locked="0" layoutInCell="1" allowOverlap="1" wp14:anchorId="4DEAC20D" wp14:editId="10236C04">
            <wp:simplePos x="0" y="0"/>
            <wp:positionH relativeFrom="column">
              <wp:posOffset>4576813</wp:posOffset>
            </wp:positionH>
            <wp:positionV relativeFrom="paragraph">
              <wp:posOffset>7181014</wp:posOffset>
            </wp:positionV>
            <wp:extent cx="2283413" cy="1577975"/>
            <wp:effectExtent l="0" t="0" r="317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
                      <a:extLst>
                        <a:ext uri="{28A0092B-C50C-407E-A947-70E740481C1C}">
                          <a14:useLocalDpi xmlns:a14="http://schemas.microsoft.com/office/drawing/2010/main"/>
                        </a:ext>
                      </a:extLst>
                    </a:blip>
                    <a:srcRect/>
                    <a:stretch/>
                  </pic:blipFill>
                  <pic:spPr bwMode="auto">
                    <a:xfrm>
                      <a:off x="0" y="0"/>
                      <a:ext cx="2284236" cy="15785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5345" behindDoc="0" locked="0" layoutInCell="1" allowOverlap="1" wp14:anchorId="0974642A" wp14:editId="73A39A9F">
                <wp:simplePos x="0" y="0"/>
                <wp:positionH relativeFrom="page">
                  <wp:posOffset>5091263</wp:posOffset>
                </wp:positionH>
                <wp:positionV relativeFrom="page">
                  <wp:posOffset>5675196</wp:posOffset>
                </wp:positionV>
                <wp:extent cx="228600" cy="228600"/>
                <wp:effectExtent l="0" t="0" r="0" b="0"/>
                <wp:wrapNone/>
                <wp:docPr id="43"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chemeClr val="accent1">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round/>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txbx>
                        <w:txbxContent>
                          <w:p w14:paraId="612E3D82" w14:textId="77777777" w:rsidR="00103634" w:rsidRPr="00691C4B" w:rsidRDefault="00103634" w:rsidP="00C05A38">
                            <w:pPr>
                              <w:pStyle w:val="BoxPageNumber"/>
                            </w:pPr>
                            <w:r w:rsidRPr="00691C4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74642A" id="_x0000_s1041" style="position:absolute;margin-left:400.9pt;margin-top:446.85pt;width:18pt;height:18pt;z-index:2517053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" fillcolor="#76c5ef [3204]" stroked="f">
                <v:textbox inset="0,0,0,0">
                  <w:txbxContent>
                    <w:p w14:paraId="612E3D82" w14:textId="77777777" w:rsidR="00103634" w:rsidRPr="00691C4B" w:rsidRDefault="00103634" w:rsidP="00C05A38">
                      <w:pPr>
                        <w:pStyle w:val="BoxPageNumber"/>
                      </w:pPr>
                      <w:r w:rsidRPr="00691C4B">
                        <w:t>3</w:t>
                      </w:r>
                    </w:p>
                  </w:txbxContent>
                </v:textbox>
                <w10:wrap anchorx="page" anchory="page"/>
              </v:oval>
            </w:pict>
          </mc:Fallback>
        </mc:AlternateContent>
      </w:r>
      <w:r>
        <w:rPr>
          <w:noProof/>
        </w:rPr>
        <mc:AlternateContent>
          <mc:Choice Requires="wps">
            <w:drawing>
              <wp:anchor distT="0" distB="0" distL="114300" distR="114300" simplePos="0" relativeHeight="251700225" behindDoc="0" locked="0" layoutInCell="1" allowOverlap="1" wp14:anchorId="40968866" wp14:editId="52E3933E">
                <wp:simplePos x="0" y="0"/>
                <wp:positionH relativeFrom="page">
                  <wp:posOffset>5322570</wp:posOffset>
                </wp:positionH>
                <wp:positionV relativeFrom="page">
                  <wp:posOffset>3309085</wp:posOffset>
                </wp:positionV>
                <wp:extent cx="1971675" cy="4697128"/>
                <wp:effectExtent l="0" t="0" r="0" b="1905"/>
                <wp:wrapThrough wrapText="bothSides">
                  <wp:wrapPolygon edited="0">
                    <wp:start x="696" y="0"/>
                    <wp:lineTo x="696" y="21550"/>
                    <wp:lineTo x="20870" y="21550"/>
                    <wp:lineTo x="20870" y="0"/>
                    <wp:lineTo x="696" y="0"/>
                  </wp:wrapPolygon>
                </wp:wrapThrough>
                <wp:docPr id="41"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469712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txbx>
                        <w:txbxContent>
                          <w:p w14:paraId="2E91B241" w14:textId="68C67BEC" w:rsidR="00103634" w:rsidRDefault="00103634" w:rsidP="00C05A38">
                            <w:pPr>
                              <w:pStyle w:val="BodyText2"/>
                              <w:rPr>
                                <w:sz w:val="24"/>
                              </w:rPr>
                            </w:pPr>
                            <w:r w:rsidRPr="009D1F62">
                              <w:rPr>
                                <w:sz w:val="24"/>
                              </w:rPr>
                              <w:t>Bring a few of your child’s favorite things (e.g.</w:t>
                            </w:r>
                            <w:r w:rsidR="00215F78" w:rsidRPr="009D1F62">
                              <w:rPr>
                                <w:sz w:val="24"/>
                              </w:rPr>
                              <w:t>,</w:t>
                            </w:r>
                            <w:r w:rsidRPr="009D1F62">
                              <w:rPr>
                                <w:sz w:val="24"/>
                              </w:rPr>
                              <w:t xml:space="preserve"> iPad, favorite stuffed animal, blanket</w:t>
                            </w:r>
                            <w:r w:rsidR="00401010" w:rsidRPr="009D1F62">
                              <w:rPr>
                                <w:sz w:val="24"/>
                              </w:rPr>
                              <w:t>,</w:t>
                            </w:r>
                            <w:r w:rsidRPr="009D1F62">
                              <w:rPr>
                                <w:sz w:val="24"/>
                              </w:rPr>
                              <w:t xml:space="preserve"> etc.)</w:t>
                            </w:r>
                            <w:r w:rsidR="007032A6" w:rsidRPr="009D1F62">
                              <w:rPr>
                                <w:sz w:val="24"/>
                              </w:rPr>
                              <w:t xml:space="preserve"> to keep them comfortable.</w:t>
                            </w:r>
                          </w:p>
                          <w:p w14:paraId="218CFCC1" w14:textId="7C30DC99" w:rsidR="001847C2" w:rsidRPr="00B71A11" w:rsidRDefault="001847C2" w:rsidP="00C05A38">
                            <w:pPr>
                              <w:pStyle w:val="BodyText2"/>
                              <w:rPr>
                                <w:sz w:val="12"/>
                                <w:szCs w:val="12"/>
                              </w:rPr>
                            </w:pPr>
                          </w:p>
                          <w:p w14:paraId="30396641" w14:textId="77777777" w:rsidR="001847C2" w:rsidRPr="009D1F62" w:rsidRDefault="001847C2" w:rsidP="001847C2">
                            <w:pPr>
                              <w:pStyle w:val="BodyText2"/>
                              <w:rPr>
                                <w:sz w:val="24"/>
                              </w:rPr>
                            </w:pPr>
                            <w:r w:rsidRPr="009D1F62">
                              <w:rPr>
                                <w:sz w:val="24"/>
                              </w:rPr>
                              <w:t>Do not bring other children to the hospital on the day of surgery, if possible.</w:t>
                            </w:r>
                          </w:p>
                          <w:p w14:paraId="798BC494" w14:textId="704A2CC0" w:rsidR="001847C2" w:rsidRPr="00B71A11" w:rsidRDefault="001847C2" w:rsidP="00C05A38">
                            <w:pPr>
                              <w:pStyle w:val="BodyText2"/>
                              <w:rPr>
                                <w:sz w:val="12"/>
                                <w:szCs w:val="12"/>
                              </w:rPr>
                            </w:pPr>
                          </w:p>
                          <w:p w14:paraId="74D315E4" w14:textId="77777777" w:rsidR="001847C2" w:rsidRPr="009D1F62" w:rsidRDefault="001847C2" w:rsidP="001847C2">
                            <w:pPr>
                              <w:pStyle w:val="BodyText2"/>
                              <w:rPr>
                                <w:sz w:val="24"/>
                              </w:rPr>
                            </w:pPr>
                            <w:r w:rsidRPr="009D1F62">
                              <w:rPr>
                                <w:sz w:val="24"/>
                              </w:rPr>
                              <w:t>Consider bringing a new toy or item which can be used as a reward to help motivate your child.</w:t>
                            </w:r>
                          </w:p>
                          <w:p w14:paraId="68A3C459" w14:textId="11B03447" w:rsidR="001847C2" w:rsidRPr="00B71A11" w:rsidRDefault="001847C2" w:rsidP="00C05A38">
                            <w:pPr>
                              <w:pStyle w:val="BodyText2"/>
                              <w:rPr>
                                <w:sz w:val="12"/>
                                <w:szCs w:val="12"/>
                              </w:rPr>
                            </w:pPr>
                          </w:p>
                          <w:p w14:paraId="0DF97A33" w14:textId="77777777" w:rsidR="001847C2" w:rsidRPr="00F20BF7" w:rsidRDefault="001847C2" w:rsidP="001847C2">
                            <w:pPr>
                              <w:pStyle w:val="BodyText2"/>
                              <w:rPr>
                                <w:b/>
                                <w:bCs/>
                                <w:sz w:val="24"/>
                              </w:rPr>
                            </w:pPr>
                            <w:r>
                              <w:rPr>
                                <w:sz w:val="24"/>
                              </w:rPr>
                              <w:t xml:space="preserve">If you have not already, be sure to watch the </w:t>
                            </w:r>
                            <w:r w:rsidRPr="00B51E06">
                              <w:rPr>
                                <w:b/>
                                <w:bCs/>
                                <w:i/>
                                <w:iCs/>
                                <w:color w:val="76C5EF" w:themeColor="accent1"/>
                                <w:sz w:val="24"/>
                              </w:rPr>
                              <w:t>social</w:t>
                            </w:r>
                            <w:r w:rsidRPr="00B51E06">
                              <w:rPr>
                                <w:b/>
                                <w:bCs/>
                                <w:color w:val="76C5EF" w:themeColor="accent1"/>
                                <w:sz w:val="24"/>
                              </w:rPr>
                              <w:t xml:space="preserve"> </w:t>
                            </w:r>
                            <w:r w:rsidRPr="00B51E06">
                              <w:rPr>
                                <w:b/>
                                <w:bCs/>
                                <w:i/>
                                <w:iCs/>
                                <w:color w:val="76C5EF" w:themeColor="accent1"/>
                                <w:sz w:val="24"/>
                              </w:rPr>
                              <w:t>story video</w:t>
                            </w:r>
                            <w:r w:rsidRPr="00B51E06">
                              <w:rPr>
                                <w:color w:val="76C5EF" w:themeColor="accent1"/>
                                <w:sz w:val="24"/>
                              </w:rPr>
                              <w:t xml:space="preserve"> </w:t>
                            </w:r>
                            <w:r>
                              <w:rPr>
                                <w:sz w:val="24"/>
                              </w:rPr>
                              <w:t>with your child prior to surgery</w:t>
                            </w:r>
                            <w:r w:rsidRPr="00F20BF7">
                              <w:rPr>
                                <w:sz w:val="24"/>
                              </w:rPr>
                              <w:t xml:space="preserve">: </w:t>
                            </w:r>
                            <w:r w:rsidRPr="00F20BF7">
                              <w:rPr>
                                <w:b/>
                                <w:bCs/>
                                <w:sz w:val="24"/>
                              </w:rPr>
                              <w:t>https://</w:t>
                            </w:r>
                          </w:p>
                          <w:p w14:paraId="2FD25246" w14:textId="270BBC2A" w:rsidR="001847C2" w:rsidRPr="009D1F62" w:rsidRDefault="001847C2" w:rsidP="00C05A38">
                            <w:pPr>
                              <w:pStyle w:val="BodyText2"/>
                              <w:rPr>
                                <w:sz w:val="24"/>
                              </w:rPr>
                            </w:pPr>
                            <w:r w:rsidRPr="00F20BF7">
                              <w:rPr>
                                <w:b/>
                                <w:bCs/>
                                <w:sz w:val="24"/>
                              </w:rPr>
                              <w:t>youtu.be/-4XZ1tTH8Bs</w:t>
                            </w:r>
                          </w:p>
                        </w:txbxContent>
                      </wps:txbx>
                      <wps:bodyPr rot="0" vert="horz" wrap="square" lIns="91440" tIns="0" rIns="9144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68866" id="Text Box 79" o:spid="_x0000_s1042" type="#_x0000_t202" style="position:absolute;margin-left:419.1pt;margin-top:260.55pt;width:155.25pt;height:369.85pt;z-index:251700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" filled="f" stroked="f">
                <v:textbox inset=",0,,0">
                  <w:txbxContent>
                    <w:p w14:paraId="2E91B241" w14:textId="68C67BEC" w:rsidR="00103634" w:rsidRDefault="00103634" w:rsidP="00C05A38">
                      <w:pPr>
                        <w:pStyle w:val="BodyText2"/>
                        <w:rPr>
                          <w:sz w:val="24"/>
                        </w:rPr>
                      </w:pPr>
                      <w:r w:rsidRPr="009D1F62">
                        <w:rPr>
                          <w:sz w:val="24"/>
                        </w:rPr>
                        <w:t>Bring a few of your child’s favorite things (e.g.</w:t>
                      </w:r>
                      <w:r w:rsidR="00215F78" w:rsidRPr="009D1F62">
                        <w:rPr>
                          <w:sz w:val="24"/>
                        </w:rPr>
                        <w:t>,</w:t>
                      </w:r>
                      <w:r w:rsidRPr="009D1F62">
                        <w:rPr>
                          <w:sz w:val="24"/>
                        </w:rPr>
                        <w:t xml:space="preserve"> iPad, favorite stuffed animal, blanket</w:t>
                      </w:r>
                      <w:r w:rsidR="00401010" w:rsidRPr="009D1F62">
                        <w:rPr>
                          <w:sz w:val="24"/>
                        </w:rPr>
                        <w:t>,</w:t>
                      </w:r>
                      <w:r w:rsidRPr="009D1F62">
                        <w:rPr>
                          <w:sz w:val="24"/>
                        </w:rPr>
                        <w:t xml:space="preserve"> etc.)</w:t>
                      </w:r>
                      <w:r w:rsidR="007032A6" w:rsidRPr="009D1F62">
                        <w:rPr>
                          <w:sz w:val="24"/>
                        </w:rPr>
                        <w:t xml:space="preserve"> to keep them comfortable.</w:t>
                      </w:r>
                    </w:p>
                    <w:p w14:paraId="218CFCC1" w14:textId="7C30DC99" w:rsidR="001847C2" w:rsidRPr="00B71A11" w:rsidRDefault="001847C2" w:rsidP="00C05A38">
                      <w:pPr>
                        <w:pStyle w:val="BodyText2"/>
                        <w:rPr>
                          <w:sz w:val="12"/>
                          <w:szCs w:val="12"/>
                        </w:rPr>
                      </w:pPr>
                    </w:p>
                    <w:p w14:paraId="30396641" w14:textId="77777777" w:rsidR="001847C2" w:rsidRPr="009D1F62" w:rsidRDefault="001847C2" w:rsidP="001847C2">
                      <w:pPr>
                        <w:pStyle w:val="BodyText2"/>
                        <w:rPr>
                          <w:sz w:val="24"/>
                        </w:rPr>
                      </w:pPr>
                      <w:r w:rsidRPr="009D1F62">
                        <w:rPr>
                          <w:sz w:val="24"/>
                        </w:rPr>
                        <w:t>Do not bring other children to the hospital on the day of surgery, if possible.</w:t>
                      </w:r>
                    </w:p>
                    <w:p w14:paraId="798BC494" w14:textId="704A2CC0" w:rsidR="001847C2" w:rsidRPr="00B71A11" w:rsidRDefault="001847C2" w:rsidP="00C05A38">
                      <w:pPr>
                        <w:pStyle w:val="BodyText2"/>
                        <w:rPr>
                          <w:sz w:val="12"/>
                          <w:szCs w:val="12"/>
                        </w:rPr>
                      </w:pPr>
                    </w:p>
                    <w:p w14:paraId="74D315E4" w14:textId="77777777" w:rsidR="001847C2" w:rsidRPr="009D1F62" w:rsidRDefault="001847C2" w:rsidP="001847C2">
                      <w:pPr>
                        <w:pStyle w:val="BodyText2"/>
                        <w:rPr>
                          <w:sz w:val="24"/>
                        </w:rPr>
                      </w:pPr>
                      <w:r w:rsidRPr="009D1F62">
                        <w:rPr>
                          <w:sz w:val="24"/>
                        </w:rPr>
                        <w:t>Consider bringing a new toy or item which can be used as a reward to help motivate your child.</w:t>
                      </w:r>
                    </w:p>
                    <w:p w14:paraId="68A3C459" w14:textId="11B03447" w:rsidR="001847C2" w:rsidRPr="00B71A11" w:rsidRDefault="001847C2" w:rsidP="00C05A38">
                      <w:pPr>
                        <w:pStyle w:val="BodyText2"/>
                        <w:rPr>
                          <w:sz w:val="12"/>
                          <w:szCs w:val="12"/>
                        </w:rPr>
                      </w:pPr>
                    </w:p>
                    <w:p w14:paraId="0DF97A33" w14:textId="77777777" w:rsidR="001847C2" w:rsidRPr="00F20BF7" w:rsidRDefault="001847C2" w:rsidP="001847C2">
                      <w:pPr>
                        <w:pStyle w:val="BodyText2"/>
                        <w:rPr>
                          <w:b/>
                          <w:bCs/>
                          <w:sz w:val="24"/>
                        </w:rPr>
                      </w:pPr>
                      <w:r>
                        <w:rPr>
                          <w:sz w:val="24"/>
                        </w:rPr>
                        <w:t xml:space="preserve">If you have not already, be sure to watch the </w:t>
                      </w:r>
                      <w:r w:rsidRPr="00B51E06">
                        <w:rPr>
                          <w:b/>
                          <w:bCs/>
                          <w:i/>
                          <w:iCs/>
                          <w:color w:val="76C5EF" w:themeColor="accent1"/>
                          <w:sz w:val="24"/>
                        </w:rPr>
                        <w:t>social</w:t>
                      </w:r>
                      <w:r w:rsidRPr="00B51E06">
                        <w:rPr>
                          <w:b/>
                          <w:bCs/>
                          <w:color w:val="76C5EF" w:themeColor="accent1"/>
                          <w:sz w:val="24"/>
                        </w:rPr>
                        <w:t xml:space="preserve"> </w:t>
                      </w:r>
                      <w:r w:rsidRPr="00B51E06">
                        <w:rPr>
                          <w:b/>
                          <w:bCs/>
                          <w:i/>
                          <w:iCs/>
                          <w:color w:val="76C5EF" w:themeColor="accent1"/>
                          <w:sz w:val="24"/>
                        </w:rPr>
                        <w:t>story video</w:t>
                      </w:r>
                      <w:r w:rsidRPr="00B51E06">
                        <w:rPr>
                          <w:color w:val="76C5EF" w:themeColor="accent1"/>
                          <w:sz w:val="24"/>
                        </w:rPr>
                        <w:t xml:space="preserve"> </w:t>
                      </w:r>
                      <w:r>
                        <w:rPr>
                          <w:sz w:val="24"/>
                        </w:rPr>
                        <w:t>with your child prior to surgery</w:t>
                      </w:r>
                      <w:r w:rsidRPr="00F20BF7">
                        <w:rPr>
                          <w:sz w:val="24"/>
                        </w:rPr>
                        <w:t xml:space="preserve">: </w:t>
                      </w:r>
                      <w:r w:rsidRPr="00F20BF7">
                        <w:rPr>
                          <w:b/>
                          <w:bCs/>
                          <w:sz w:val="24"/>
                        </w:rPr>
                        <w:t>https://</w:t>
                      </w:r>
                    </w:p>
                    <w:p w14:paraId="2FD25246" w14:textId="270BBC2A" w:rsidR="001847C2" w:rsidRPr="009D1F62" w:rsidRDefault="001847C2" w:rsidP="00C05A38">
                      <w:pPr>
                        <w:pStyle w:val="BodyText2"/>
                        <w:rPr>
                          <w:sz w:val="24"/>
                        </w:rPr>
                      </w:pPr>
                      <w:r w:rsidRPr="00F20BF7">
                        <w:rPr>
                          <w:b/>
                          <w:bCs/>
                          <w:sz w:val="24"/>
                        </w:rPr>
                        <w:t>youtu.be/-4XZ1tTH8Bs</w:t>
                      </w:r>
                    </w:p>
                  </w:txbxContent>
                </v:textbox>
                <w10:wrap type="through" anchorx="page" anchory="page"/>
              </v:shape>
            </w:pict>
          </mc:Fallback>
        </mc:AlternateContent>
      </w:r>
      <w:r>
        <w:rPr>
          <w:noProof/>
        </w:rPr>
        <mc:AlternateContent>
          <mc:Choice Requires="wps">
            <w:drawing>
              <wp:anchor distT="0" distB="0" distL="114300" distR="114300" simplePos="0" relativeHeight="251699201" behindDoc="0" locked="0" layoutInCell="0" allowOverlap="1" wp14:anchorId="5053EEF8" wp14:editId="2ECC0F35">
                <wp:simplePos x="0" y="0"/>
                <wp:positionH relativeFrom="page">
                  <wp:posOffset>5107305</wp:posOffset>
                </wp:positionH>
                <wp:positionV relativeFrom="page">
                  <wp:posOffset>2527668</wp:posOffset>
                </wp:positionV>
                <wp:extent cx="2128520" cy="766445"/>
                <wp:effectExtent l="0" t="0" r="0" b="8255"/>
                <wp:wrapTight wrapText="bothSides">
                  <wp:wrapPolygon edited="0">
                    <wp:start x="644" y="0"/>
                    <wp:lineTo x="644" y="21475"/>
                    <wp:lineTo x="20878" y="21475"/>
                    <wp:lineTo x="20878" y="0"/>
                    <wp:lineTo x="644" y="0"/>
                  </wp:wrapPolygon>
                </wp:wrapTight>
                <wp:docPr id="3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520" cy="7664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760934E" w14:textId="003774B1" w:rsidR="00103634" w:rsidRPr="00B71A11" w:rsidRDefault="00103634" w:rsidP="00DD58C7">
                            <w:pPr>
                              <w:pStyle w:val="BoxHeading"/>
                              <w:jc w:val="center"/>
                              <w:rPr>
                                <w:b/>
                                <w:sz w:val="40"/>
                                <w:szCs w:val="21"/>
                              </w:rPr>
                            </w:pPr>
                            <w:r w:rsidRPr="00B71A11">
                              <w:rPr>
                                <w:b/>
                                <w:sz w:val="40"/>
                                <w:szCs w:val="21"/>
                              </w:rPr>
                              <w:t xml:space="preserve">Last Minute Reminders: </w:t>
                            </w:r>
                          </w:p>
                        </w:txbxContent>
                      </wps:txbx>
                      <wps:bodyPr rot="0" vert="horz" wrap="square" lIns="91440" tIns="0" rIns="9144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053EEF8" id="Text Box 78" o:spid="_x0000_s1043" type="#_x0000_t202" style="position:absolute;margin-left:402.15pt;margin-top:199.05pt;width:167.6pt;height:60.35pt;z-index:2516992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" o:allowincell="f" filled="f" stroked="f">
                <v:textbox inset=",0,,0">
                  <w:txbxContent>
                    <w:p w14:paraId="1760934E" w14:textId="003774B1" w:rsidR="00103634" w:rsidRPr="00B71A11" w:rsidRDefault="00103634" w:rsidP="00DD58C7">
                      <w:pPr>
                        <w:pStyle w:val="BoxHeading"/>
                        <w:jc w:val="center"/>
                        <w:rPr>
                          <w:b/>
                          <w:sz w:val="40"/>
                          <w:szCs w:val="21"/>
                        </w:rPr>
                      </w:pPr>
                      <w:r w:rsidRPr="00B71A11">
                        <w:rPr>
                          <w:b/>
                          <w:sz w:val="40"/>
                          <w:szCs w:val="21"/>
                        </w:rPr>
                        <w:t xml:space="preserve">Last Minute Reminders: </w:t>
                      </w:r>
                    </w:p>
                  </w:txbxContent>
                </v:textbox>
                <w10:wrap type="tight" anchorx="page" anchory="page"/>
              </v:shape>
            </w:pict>
          </mc:Fallback>
        </mc:AlternateContent>
      </w:r>
      <w:r w:rsidR="001847C2">
        <w:rPr>
          <w:noProof/>
        </w:rPr>
        <mc:AlternateContent>
          <mc:Choice Requires="wps">
            <w:drawing>
              <wp:anchor distT="0" distB="0" distL="114300" distR="114300" simplePos="0" relativeHeight="251659264" behindDoc="0" locked="0" layoutInCell="1" allowOverlap="1" wp14:anchorId="2F4BDE26" wp14:editId="32DB3C4E">
                <wp:simplePos x="0" y="0"/>
                <wp:positionH relativeFrom="column">
                  <wp:posOffset>0</wp:posOffset>
                </wp:positionH>
                <wp:positionV relativeFrom="paragraph">
                  <wp:posOffset>242479</wp:posOffset>
                </wp:positionV>
                <wp:extent cx="4347845" cy="8384540"/>
                <wp:effectExtent l="0" t="0" r="0" b="0"/>
                <wp:wrapNone/>
                <wp:docPr id="5" name="Text Box 5"/>
                <wp:cNvGraphicFramePr/>
                <a:graphic xmlns:a="http://schemas.openxmlformats.org/drawingml/2006/main">
                  <a:graphicData uri="http://schemas.microsoft.com/office/word/2010/wordprocessingShape">
                    <wps:wsp>
                      <wps:cNvSpPr txBox="1"/>
                      <wps:spPr>
                        <a:xfrm>
                          <a:off x="0" y="0"/>
                          <a:ext cx="4347845" cy="8384540"/>
                        </a:xfrm>
                        <a:prstGeom prst="rect">
                          <a:avLst/>
                        </a:prstGeom>
                        <a:solidFill>
                          <a:schemeClr val="lt1"/>
                        </a:solidFill>
                        <a:ln w="6350">
                          <a:noFill/>
                        </a:ln>
                      </wps:spPr>
                      <wps:txbx>
                        <w:txbxContent>
                          <w:p w14:paraId="0BE4E61B" w14:textId="7EC815A1" w:rsidR="005826BD" w:rsidRPr="005826BD" w:rsidRDefault="00B71A11" w:rsidP="00B71A11">
                            <w:pPr>
                              <w:rPr>
                                <w:color w:val="FEA022" w:themeColor="accent2"/>
                                <w:sz w:val="48"/>
                                <w:szCs w:val="48"/>
                              </w:rPr>
                            </w:pPr>
                            <w:r>
                              <w:rPr>
                                <w:b/>
                                <w:bCs/>
                                <w:color w:val="FEA022" w:themeColor="accent2"/>
                                <w:sz w:val="48"/>
                                <w:szCs w:val="48"/>
                              </w:rPr>
                              <w:t xml:space="preserve">       </w:t>
                            </w:r>
                            <w:r w:rsidR="005826BD">
                              <w:rPr>
                                <w:b/>
                                <w:bCs/>
                                <w:color w:val="FEA022" w:themeColor="accent2"/>
                                <w:sz w:val="48"/>
                                <w:szCs w:val="48"/>
                              </w:rPr>
                              <w:t xml:space="preserve"> </w:t>
                            </w:r>
                            <w:r w:rsidR="00A96726" w:rsidRPr="005826BD">
                              <w:rPr>
                                <w:b/>
                                <w:bCs/>
                                <w:color w:val="FEA022" w:themeColor="accent2"/>
                                <w:sz w:val="56"/>
                                <w:szCs w:val="56"/>
                              </w:rPr>
                              <w:t xml:space="preserve">What to expect </w:t>
                            </w:r>
                            <w:r w:rsidR="00D65C73" w:rsidRPr="005826BD">
                              <w:rPr>
                                <w:color w:val="FEA022" w:themeColor="accent2"/>
                                <w:sz w:val="48"/>
                                <w:szCs w:val="48"/>
                              </w:rPr>
                              <w:t>on</w:t>
                            </w:r>
                          </w:p>
                          <w:p w14:paraId="26BD3B43" w14:textId="5CF2C36A" w:rsidR="00A96726" w:rsidRDefault="005826BD" w:rsidP="00B71A11">
                            <w:pPr>
                              <w:rPr>
                                <w:b/>
                                <w:bCs/>
                                <w:color w:val="FEA022" w:themeColor="accent2"/>
                                <w:sz w:val="48"/>
                                <w:szCs w:val="48"/>
                              </w:rPr>
                            </w:pPr>
                            <w:r w:rsidRPr="005826BD">
                              <w:rPr>
                                <w:color w:val="FEA022" w:themeColor="accent2"/>
                                <w:sz w:val="48"/>
                                <w:szCs w:val="48"/>
                              </w:rPr>
                              <w:t xml:space="preserve">        </w:t>
                            </w:r>
                            <w:r w:rsidR="00A96726" w:rsidRPr="005826BD">
                              <w:rPr>
                                <w:color w:val="FEA022" w:themeColor="accent2"/>
                                <w:sz w:val="48"/>
                                <w:szCs w:val="48"/>
                              </w:rPr>
                              <w:t>the</w:t>
                            </w:r>
                            <w:r>
                              <w:rPr>
                                <w:b/>
                                <w:bCs/>
                                <w:color w:val="FEA022" w:themeColor="accent2"/>
                                <w:sz w:val="48"/>
                                <w:szCs w:val="48"/>
                              </w:rPr>
                              <w:t xml:space="preserve"> </w:t>
                            </w:r>
                            <w:r w:rsidR="00A96726" w:rsidRPr="005826BD">
                              <w:rPr>
                                <w:b/>
                                <w:bCs/>
                                <w:color w:val="FEA022" w:themeColor="accent2"/>
                                <w:sz w:val="56"/>
                                <w:szCs w:val="56"/>
                              </w:rPr>
                              <w:t>day of surgery</w:t>
                            </w:r>
                            <w:r w:rsidR="00A96726" w:rsidRPr="00A96726">
                              <w:rPr>
                                <w:b/>
                                <w:bCs/>
                                <w:color w:val="FEA022" w:themeColor="accent2"/>
                                <w:sz w:val="48"/>
                                <w:szCs w:val="48"/>
                              </w:rPr>
                              <w:t>:</w:t>
                            </w:r>
                          </w:p>
                          <w:p w14:paraId="5AA7C487" w14:textId="712B5218" w:rsidR="00A96726" w:rsidRDefault="00A96726">
                            <w:pPr>
                              <w:rPr>
                                <w:color w:val="000000" w:themeColor="text1"/>
                              </w:rPr>
                            </w:pPr>
                          </w:p>
                          <w:p w14:paraId="25F967DE" w14:textId="71DEDD9E" w:rsidR="00A96726" w:rsidRDefault="00A96726" w:rsidP="00A96726">
                            <w:pPr>
                              <w:pStyle w:val="ListParagraph"/>
                              <w:numPr>
                                <w:ilvl w:val="0"/>
                                <w:numId w:val="40"/>
                              </w:numPr>
                              <w:rPr>
                                <w:color w:val="000000" w:themeColor="text1"/>
                              </w:rPr>
                            </w:pPr>
                            <w:r>
                              <w:rPr>
                                <w:color w:val="000000" w:themeColor="text1"/>
                              </w:rPr>
                              <w:t>In the outpatient building lobby, walk straight from the front desk and take the elevators on your left up to the 3</w:t>
                            </w:r>
                            <w:r w:rsidRPr="00A96726">
                              <w:rPr>
                                <w:color w:val="000000" w:themeColor="text1"/>
                                <w:vertAlign w:val="superscript"/>
                              </w:rPr>
                              <w:t>rd</w:t>
                            </w:r>
                            <w:r>
                              <w:rPr>
                                <w:color w:val="000000" w:themeColor="text1"/>
                              </w:rPr>
                              <w:t xml:space="preserve"> floor.</w:t>
                            </w:r>
                          </w:p>
                          <w:p w14:paraId="0DE8EAEA" w14:textId="7614002F" w:rsidR="00A96726" w:rsidRPr="009F7D63" w:rsidRDefault="00A96726" w:rsidP="00A96726">
                            <w:pPr>
                              <w:pStyle w:val="ListParagraph"/>
                              <w:numPr>
                                <w:ilvl w:val="0"/>
                                <w:numId w:val="40"/>
                              </w:numPr>
                              <w:rPr>
                                <w:color w:val="000000" w:themeColor="text1"/>
                              </w:rPr>
                            </w:pPr>
                            <w:r w:rsidRPr="009F7D63">
                              <w:rPr>
                                <w:color w:val="000000" w:themeColor="text1"/>
                              </w:rPr>
                              <w:t>Register with the clerk at the Surgery Registration window.</w:t>
                            </w:r>
                          </w:p>
                          <w:p w14:paraId="3405B840" w14:textId="6D88EB8B" w:rsidR="00F20BF7" w:rsidRPr="00F20BF7" w:rsidRDefault="00A96726" w:rsidP="00F20BF7">
                            <w:pPr>
                              <w:pStyle w:val="ListParagraph"/>
                              <w:numPr>
                                <w:ilvl w:val="0"/>
                                <w:numId w:val="40"/>
                              </w:numPr>
                              <w:rPr>
                                <w:b/>
                                <w:bCs/>
                                <w:i/>
                                <w:iCs/>
                                <w:color w:val="000000" w:themeColor="text1"/>
                              </w:rPr>
                            </w:pPr>
                            <w:r w:rsidRPr="009F7D63">
                              <w:rPr>
                                <w:color w:val="000000" w:themeColor="text1"/>
                              </w:rPr>
                              <w:t>Wait to be called by a pre-operative nurse to be taken to the pre-operative area.</w:t>
                            </w:r>
                            <w:r w:rsidR="00C24E1A" w:rsidRPr="009F7D63">
                              <w:rPr>
                                <w:color w:val="000000" w:themeColor="text1"/>
                              </w:rPr>
                              <w:t xml:space="preserve"> </w:t>
                            </w:r>
                            <w:r w:rsidR="00C24E1A" w:rsidRPr="009F7D63">
                              <w:rPr>
                                <w:b/>
                                <w:bCs/>
                                <w:i/>
                                <w:iCs/>
                                <w:color w:val="76C5EF" w:themeColor="accent1"/>
                              </w:rPr>
                              <w:t>The role of the pre-operative nurse is to receive and prepare the patient for surgery.</w:t>
                            </w:r>
                          </w:p>
                          <w:p w14:paraId="28ABD67B" w14:textId="40A5DF86" w:rsidR="00F20BF7" w:rsidRPr="009F7D63" w:rsidRDefault="00F20BF7" w:rsidP="00F20BF7">
                            <w:pPr>
                              <w:pStyle w:val="ListParagraph"/>
                              <w:numPr>
                                <w:ilvl w:val="0"/>
                                <w:numId w:val="40"/>
                              </w:numPr>
                              <w:rPr>
                                <w:color w:val="000000" w:themeColor="text1"/>
                              </w:rPr>
                            </w:pPr>
                            <w:r>
                              <w:rPr>
                                <w:color w:val="000000" w:themeColor="text1"/>
                              </w:rPr>
                              <w:t xml:space="preserve">To make your child more comfortable as they </w:t>
                            </w:r>
                            <w:r w:rsidR="00956AF9">
                              <w:rPr>
                                <w:color w:val="000000" w:themeColor="text1"/>
                              </w:rPr>
                              <w:t xml:space="preserve">await </w:t>
                            </w:r>
                            <w:r>
                              <w:rPr>
                                <w:color w:val="000000" w:themeColor="text1"/>
                              </w:rPr>
                              <w:t>surgery, you can ask the pre-operative nurse about using virtual reality!</w:t>
                            </w:r>
                          </w:p>
                          <w:p w14:paraId="5C1BF2C9" w14:textId="38C11A4C" w:rsidR="00C24E1A" w:rsidRDefault="00C24E1A" w:rsidP="00A96726">
                            <w:pPr>
                              <w:pStyle w:val="ListParagraph"/>
                              <w:numPr>
                                <w:ilvl w:val="0"/>
                                <w:numId w:val="40"/>
                              </w:numPr>
                              <w:rPr>
                                <w:color w:val="000000" w:themeColor="text1"/>
                              </w:rPr>
                            </w:pPr>
                            <w:r w:rsidRPr="009F7D63">
                              <w:rPr>
                                <w:color w:val="000000" w:themeColor="text1"/>
                              </w:rPr>
                              <w:t xml:space="preserve">In the pre-operative area, you will meet with your </w:t>
                            </w:r>
                            <w:r w:rsidR="009F7D63" w:rsidRPr="009F7D63">
                              <w:rPr>
                                <w:color w:val="000000" w:themeColor="text1"/>
                              </w:rPr>
                              <w:t>child’s doctor, the operative room nurses, and the anesthesiologist. Each provider will ask you a series of questions to ensure safe and effective care.</w:t>
                            </w:r>
                          </w:p>
                          <w:p w14:paraId="370BABDF" w14:textId="2D6B63A0" w:rsidR="009F7D63" w:rsidRPr="009F7D63" w:rsidRDefault="009F7D63" w:rsidP="00A96726">
                            <w:pPr>
                              <w:pStyle w:val="ListParagraph"/>
                              <w:numPr>
                                <w:ilvl w:val="0"/>
                                <w:numId w:val="40"/>
                              </w:numPr>
                              <w:rPr>
                                <w:b/>
                                <w:bCs/>
                                <w:i/>
                                <w:iCs/>
                                <w:color w:val="000000" w:themeColor="text1"/>
                              </w:rPr>
                            </w:pPr>
                            <w:r w:rsidRPr="009F7D63">
                              <w:rPr>
                                <w:color w:val="000000" w:themeColor="text1"/>
                              </w:rPr>
                              <w:t xml:space="preserve">If necessary, the child life specialist may be involved in your child’s care. </w:t>
                            </w:r>
                            <w:r w:rsidRPr="009F7D63">
                              <w:rPr>
                                <w:b/>
                                <w:bCs/>
                                <w:i/>
                                <w:iCs/>
                                <w:color w:val="76C5EF" w:themeColor="accent1"/>
                              </w:rPr>
                              <w:t>The role of the child life specialist is to assist with preparing patients for medical procedures by using age-specific tools and utilizing strategies such as imagery, distraction, and relaxation to reduce anxiety associated with surgery or hospitalization.</w:t>
                            </w:r>
                          </w:p>
                          <w:p w14:paraId="0BD9B8D6" w14:textId="24285099" w:rsidR="009F7D63" w:rsidRPr="005D4B2C" w:rsidRDefault="009F7D63" w:rsidP="00A96726">
                            <w:pPr>
                              <w:pStyle w:val="ListParagraph"/>
                              <w:numPr>
                                <w:ilvl w:val="0"/>
                                <w:numId w:val="40"/>
                              </w:numPr>
                              <w:rPr>
                                <w:b/>
                                <w:bCs/>
                                <w:i/>
                                <w:iCs/>
                                <w:color w:val="000000" w:themeColor="text1"/>
                              </w:rPr>
                            </w:pPr>
                            <w:r w:rsidRPr="009F7D63">
                              <w:rPr>
                                <w:color w:val="000000" w:themeColor="text1"/>
                              </w:rPr>
                              <w:t xml:space="preserve">After surgery, </w:t>
                            </w:r>
                            <w:r w:rsidR="00D3219D">
                              <w:rPr>
                                <w:color w:val="000000" w:themeColor="text1"/>
                              </w:rPr>
                              <w:t xml:space="preserve">a staff member will notify you when your child is finished with surgery. Your child will be transferred to the post anesthesia care unit (PACU), also referred to as the recovery room, where the PACU nurse will care for them. </w:t>
                            </w:r>
                            <w:r w:rsidR="00D3219D" w:rsidRPr="00D3219D">
                              <w:rPr>
                                <w:b/>
                                <w:bCs/>
                                <w:i/>
                                <w:iCs/>
                                <w:color w:val="76C5EF" w:themeColor="accent1"/>
                              </w:rPr>
                              <w:t>The role of the PACU nurse is to help your child as they wake up from anesthesia.</w:t>
                            </w:r>
                          </w:p>
                          <w:p w14:paraId="39A8D2DA" w14:textId="7D347C23" w:rsidR="005D4B2C" w:rsidRPr="00D3219D" w:rsidRDefault="005D4B2C" w:rsidP="00A96726">
                            <w:pPr>
                              <w:pStyle w:val="ListParagraph"/>
                              <w:numPr>
                                <w:ilvl w:val="0"/>
                                <w:numId w:val="40"/>
                              </w:numPr>
                              <w:rPr>
                                <w:b/>
                                <w:bCs/>
                                <w:i/>
                                <w:iCs/>
                                <w:color w:val="000000" w:themeColor="text1"/>
                              </w:rPr>
                            </w:pPr>
                            <w:r>
                              <w:rPr>
                                <w:color w:val="000000" w:themeColor="text1"/>
                              </w:rPr>
                              <w:t>Because we want to make sure your child is completely healthy before going home, your doctor may ask your child to stay overnight so we can monitor their recovery.</w:t>
                            </w:r>
                          </w:p>
                          <w:p w14:paraId="525E2356" w14:textId="6ECA1B99" w:rsidR="00D3219D" w:rsidRDefault="00D3219D" w:rsidP="00D3219D">
                            <w:pPr>
                              <w:rPr>
                                <w:color w:val="000000" w:themeColor="text1"/>
                              </w:rPr>
                            </w:pPr>
                          </w:p>
                          <w:p w14:paraId="5A91B8B3" w14:textId="5C5912E1" w:rsidR="00D3219D" w:rsidRPr="00A36031" w:rsidRDefault="00D3219D" w:rsidP="00D3219D">
                            <w:pPr>
                              <w:rPr>
                                <w:b/>
                                <w:bCs/>
                                <w:i/>
                                <w:iCs/>
                                <w:color w:val="FEA022" w:themeColor="accent2"/>
                                <w:sz w:val="28"/>
                                <w:szCs w:val="28"/>
                              </w:rPr>
                            </w:pPr>
                            <w:r w:rsidRPr="00A36031">
                              <w:rPr>
                                <w:b/>
                                <w:bCs/>
                                <w:i/>
                                <w:iCs/>
                                <w:color w:val="FEA022" w:themeColor="accent2"/>
                                <w:sz w:val="28"/>
                                <w:szCs w:val="28"/>
                              </w:rPr>
                              <w:t>After surgery, your child may still be asleep or may be disoriented due to anesthesia. Make sure to have their favorite items to greet them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BDE26" id="Text Box 5" o:spid="_x0000_s1044" type="#_x0000_t202" style="position:absolute;margin-left:0;margin-top:19.1pt;width:342.35pt;height:66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" fillcolor="white [3201]" stroked="f" strokeweight=".5pt">
                <v:textbox>
                  <w:txbxContent>
                    <w:p w14:paraId="0BE4E61B" w14:textId="7EC815A1" w:rsidR="005826BD" w:rsidRPr="005826BD" w:rsidRDefault="00B71A11" w:rsidP="00B71A11">
                      <w:pPr>
                        <w:rPr>
                          <w:color w:val="FEA022" w:themeColor="accent2"/>
                          <w:sz w:val="48"/>
                          <w:szCs w:val="48"/>
                        </w:rPr>
                      </w:pPr>
                      <w:r>
                        <w:rPr>
                          <w:b/>
                          <w:bCs/>
                          <w:color w:val="FEA022" w:themeColor="accent2"/>
                          <w:sz w:val="48"/>
                          <w:szCs w:val="48"/>
                        </w:rPr>
                        <w:t xml:space="preserve">       </w:t>
                      </w:r>
                      <w:r w:rsidR="005826BD">
                        <w:rPr>
                          <w:b/>
                          <w:bCs/>
                          <w:color w:val="FEA022" w:themeColor="accent2"/>
                          <w:sz w:val="48"/>
                          <w:szCs w:val="48"/>
                        </w:rPr>
                        <w:t xml:space="preserve"> </w:t>
                      </w:r>
                      <w:r w:rsidR="00A96726" w:rsidRPr="005826BD">
                        <w:rPr>
                          <w:b/>
                          <w:bCs/>
                          <w:color w:val="FEA022" w:themeColor="accent2"/>
                          <w:sz w:val="56"/>
                          <w:szCs w:val="56"/>
                        </w:rPr>
                        <w:t xml:space="preserve">What to expect </w:t>
                      </w:r>
                      <w:r w:rsidR="00D65C73" w:rsidRPr="005826BD">
                        <w:rPr>
                          <w:color w:val="FEA022" w:themeColor="accent2"/>
                          <w:sz w:val="48"/>
                          <w:szCs w:val="48"/>
                        </w:rPr>
                        <w:t>on</w:t>
                      </w:r>
                    </w:p>
                    <w:p w14:paraId="26BD3B43" w14:textId="5CF2C36A" w:rsidR="00A96726" w:rsidRDefault="005826BD" w:rsidP="00B71A11">
                      <w:pPr>
                        <w:rPr>
                          <w:b/>
                          <w:bCs/>
                          <w:color w:val="FEA022" w:themeColor="accent2"/>
                          <w:sz w:val="48"/>
                          <w:szCs w:val="48"/>
                        </w:rPr>
                      </w:pPr>
                      <w:r w:rsidRPr="005826BD">
                        <w:rPr>
                          <w:color w:val="FEA022" w:themeColor="accent2"/>
                          <w:sz w:val="48"/>
                          <w:szCs w:val="48"/>
                        </w:rPr>
                        <w:t xml:space="preserve">        </w:t>
                      </w:r>
                      <w:r w:rsidR="00A96726" w:rsidRPr="005826BD">
                        <w:rPr>
                          <w:color w:val="FEA022" w:themeColor="accent2"/>
                          <w:sz w:val="48"/>
                          <w:szCs w:val="48"/>
                        </w:rPr>
                        <w:t>the</w:t>
                      </w:r>
                      <w:r>
                        <w:rPr>
                          <w:b/>
                          <w:bCs/>
                          <w:color w:val="FEA022" w:themeColor="accent2"/>
                          <w:sz w:val="48"/>
                          <w:szCs w:val="48"/>
                        </w:rPr>
                        <w:t xml:space="preserve"> </w:t>
                      </w:r>
                      <w:r w:rsidR="00A96726" w:rsidRPr="005826BD">
                        <w:rPr>
                          <w:b/>
                          <w:bCs/>
                          <w:color w:val="FEA022" w:themeColor="accent2"/>
                          <w:sz w:val="56"/>
                          <w:szCs w:val="56"/>
                        </w:rPr>
                        <w:t>day of surgery</w:t>
                      </w:r>
                      <w:r w:rsidR="00A96726" w:rsidRPr="00A96726">
                        <w:rPr>
                          <w:b/>
                          <w:bCs/>
                          <w:color w:val="FEA022" w:themeColor="accent2"/>
                          <w:sz w:val="48"/>
                          <w:szCs w:val="48"/>
                        </w:rPr>
                        <w:t>:</w:t>
                      </w:r>
                    </w:p>
                    <w:p w14:paraId="5AA7C487" w14:textId="712B5218" w:rsidR="00A96726" w:rsidRDefault="00A96726">
                      <w:pPr>
                        <w:rPr>
                          <w:color w:val="000000" w:themeColor="text1"/>
                        </w:rPr>
                      </w:pPr>
                    </w:p>
                    <w:p w14:paraId="25F967DE" w14:textId="71DEDD9E" w:rsidR="00A96726" w:rsidRDefault="00A96726" w:rsidP="00A96726">
                      <w:pPr>
                        <w:pStyle w:val="ListParagraph"/>
                        <w:numPr>
                          <w:ilvl w:val="0"/>
                          <w:numId w:val="40"/>
                        </w:numPr>
                        <w:rPr>
                          <w:color w:val="000000" w:themeColor="text1"/>
                        </w:rPr>
                      </w:pPr>
                      <w:r>
                        <w:rPr>
                          <w:color w:val="000000" w:themeColor="text1"/>
                        </w:rPr>
                        <w:t>In the outpatient building lobby, walk straight from the front desk and take the elevators on your left up to the 3</w:t>
                      </w:r>
                      <w:r w:rsidRPr="00A96726">
                        <w:rPr>
                          <w:color w:val="000000" w:themeColor="text1"/>
                          <w:vertAlign w:val="superscript"/>
                        </w:rPr>
                        <w:t>rd</w:t>
                      </w:r>
                      <w:r>
                        <w:rPr>
                          <w:color w:val="000000" w:themeColor="text1"/>
                        </w:rPr>
                        <w:t xml:space="preserve"> floor.</w:t>
                      </w:r>
                    </w:p>
                    <w:p w14:paraId="0DE8EAEA" w14:textId="7614002F" w:rsidR="00A96726" w:rsidRPr="009F7D63" w:rsidRDefault="00A96726" w:rsidP="00A96726">
                      <w:pPr>
                        <w:pStyle w:val="ListParagraph"/>
                        <w:numPr>
                          <w:ilvl w:val="0"/>
                          <w:numId w:val="40"/>
                        </w:numPr>
                        <w:rPr>
                          <w:color w:val="000000" w:themeColor="text1"/>
                        </w:rPr>
                      </w:pPr>
                      <w:r w:rsidRPr="009F7D63">
                        <w:rPr>
                          <w:color w:val="000000" w:themeColor="text1"/>
                        </w:rPr>
                        <w:t>Register with the clerk at the Surgery Registration window.</w:t>
                      </w:r>
                    </w:p>
                    <w:p w14:paraId="3405B840" w14:textId="6D88EB8B" w:rsidR="00F20BF7" w:rsidRPr="00F20BF7" w:rsidRDefault="00A96726" w:rsidP="00F20BF7">
                      <w:pPr>
                        <w:pStyle w:val="ListParagraph"/>
                        <w:numPr>
                          <w:ilvl w:val="0"/>
                          <w:numId w:val="40"/>
                        </w:numPr>
                        <w:rPr>
                          <w:b/>
                          <w:bCs/>
                          <w:i/>
                          <w:iCs/>
                          <w:color w:val="000000" w:themeColor="text1"/>
                        </w:rPr>
                      </w:pPr>
                      <w:r w:rsidRPr="009F7D63">
                        <w:rPr>
                          <w:color w:val="000000" w:themeColor="text1"/>
                        </w:rPr>
                        <w:t>Wait to be called by a pre-operative nurse to be taken to the pre-operative area.</w:t>
                      </w:r>
                      <w:r w:rsidR="00C24E1A" w:rsidRPr="009F7D63">
                        <w:rPr>
                          <w:color w:val="000000" w:themeColor="text1"/>
                        </w:rPr>
                        <w:t xml:space="preserve"> </w:t>
                      </w:r>
                      <w:r w:rsidR="00C24E1A" w:rsidRPr="009F7D63">
                        <w:rPr>
                          <w:b/>
                          <w:bCs/>
                          <w:i/>
                          <w:iCs/>
                          <w:color w:val="76C5EF" w:themeColor="accent1"/>
                        </w:rPr>
                        <w:t>The role of the pre-operative nurse is to receive and prepare the patient for surgery.</w:t>
                      </w:r>
                    </w:p>
                    <w:p w14:paraId="28ABD67B" w14:textId="40A5DF86" w:rsidR="00F20BF7" w:rsidRPr="009F7D63" w:rsidRDefault="00F20BF7" w:rsidP="00F20BF7">
                      <w:pPr>
                        <w:pStyle w:val="ListParagraph"/>
                        <w:numPr>
                          <w:ilvl w:val="0"/>
                          <w:numId w:val="40"/>
                        </w:numPr>
                        <w:rPr>
                          <w:color w:val="000000" w:themeColor="text1"/>
                        </w:rPr>
                      </w:pPr>
                      <w:r>
                        <w:rPr>
                          <w:color w:val="000000" w:themeColor="text1"/>
                        </w:rPr>
                        <w:t xml:space="preserve">To make your child more comfortable as they </w:t>
                      </w:r>
                      <w:r w:rsidR="00956AF9">
                        <w:rPr>
                          <w:color w:val="000000" w:themeColor="text1"/>
                        </w:rPr>
                        <w:t xml:space="preserve">await </w:t>
                      </w:r>
                      <w:r>
                        <w:rPr>
                          <w:color w:val="000000" w:themeColor="text1"/>
                        </w:rPr>
                        <w:t>surgery, you can ask the pre-operative nurse about using virtual reality!</w:t>
                      </w:r>
                    </w:p>
                    <w:p w14:paraId="5C1BF2C9" w14:textId="38C11A4C" w:rsidR="00C24E1A" w:rsidRDefault="00C24E1A" w:rsidP="00A96726">
                      <w:pPr>
                        <w:pStyle w:val="ListParagraph"/>
                        <w:numPr>
                          <w:ilvl w:val="0"/>
                          <w:numId w:val="40"/>
                        </w:numPr>
                        <w:rPr>
                          <w:color w:val="000000" w:themeColor="text1"/>
                        </w:rPr>
                      </w:pPr>
                      <w:r w:rsidRPr="009F7D63">
                        <w:rPr>
                          <w:color w:val="000000" w:themeColor="text1"/>
                        </w:rPr>
                        <w:t xml:space="preserve">In the pre-operative area, you will meet with your </w:t>
                      </w:r>
                      <w:r w:rsidR="009F7D63" w:rsidRPr="009F7D63">
                        <w:rPr>
                          <w:color w:val="000000" w:themeColor="text1"/>
                        </w:rPr>
                        <w:t>child’s doctor, the operative room nurses, and the anesthesiologist. Each provider will ask you a series of questions to ensure safe and effective care.</w:t>
                      </w:r>
                    </w:p>
                    <w:p w14:paraId="370BABDF" w14:textId="2D6B63A0" w:rsidR="009F7D63" w:rsidRPr="009F7D63" w:rsidRDefault="009F7D63" w:rsidP="00A96726">
                      <w:pPr>
                        <w:pStyle w:val="ListParagraph"/>
                        <w:numPr>
                          <w:ilvl w:val="0"/>
                          <w:numId w:val="40"/>
                        </w:numPr>
                        <w:rPr>
                          <w:b/>
                          <w:bCs/>
                          <w:i/>
                          <w:iCs/>
                          <w:color w:val="000000" w:themeColor="text1"/>
                        </w:rPr>
                      </w:pPr>
                      <w:r w:rsidRPr="009F7D63">
                        <w:rPr>
                          <w:color w:val="000000" w:themeColor="text1"/>
                        </w:rPr>
                        <w:t xml:space="preserve">If necessary, the child life specialist may be involved in your child’s care. </w:t>
                      </w:r>
                      <w:r w:rsidRPr="009F7D63">
                        <w:rPr>
                          <w:b/>
                          <w:bCs/>
                          <w:i/>
                          <w:iCs/>
                          <w:color w:val="76C5EF" w:themeColor="accent1"/>
                        </w:rPr>
                        <w:t>The role of the child life specialist is to assist with preparing patients for medical procedures by using age-specific tools and utilizing strategies such as imagery, distraction, and relaxation to reduce anxiety associated with surgery or hospitalization.</w:t>
                      </w:r>
                    </w:p>
                    <w:p w14:paraId="0BD9B8D6" w14:textId="24285099" w:rsidR="009F7D63" w:rsidRPr="005D4B2C" w:rsidRDefault="009F7D63" w:rsidP="00A96726">
                      <w:pPr>
                        <w:pStyle w:val="ListParagraph"/>
                        <w:numPr>
                          <w:ilvl w:val="0"/>
                          <w:numId w:val="40"/>
                        </w:numPr>
                        <w:rPr>
                          <w:b/>
                          <w:bCs/>
                          <w:i/>
                          <w:iCs/>
                          <w:color w:val="000000" w:themeColor="text1"/>
                        </w:rPr>
                      </w:pPr>
                      <w:r w:rsidRPr="009F7D63">
                        <w:rPr>
                          <w:color w:val="000000" w:themeColor="text1"/>
                        </w:rPr>
                        <w:t xml:space="preserve">After surgery, </w:t>
                      </w:r>
                      <w:r w:rsidR="00D3219D">
                        <w:rPr>
                          <w:color w:val="000000" w:themeColor="text1"/>
                        </w:rPr>
                        <w:t xml:space="preserve">a staff member will notify you when your child is finished with surgery. Your child will be transferred to the post anesthesia care unit (PACU), also referred to as the recovery room, where the PACU nurse will care for them. </w:t>
                      </w:r>
                      <w:r w:rsidR="00D3219D" w:rsidRPr="00D3219D">
                        <w:rPr>
                          <w:b/>
                          <w:bCs/>
                          <w:i/>
                          <w:iCs/>
                          <w:color w:val="76C5EF" w:themeColor="accent1"/>
                        </w:rPr>
                        <w:t>The role of the PACU nurse is to help your child as they wake up from anesthesia.</w:t>
                      </w:r>
                    </w:p>
                    <w:p w14:paraId="39A8D2DA" w14:textId="7D347C23" w:rsidR="005D4B2C" w:rsidRPr="00D3219D" w:rsidRDefault="005D4B2C" w:rsidP="00A96726">
                      <w:pPr>
                        <w:pStyle w:val="ListParagraph"/>
                        <w:numPr>
                          <w:ilvl w:val="0"/>
                          <w:numId w:val="40"/>
                        </w:numPr>
                        <w:rPr>
                          <w:b/>
                          <w:bCs/>
                          <w:i/>
                          <w:iCs/>
                          <w:color w:val="000000" w:themeColor="text1"/>
                        </w:rPr>
                      </w:pPr>
                      <w:r>
                        <w:rPr>
                          <w:color w:val="000000" w:themeColor="text1"/>
                        </w:rPr>
                        <w:t>Because we want to make sure your child is completely healthy before going home, your doctor may ask your child to stay overnight so we can monitor their recovery.</w:t>
                      </w:r>
                    </w:p>
                    <w:p w14:paraId="525E2356" w14:textId="6ECA1B99" w:rsidR="00D3219D" w:rsidRDefault="00D3219D" w:rsidP="00D3219D">
                      <w:pPr>
                        <w:rPr>
                          <w:color w:val="000000" w:themeColor="text1"/>
                        </w:rPr>
                      </w:pPr>
                    </w:p>
                    <w:p w14:paraId="5A91B8B3" w14:textId="5C5912E1" w:rsidR="00D3219D" w:rsidRPr="00A36031" w:rsidRDefault="00D3219D" w:rsidP="00D3219D">
                      <w:pPr>
                        <w:rPr>
                          <w:b/>
                          <w:bCs/>
                          <w:i/>
                          <w:iCs/>
                          <w:color w:val="FEA022" w:themeColor="accent2"/>
                          <w:sz w:val="28"/>
                          <w:szCs w:val="28"/>
                        </w:rPr>
                      </w:pPr>
                      <w:r w:rsidRPr="00A36031">
                        <w:rPr>
                          <w:b/>
                          <w:bCs/>
                          <w:i/>
                          <w:iCs/>
                          <w:color w:val="FEA022" w:themeColor="accent2"/>
                          <w:sz w:val="28"/>
                          <w:szCs w:val="28"/>
                        </w:rPr>
                        <w:t>After surgery, your child may still be asleep or may be disoriented due to anesthesia. Make sure to have their favorite items to greet them with!</w:t>
                      </w:r>
                    </w:p>
                  </w:txbxContent>
                </v:textbox>
              </v:shape>
            </w:pict>
          </mc:Fallback>
        </mc:AlternateContent>
      </w:r>
      <w:r w:rsidR="005D4B2C">
        <w:rPr>
          <w:rFonts w:ascii="Times" w:eastAsia="Times New Roman" w:hAnsi="Times" w:cs="Times New Roman"/>
          <w:noProof/>
          <w:sz w:val="20"/>
          <w:szCs w:val="20"/>
        </w:rPr>
        <w:t xml:space="preserve"> </w:t>
      </w:r>
      <w:r w:rsidR="00EC4BD5">
        <w:br w:type="page"/>
      </w:r>
    </w:p>
    <w:p w14:paraId="1B39200D" w14:textId="1C49F41A" w:rsidR="00B55A9C" w:rsidRPr="00B55A9C" w:rsidRDefault="00DD1387" w:rsidP="00B55A9C">
      <w:pPr>
        <w:rPr>
          <w:rFonts w:ascii="Times New Roman" w:eastAsia="Times New Roman" w:hAnsi="Times New Roman" w:cs="Times New Roman"/>
        </w:rPr>
      </w:pPr>
      <w:r w:rsidRPr="009E0D88">
        <w:rPr>
          <w:noProof/>
        </w:rPr>
        <w:lastRenderedPageBreak/>
        <w:drawing>
          <wp:anchor distT="0" distB="0" distL="0" distR="0" simplePos="0" relativeHeight="251771917" behindDoc="0" locked="0" layoutInCell="1" allowOverlap="1" wp14:anchorId="2AEB021A" wp14:editId="43627BB4">
            <wp:simplePos x="0" y="0"/>
            <wp:positionH relativeFrom="column">
              <wp:posOffset>4098415</wp:posOffset>
            </wp:positionH>
            <wp:positionV relativeFrom="line">
              <wp:posOffset>821055</wp:posOffset>
            </wp:positionV>
            <wp:extent cx="1513205" cy="545465"/>
            <wp:effectExtent l="0" t="0" r="0" b="635"/>
            <wp:wrapNone/>
            <wp:docPr id="1073741911" name="officeArt object" descr="Image result for CalFresh"/>
            <wp:cNvGraphicFramePr/>
            <a:graphic xmlns:a="http://schemas.openxmlformats.org/drawingml/2006/main">
              <a:graphicData uri="http://schemas.openxmlformats.org/drawingml/2006/picture">
                <pic:pic xmlns:pic="http://schemas.openxmlformats.org/drawingml/2006/picture">
                  <pic:nvPicPr>
                    <pic:cNvPr id="1073741911" name="Image result for CalFresh" descr="Image result for CalFresh"/>
                    <pic:cNvPicPr>
                      <a:picLocks noChangeAspect="1"/>
                    </pic:cNvPicPr>
                  </pic:nvPicPr>
                  <pic:blipFill>
                    <a:blip r:embed="rId15"/>
                    <a:stretch>
                      <a:fillRect/>
                    </a:stretch>
                  </pic:blipFill>
                  <pic:spPr>
                    <a:xfrm>
                      <a:off x="0" y="0"/>
                      <a:ext cx="1513205" cy="545465"/>
                    </a:xfrm>
                    <a:prstGeom prst="rect">
                      <a:avLst/>
                    </a:prstGeom>
                    <a:ln w="12700" cap="flat">
                      <a:noFill/>
                      <a:miter lim="400000"/>
                    </a:ln>
                    <a:effectLst/>
                  </pic:spPr>
                </pic:pic>
              </a:graphicData>
            </a:graphic>
          </wp:anchor>
        </w:drawing>
      </w:r>
      <w:r w:rsidRPr="009E0D88">
        <w:rPr>
          <w:noProof/>
        </w:rPr>
        <w:drawing>
          <wp:anchor distT="0" distB="0" distL="0" distR="0" simplePos="0" relativeHeight="251773965" behindDoc="0" locked="0" layoutInCell="1" allowOverlap="1" wp14:anchorId="0A32B56C" wp14:editId="0FCEFE34">
            <wp:simplePos x="0" y="0"/>
            <wp:positionH relativeFrom="column">
              <wp:posOffset>2376680</wp:posOffset>
            </wp:positionH>
            <wp:positionV relativeFrom="line">
              <wp:posOffset>779145</wp:posOffset>
            </wp:positionV>
            <wp:extent cx="1387475" cy="695960"/>
            <wp:effectExtent l="0" t="0" r="0" b="2540"/>
            <wp:wrapNone/>
            <wp:docPr id="1073741909" name="officeArt object" descr="Image result for autism spectrum therapies"/>
            <wp:cNvGraphicFramePr/>
            <a:graphic xmlns:a="http://schemas.openxmlformats.org/drawingml/2006/main">
              <a:graphicData uri="http://schemas.openxmlformats.org/drawingml/2006/picture">
                <pic:pic xmlns:pic="http://schemas.openxmlformats.org/drawingml/2006/picture">
                  <pic:nvPicPr>
                    <pic:cNvPr id="1073741909" name="Image result for autism spectrum therapies" descr="Image result for autism spectrum therapies"/>
                    <pic:cNvPicPr>
                      <a:picLocks noChangeAspect="1"/>
                    </pic:cNvPicPr>
                  </pic:nvPicPr>
                  <pic:blipFill>
                    <a:blip r:embed="rId16"/>
                    <a:stretch>
                      <a:fillRect/>
                    </a:stretch>
                  </pic:blipFill>
                  <pic:spPr>
                    <a:xfrm>
                      <a:off x="0" y="0"/>
                      <a:ext cx="1387475" cy="695960"/>
                    </a:xfrm>
                    <a:prstGeom prst="rect">
                      <a:avLst/>
                    </a:prstGeom>
                    <a:ln w="12700" cap="flat">
                      <a:noFill/>
                      <a:miter lim="400000"/>
                    </a:ln>
                    <a:effectLst/>
                  </pic:spPr>
                </pic:pic>
              </a:graphicData>
            </a:graphic>
          </wp:anchor>
        </w:drawing>
      </w:r>
      <w:r w:rsidRPr="009E0D88">
        <w:rPr>
          <w:noProof/>
        </w:rPr>
        <w:drawing>
          <wp:anchor distT="0" distB="0" distL="0" distR="0" simplePos="0" relativeHeight="251774989" behindDoc="0" locked="0" layoutInCell="1" allowOverlap="1" wp14:anchorId="39A65A2C" wp14:editId="63001F9A">
            <wp:simplePos x="0" y="0"/>
            <wp:positionH relativeFrom="column">
              <wp:posOffset>685925</wp:posOffset>
            </wp:positionH>
            <wp:positionV relativeFrom="line">
              <wp:posOffset>809625</wp:posOffset>
            </wp:positionV>
            <wp:extent cx="1304925" cy="560070"/>
            <wp:effectExtent l="0" t="0" r="3175" b="0"/>
            <wp:wrapNone/>
            <wp:docPr id="1073741908" name="officeArt object" descr="Image result for autism speaks"/>
            <wp:cNvGraphicFramePr/>
            <a:graphic xmlns:a="http://schemas.openxmlformats.org/drawingml/2006/main">
              <a:graphicData uri="http://schemas.openxmlformats.org/drawingml/2006/picture">
                <pic:pic xmlns:pic="http://schemas.openxmlformats.org/drawingml/2006/picture">
                  <pic:nvPicPr>
                    <pic:cNvPr id="1073741908" name="Image result for autism speaks" descr="Image result for autism speaks"/>
                    <pic:cNvPicPr>
                      <a:picLocks noChangeAspect="1"/>
                    </pic:cNvPicPr>
                  </pic:nvPicPr>
                  <pic:blipFill>
                    <a:blip r:embed="rId17"/>
                    <a:stretch>
                      <a:fillRect/>
                    </a:stretch>
                  </pic:blipFill>
                  <pic:spPr>
                    <a:xfrm>
                      <a:off x="0" y="0"/>
                      <a:ext cx="1304925" cy="560070"/>
                    </a:xfrm>
                    <a:prstGeom prst="rect">
                      <a:avLst/>
                    </a:prstGeom>
                    <a:ln w="12700" cap="flat">
                      <a:noFill/>
                      <a:miter lim="400000"/>
                    </a:ln>
                    <a:effectLst/>
                  </pic:spPr>
                </pic:pic>
              </a:graphicData>
            </a:graphic>
          </wp:anchor>
        </w:drawing>
      </w:r>
      <w:r w:rsidRPr="009E0D88">
        <w:rPr>
          <w:noProof/>
        </w:rPr>
        <w:drawing>
          <wp:anchor distT="0" distB="0" distL="0" distR="0" simplePos="0" relativeHeight="251772941" behindDoc="0" locked="0" layoutInCell="1" allowOverlap="1" wp14:anchorId="1B0D53A5" wp14:editId="651A0429">
            <wp:simplePos x="0" y="0"/>
            <wp:positionH relativeFrom="column">
              <wp:posOffset>-584960</wp:posOffset>
            </wp:positionH>
            <wp:positionV relativeFrom="line">
              <wp:posOffset>628015</wp:posOffset>
            </wp:positionV>
            <wp:extent cx="861060" cy="847090"/>
            <wp:effectExtent l="0" t="0" r="2540" b="3810"/>
            <wp:wrapNone/>
            <wp:docPr id="1073741910" name="officeArt object" descr="Image result for alameda county developmental disabilities council"/>
            <wp:cNvGraphicFramePr/>
            <a:graphic xmlns:a="http://schemas.openxmlformats.org/drawingml/2006/main">
              <a:graphicData uri="http://schemas.openxmlformats.org/drawingml/2006/picture">
                <pic:pic xmlns:pic="http://schemas.openxmlformats.org/drawingml/2006/picture">
                  <pic:nvPicPr>
                    <pic:cNvPr id="1073741910" name="Image result for alameda county developmental disabilities council" descr="Image result for alameda county developmental disabilities council"/>
                    <pic:cNvPicPr>
                      <a:picLocks noChangeAspect="1"/>
                    </pic:cNvPicPr>
                  </pic:nvPicPr>
                  <pic:blipFill>
                    <a:blip r:embed="rId18"/>
                    <a:stretch>
                      <a:fillRect/>
                    </a:stretch>
                  </pic:blipFill>
                  <pic:spPr>
                    <a:xfrm>
                      <a:off x="0" y="0"/>
                      <a:ext cx="861060" cy="847090"/>
                    </a:xfrm>
                    <a:prstGeom prst="rect">
                      <a:avLst/>
                    </a:prstGeom>
                    <a:ln w="12700" cap="flat">
                      <a:noFill/>
                      <a:miter lim="400000"/>
                    </a:ln>
                    <a:effectLst/>
                  </pic:spPr>
                </pic:pic>
              </a:graphicData>
            </a:graphic>
          </wp:anchor>
        </w:drawing>
      </w:r>
      <w:r w:rsidR="009E5B99">
        <w:rPr>
          <w:noProof/>
        </w:rPr>
        <mc:AlternateContent>
          <mc:Choice Requires="wps">
            <w:drawing>
              <wp:anchor distT="0" distB="0" distL="114300" distR="114300" simplePos="0" relativeHeight="251765773" behindDoc="0" locked="0" layoutInCell="1" allowOverlap="1" wp14:anchorId="3ACB5530" wp14:editId="5CB3F1B0">
                <wp:simplePos x="0" y="0"/>
                <wp:positionH relativeFrom="margin">
                  <wp:posOffset>5080</wp:posOffset>
                </wp:positionH>
                <wp:positionV relativeFrom="page">
                  <wp:posOffset>1090295</wp:posOffset>
                </wp:positionV>
                <wp:extent cx="6851015" cy="846074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851015" cy="8460740"/>
                        </a:xfrm>
                        <a:prstGeom prst="rect">
                          <a:avLst/>
                        </a:prstGeom>
                        <a:solidFill>
                          <a:schemeClr val="lt1"/>
                        </a:solidFill>
                        <a:ln w="6350">
                          <a:noFill/>
                        </a:ln>
                      </wps:spPr>
                      <wps:txbx>
                        <w:txbxContent>
                          <w:p w14:paraId="7BF80296" w14:textId="77777777" w:rsidR="00E277F1" w:rsidRDefault="009E5B99" w:rsidP="00E277F1">
                            <w:pPr>
                              <w:jc w:val="center"/>
                              <w:rPr>
                                <w:b/>
                                <w:bCs/>
                                <w:color w:val="FEA022" w:themeColor="accent2"/>
                                <w:sz w:val="52"/>
                                <w:szCs w:val="52"/>
                              </w:rPr>
                            </w:pPr>
                            <w:r w:rsidRPr="009E5B99">
                              <w:rPr>
                                <w:b/>
                                <w:bCs/>
                                <w:color w:val="FEA022" w:themeColor="accent2"/>
                                <w:sz w:val="52"/>
                                <w:szCs w:val="52"/>
                              </w:rPr>
                              <w:t>Resources for Parents</w:t>
                            </w:r>
                          </w:p>
                          <w:p w14:paraId="271E30A3" w14:textId="77777777" w:rsidR="00E277F1" w:rsidRPr="00E277F1" w:rsidRDefault="00E277F1" w:rsidP="00C334B6">
                            <w:pPr>
                              <w:rPr>
                                <w:b/>
                                <w:bCs/>
                                <w:color w:val="FEA022" w:themeColor="accent2"/>
                                <w:sz w:val="22"/>
                                <w:szCs w:val="22"/>
                              </w:rPr>
                            </w:pPr>
                          </w:p>
                          <w:p w14:paraId="7C5E245A" w14:textId="657D2A64" w:rsidR="009E5B99" w:rsidRPr="00E277F1" w:rsidRDefault="00E277F1" w:rsidP="00C334B6">
                            <w:pPr>
                              <w:rPr>
                                <w:rFonts w:ascii="Times New Roman" w:eastAsia="Times New Roman" w:hAnsi="Times New Roman" w:cs="Times New Roman"/>
                              </w:rPr>
                            </w:pPr>
                            <w:r>
                              <w:t xml:space="preserve">                            </w:t>
                            </w:r>
                            <w:r w:rsidRPr="00E277F1">
                              <w:t xml:space="preserve"> </w:t>
                            </w:r>
                          </w:p>
                          <w:p w14:paraId="5B157B83" w14:textId="321A140F" w:rsidR="009E5B99" w:rsidRPr="00447DC1" w:rsidRDefault="009E5B99" w:rsidP="009E5B99">
                            <w:pPr>
                              <w:jc w:val="center"/>
                              <w:rPr>
                                <w:b/>
                                <w:bCs/>
                                <w:color w:val="FEA022" w:themeColor="accent2"/>
                                <w:sz w:val="32"/>
                                <w:szCs w:val="32"/>
                              </w:rPr>
                            </w:pPr>
                          </w:p>
                          <w:p w14:paraId="594E5C25" w14:textId="77777777" w:rsidR="009E0D88" w:rsidRDefault="009E0D88" w:rsidP="00C334B6"/>
                          <w:p w14:paraId="2DF3A1C5" w14:textId="77777777" w:rsidR="009E0D88" w:rsidRDefault="009E0D88" w:rsidP="009E0D88">
                            <w:pPr>
                              <w:pStyle w:val="Body"/>
                              <w:rPr>
                                <w:rFonts w:eastAsia="Arial Unicode MS" w:cs="Arial Unicode MS"/>
                                <w:sz w:val="22"/>
                                <w:szCs w:val="22"/>
                              </w:rPr>
                            </w:pPr>
                          </w:p>
                          <w:p w14:paraId="2082B218" w14:textId="7160E9BB" w:rsidR="009E0D88" w:rsidRDefault="009E0D88" w:rsidP="009E0D88">
                            <w:pPr>
                              <w:pStyle w:val="Body"/>
                              <w:rPr>
                                <w:sz w:val="22"/>
                                <w:szCs w:val="22"/>
                              </w:rPr>
                            </w:pPr>
                            <w:r>
                              <w:rPr>
                                <w:rFonts w:eastAsia="Arial Unicode MS" w:cs="Arial Unicode MS"/>
                                <w:sz w:val="22"/>
                                <w:szCs w:val="22"/>
                              </w:rPr>
                              <w:t>Below we have compiled a list of resources you may find helpful while caring for your child.</w:t>
                            </w:r>
                          </w:p>
                          <w:p w14:paraId="50F6FE5C" w14:textId="77777777" w:rsidR="009E0D88" w:rsidRDefault="009E0D88" w:rsidP="009E0D88">
                            <w:pPr>
                              <w:pStyle w:val="Body"/>
                              <w:rPr>
                                <w:sz w:val="22"/>
                                <w:szCs w:val="22"/>
                              </w:rPr>
                            </w:pPr>
                          </w:p>
                          <w:p w14:paraId="2E88FFBE" w14:textId="77777777" w:rsidR="009E0D88" w:rsidRDefault="009E0D88" w:rsidP="009E0D88">
                            <w:pPr>
                              <w:pStyle w:val="Body"/>
                              <w:rPr>
                                <w:sz w:val="22"/>
                                <w:szCs w:val="22"/>
                              </w:rPr>
                            </w:pPr>
                            <w:r>
                              <w:rPr>
                                <w:rFonts w:eastAsia="Arial Unicode MS" w:cs="Arial Unicode MS"/>
                                <w:b/>
                                <w:bCs/>
                                <w:sz w:val="22"/>
                                <w:szCs w:val="22"/>
                              </w:rPr>
                              <w:t xml:space="preserve">Alameda County Developmental Disabilities Council </w:t>
                            </w:r>
                            <w:r>
                              <w:rPr>
                                <w:rFonts w:eastAsia="Arial Unicode MS" w:cs="Arial Unicode MS"/>
                                <w:sz w:val="22"/>
                                <w:szCs w:val="22"/>
                              </w:rPr>
                              <w:t>(http://www.acphd.org/ddc.aspx)</w:t>
                            </w:r>
                          </w:p>
                          <w:p w14:paraId="58C7DA36" w14:textId="77777777" w:rsidR="009E0D88" w:rsidRDefault="009E0D88" w:rsidP="009E0D88">
                            <w:pPr>
                              <w:pStyle w:val="ListParagraph"/>
                              <w:numPr>
                                <w:ilvl w:val="0"/>
                                <w:numId w:val="28"/>
                              </w:numPr>
                              <w:pBdr>
                                <w:top w:val="nil"/>
                                <w:left w:val="nil"/>
                                <w:bottom w:val="nil"/>
                                <w:right w:val="nil"/>
                                <w:between w:val="nil"/>
                                <w:bar w:val="nil"/>
                              </w:pBdr>
                              <w:contextualSpacing w:val="0"/>
                              <w:rPr>
                                <w:sz w:val="22"/>
                                <w:szCs w:val="22"/>
                              </w:rPr>
                            </w:pPr>
                            <w:r>
                              <w:rPr>
                                <w:sz w:val="22"/>
                                <w:szCs w:val="22"/>
                              </w:rPr>
                              <w:t>Division of the Alameda County Public Health Department</w:t>
                            </w:r>
                          </w:p>
                          <w:p w14:paraId="060B40AF" w14:textId="77777777" w:rsidR="009E0D88" w:rsidRDefault="009E0D88" w:rsidP="009E0D88">
                            <w:pPr>
                              <w:pStyle w:val="ListParagraph"/>
                              <w:numPr>
                                <w:ilvl w:val="0"/>
                                <w:numId w:val="28"/>
                              </w:numPr>
                              <w:pBdr>
                                <w:top w:val="nil"/>
                                <w:left w:val="nil"/>
                                <w:bottom w:val="nil"/>
                                <w:right w:val="nil"/>
                                <w:between w:val="nil"/>
                                <w:bar w:val="nil"/>
                              </w:pBdr>
                              <w:contextualSpacing w:val="0"/>
                              <w:rPr>
                                <w:sz w:val="22"/>
                                <w:szCs w:val="22"/>
                              </w:rPr>
                            </w:pPr>
                            <w:r>
                              <w:rPr>
                                <w:sz w:val="22"/>
                                <w:szCs w:val="22"/>
                              </w:rPr>
                              <w:t>Let your voice be heard! Council meetings are typically held on the second Wednesday of the month from 9:30am-12:00pm. Call 1-510-267-3261 to confirm the time and place.</w:t>
                            </w:r>
                          </w:p>
                          <w:p w14:paraId="78BD1EBC" w14:textId="77777777" w:rsidR="009E0D88" w:rsidRDefault="009E0D88" w:rsidP="009E0D88">
                            <w:pPr>
                              <w:pStyle w:val="Body"/>
                              <w:rPr>
                                <w:b/>
                                <w:bCs/>
                                <w:sz w:val="22"/>
                                <w:szCs w:val="22"/>
                              </w:rPr>
                            </w:pPr>
                          </w:p>
                          <w:p w14:paraId="0A511619" w14:textId="77777777" w:rsidR="009E0D88" w:rsidRDefault="009E0D88" w:rsidP="009E0D88">
                            <w:pPr>
                              <w:pStyle w:val="Body"/>
                              <w:rPr>
                                <w:sz w:val="22"/>
                                <w:szCs w:val="22"/>
                              </w:rPr>
                            </w:pPr>
                            <w:r>
                              <w:rPr>
                                <w:rFonts w:eastAsia="Arial Unicode MS" w:cs="Arial Unicode MS"/>
                                <w:b/>
                                <w:bCs/>
                                <w:sz w:val="22"/>
                                <w:szCs w:val="22"/>
                              </w:rPr>
                              <w:t xml:space="preserve">Autism Society San Francisco Bay Area </w:t>
                            </w:r>
                            <w:r>
                              <w:rPr>
                                <w:rFonts w:eastAsia="Arial Unicode MS" w:cs="Arial Unicode MS"/>
                                <w:sz w:val="22"/>
                                <w:szCs w:val="22"/>
                                <w:lang w:val="fr-FR"/>
                              </w:rPr>
                              <w:t>(https://www.sfautismsociety.org/)</w:t>
                            </w:r>
                          </w:p>
                          <w:p w14:paraId="63C9840A" w14:textId="77777777" w:rsidR="009E0D88" w:rsidRDefault="009E0D88" w:rsidP="009E0D88">
                            <w:pPr>
                              <w:pStyle w:val="ListParagraph"/>
                              <w:numPr>
                                <w:ilvl w:val="0"/>
                                <w:numId w:val="29"/>
                              </w:numPr>
                              <w:pBdr>
                                <w:top w:val="nil"/>
                                <w:left w:val="nil"/>
                                <w:bottom w:val="nil"/>
                                <w:right w:val="nil"/>
                                <w:between w:val="nil"/>
                                <w:bar w:val="nil"/>
                              </w:pBdr>
                              <w:contextualSpacing w:val="0"/>
                              <w:rPr>
                                <w:sz w:val="22"/>
                                <w:szCs w:val="22"/>
                              </w:rPr>
                            </w:pPr>
                            <w:r>
                              <w:rPr>
                                <w:sz w:val="22"/>
                                <w:szCs w:val="22"/>
                              </w:rPr>
                              <w:t>This is a grassroots nonprofit run by volunteers who want to support the SF Bay Area autism community. Activities include information-sharing, networking, education, and advocacy.</w:t>
                            </w:r>
                          </w:p>
                          <w:p w14:paraId="44DB4DFF" w14:textId="77777777" w:rsidR="009E0D88" w:rsidRDefault="009E0D88" w:rsidP="009E0D88">
                            <w:pPr>
                              <w:pStyle w:val="ListParagraph"/>
                              <w:numPr>
                                <w:ilvl w:val="0"/>
                                <w:numId w:val="29"/>
                              </w:numPr>
                              <w:pBdr>
                                <w:top w:val="nil"/>
                                <w:left w:val="nil"/>
                                <w:bottom w:val="nil"/>
                                <w:right w:val="nil"/>
                                <w:between w:val="nil"/>
                                <w:bar w:val="nil"/>
                              </w:pBdr>
                              <w:contextualSpacing w:val="0"/>
                              <w:rPr>
                                <w:sz w:val="22"/>
                                <w:szCs w:val="22"/>
                              </w:rPr>
                            </w:pPr>
                            <w:r>
                              <w:rPr>
                                <w:sz w:val="22"/>
                                <w:szCs w:val="22"/>
                              </w:rPr>
                              <w:t>Call 1-650-637-7772 or e-mail info@sfautismsociety.org.</w:t>
                            </w:r>
                          </w:p>
                          <w:p w14:paraId="2C4C0BBA" w14:textId="77777777" w:rsidR="009E0D88" w:rsidRDefault="009E0D88" w:rsidP="009E0D88">
                            <w:pPr>
                              <w:pStyle w:val="Body"/>
                              <w:rPr>
                                <w:b/>
                                <w:bCs/>
                                <w:sz w:val="22"/>
                                <w:szCs w:val="22"/>
                              </w:rPr>
                            </w:pPr>
                          </w:p>
                          <w:p w14:paraId="7C6A9B1C" w14:textId="77777777" w:rsidR="009E0D88" w:rsidRDefault="009E0D88" w:rsidP="009E0D88">
                            <w:pPr>
                              <w:pStyle w:val="Body"/>
                              <w:rPr>
                                <w:sz w:val="22"/>
                                <w:szCs w:val="22"/>
                              </w:rPr>
                            </w:pPr>
                            <w:r>
                              <w:rPr>
                                <w:rFonts w:eastAsia="Arial Unicode MS" w:cs="Arial Unicode MS"/>
                                <w:b/>
                                <w:bCs/>
                                <w:sz w:val="22"/>
                                <w:szCs w:val="22"/>
                              </w:rPr>
                              <w:t>Autism Speaks</w:t>
                            </w:r>
                            <w:r>
                              <w:rPr>
                                <w:rFonts w:eastAsia="Arial Unicode MS" w:cs="Arial Unicode MS"/>
                                <w:sz w:val="22"/>
                                <w:szCs w:val="22"/>
                              </w:rPr>
                              <w:t xml:space="preserve"> (https://www.autismspeaks.org)</w:t>
                            </w:r>
                          </w:p>
                          <w:p w14:paraId="20CD7863" w14:textId="77777777" w:rsidR="009E0D88" w:rsidRDefault="009E0D88" w:rsidP="009E0D88">
                            <w:pPr>
                              <w:pStyle w:val="ListParagraph"/>
                              <w:numPr>
                                <w:ilvl w:val="0"/>
                                <w:numId w:val="30"/>
                              </w:numPr>
                              <w:pBdr>
                                <w:top w:val="nil"/>
                                <w:left w:val="nil"/>
                                <w:bottom w:val="nil"/>
                                <w:right w:val="nil"/>
                                <w:between w:val="nil"/>
                                <w:bar w:val="nil"/>
                              </w:pBdr>
                              <w:contextualSpacing w:val="0"/>
                              <w:rPr>
                                <w:sz w:val="22"/>
                                <w:szCs w:val="22"/>
                              </w:rPr>
                            </w:pPr>
                            <w:r>
                              <w:rPr>
                                <w:sz w:val="22"/>
                                <w:szCs w:val="22"/>
                              </w:rPr>
                              <w:t>Extensive list of resources for individuals with ASD and their families or caregivers</w:t>
                            </w:r>
                          </w:p>
                          <w:p w14:paraId="05902125" w14:textId="524E036C" w:rsidR="009E0D88" w:rsidRDefault="009E0D88" w:rsidP="009E0D88">
                            <w:pPr>
                              <w:pStyle w:val="ListParagraph"/>
                              <w:numPr>
                                <w:ilvl w:val="0"/>
                                <w:numId w:val="30"/>
                              </w:numPr>
                              <w:pBdr>
                                <w:top w:val="nil"/>
                                <w:left w:val="nil"/>
                                <w:bottom w:val="nil"/>
                                <w:right w:val="nil"/>
                                <w:between w:val="nil"/>
                                <w:bar w:val="nil"/>
                              </w:pBdr>
                              <w:contextualSpacing w:val="0"/>
                              <w:rPr>
                                <w:sz w:val="22"/>
                                <w:szCs w:val="22"/>
                              </w:rPr>
                            </w:pPr>
                            <w:r>
                              <w:rPr>
                                <w:sz w:val="22"/>
                                <w:szCs w:val="22"/>
                              </w:rPr>
                              <w:t xml:space="preserve">Toolkits: </w:t>
                            </w:r>
                            <w:r>
                              <w:rPr>
                                <w:i/>
                                <w:iCs/>
                                <w:sz w:val="22"/>
                                <w:szCs w:val="22"/>
                              </w:rPr>
                              <w:t xml:space="preserve">A Parent’s Guide to Autism </w:t>
                            </w:r>
                            <w:r>
                              <w:rPr>
                                <w:rFonts w:ascii="Symbol" w:hAnsi="Symbol"/>
                                <w:sz w:val="22"/>
                                <w:szCs w:val="22"/>
                              </w:rPr>
                              <w:t></w:t>
                            </w:r>
                            <w:r>
                              <w:rPr>
                                <w:sz w:val="22"/>
                                <w:szCs w:val="22"/>
                              </w:rPr>
                              <w:t xml:space="preserve"> </w:t>
                            </w:r>
                            <w:r>
                              <w:rPr>
                                <w:i/>
                                <w:iCs/>
                                <w:sz w:val="22"/>
                                <w:szCs w:val="22"/>
                              </w:rPr>
                              <w:t xml:space="preserve">100 Day Kit for Newly Diagnosed Families (of Young Children; of School Age Children) </w:t>
                            </w:r>
                            <w:r>
                              <w:rPr>
                                <w:rFonts w:ascii="Symbol" w:hAnsi="Symbol"/>
                                <w:sz w:val="22"/>
                                <w:szCs w:val="22"/>
                              </w:rPr>
                              <w:t></w:t>
                            </w:r>
                            <w:r>
                              <w:rPr>
                                <w:sz w:val="22"/>
                                <w:szCs w:val="22"/>
                              </w:rPr>
                              <w:t xml:space="preserve"> </w:t>
                            </w:r>
                            <w:r>
                              <w:rPr>
                                <w:i/>
                                <w:iCs/>
                                <w:sz w:val="22"/>
                                <w:szCs w:val="22"/>
                              </w:rPr>
                              <w:t>Challenging Behaviors Tool Kit</w:t>
                            </w:r>
                          </w:p>
                          <w:p w14:paraId="05543E3E" w14:textId="77777777" w:rsidR="009E0D88" w:rsidRDefault="009E0D88" w:rsidP="009E0D88">
                            <w:pPr>
                              <w:pStyle w:val="ListParagraph"/>
                              <w:numPr>
                                <w:ilvl w:val="0"/>
                                <w:numId w:val="30"/>
                              </w:numPr>
                              <w:pBdr>
                                <w:top w:val="nil"/>
                                <w:left w:val="nil"/>
                                <w:bottom w:val="nil"/>
                                <w:right w:val="nil"/>
                                <w:between w:val="nil"/>
                                <w:bar w:val="nil"/>
                              </w:pBdr>
                              <w:contextualSpacing w:val="0"/>
                              <w:rPr>
                                <w:sz w:val="22"/>
                                <w:szCs w:val="22"/>
                              </w:rPr>
                            </w:pPr>
                            <w:r>
                              <w:rPr>
                                <w:sz w:val="22"/>
                                <w:szCs w:val="22"/>
                              </w:rPr>
                              <w:t>Autism Response Team (ART) provides information, support, and assistance.</w:t>
                            </w:r>
                          </w:p>
                          <w:p w14:paraId="0BE4940A" w14:textId="77777777" w:rsidR="009E0D88" w:rsidRDefault="009E0D88" w:rsidP="009E0D88">
                            <w:pPr>
                              <w:pStyle w:val="ListParagraph"/>
                              <w:numPr>
                                <w:ilvl w:val="1"/>
                                <w:numId w:val="30"/>
                              </w:numPr>
                              <w:pBdr>
                                <w:top w:val="nil"/>
                                <w:left w:val="nil"/>
                                <w:bottom w:val="nil"/>
                                <w:right w:val="nil"/>
                                <w:between w:val="nil"/>
                                <w:bar w:val="nil"/>
                              </w:pBdr>
                              <w:contextualSpacing w:val="0"/>
                              <w:rPr>
                                <w:sz w:val="22"/>
                                <w:szCs w:val="22"/>
                              </w:rPr>
                            </w:pPr>
                            <w:r>
                              <w:rPr>
                                <w:sz w:val="22"/>
                                <w:szCs w:val="22"/>
                              </w:rPr>
                              <w:t xml:space="preserve">1-888-AUTISM2 (1-888-288-4762) </w:t>
                            </w:r>
                            <w:r>
                              <w:rPr>
                                <w:rFonts w:ascii="Symbol" w:hAnsi="Symbol"/>
                                <w:sz w:val="22"/>
                                <w:szCs w:val="22"/>
                              </w:rPr>
                              <w:t></w:t>
                            </w:r>
                            <w:r>
                              <w:rPr>
                                <w:sz w:val="22"/>
                                <w:szCs w:val="22"/>
                              </w:rPr>
                              <w:t xml:space="preserve"> En Español: 1-888-772-9050</w:t>
                            </w:r>
                          </w:p>
                          <w:p w14:paraId="5B0FE9FF" w14:textId="77777777" w:rsidR="009E0D88" w:rsidRDefault="009E0D88" w:rsidP="009E0D88">
                            <w:pPr>
                              <w:pStyle w:val="ListParagraph"/>
                              <w:numPr>
                                <w:ilvl w:val="1"/>
                                <w:numId w:val="30"/>
                              </w:numPr>
                              <w:pBdr>
                                <w:top w:val="nil"/>
                                <w:left w:val="nil"/>
                                <w:bottom w:val="nil"/>
                                <w:right w:val="nil"/>
                                <w:between w:val="nil"/>
                                <w:bar w:val="nil"/>
                              </w:pBdr>
                              <w:contextualSpacing w:val="0"/>
                              <w:rPr>
                                <w:sz w:val="22"/>
                                <w:szCs w:val="22"/>
                              </w:rPr>
                            </w:pPr>
                            <w:r>
                              <w:rPr>
                                <w:sz w:val="22"/>
                                <w:szCs w:val="22"/>
                              </w:rPr>
                              <w:t>E-mail: familyservices@autismspeaks.org</w:t>
                            </w:r>
                          </w:p>
                          <w:p w14:paraId="0C90B57B" w14:textId="77777777" w:rsidR="009E0D88" w:rsidRDefault="009E0D88" w:rsidP="009E0D88">
                            <w:pPr>
                              <w:pStyle w:val="Body"/>
                              <w:rPr>
                                <w:b/>
                                <w:bCs/>
                                <w:sz w:val="22"/>
                                <w:szCs w:val="22"/>
                              </w:rPr>
                            </w:pPr>
                          </w:p>
                          <w:p w14:paraId="268EDAFE" w14:textId="77777777" w:rsidR="009E0D88" w:rsidRDefault="009E0D88" w:rsidP="009E0D88">
                            <w:pPr>
                              <w:pStyle w:val="Body"/>
                              <w:rPr>
                                <w:sz w:val="22"/>
                                <w:szCs w:val="22"/>
                              </w:rPr>
                            </w:pPr>
                            <w:r>
                              <w:rPr>
                                <w:rFonts w:eastAsia="Arial Unicode MS" w:cs="Arial Unicode MS"/>
                                <w:b/>
                                <w:bCs/>
                                <w:sz w:val="22"/>
                                <w:szCs w:val="22"/>
                              </w:rPr>
                              <w:t xml:space="preserve">Autism Spectrum Therapies (AST) </w:t>
                            </w:r>
                            <w:r>
                              <w:rPr>
                                <w:rFonts w:eastAsia="Arial Unicode MS" w:cs="Arial Unicode MS"/>
                                <w:sz w:val="22"/>
                                <w:szCs w:val="22"/>
                              </w:rPr>
                              <w:t>(https://autismtherapies.com)</w:t>
                            </w:r>
                          </w:p>
                          <w:p w14:paraId="51741BAA" w14:textId="77777777" w:rsidR="009E0D88" w:rsidRDefault="009E0D88" w:rsidP="009E0D88">
                            <w:pPr>
                              <w:pStyle w:val="ListParagraph"/>
                              <w:numPr>
                                <w:ilvl w:val="0"/>
                                <w:numId w:val="31"/>
                              </w:numPr>
                              <w:pBdr>
                                <w:top w:val="nil"/>
                                <w:left w:val="nil"/>
                                <w:bottom w:val="nil"/>
                                <w:right w:val="nil"/>
                                <w:between w:val="nil"/>
                                <w:bar w:val="nil"/>
                              </w:pBdr>
                              <w:contextualSpacing w:val="0"/>
                              <w:rPr>
                                <w:sz w:val="22"/>
                                <w:szCs w:val="22"/>
                              </w:rPr>
                            </w:pPr>
                            <w:r>
                              <w:rPr>
                                <w:sz w:val="22"/>
                                <w:szCs w:val="22"/>
                              </w:rPr>
                              <w:t>AST utilizes Applied Behavior Analysis (ABA) in the home and at school to help children with autism reach their full potential.</w:t>
                            </w:r>
                          </w:p>
                          <w:p w14:paraId="6E5616FB" w14:textId="77777777" w:rsidR="009E0D88" w:rsidRDefault="009E0D88" w:rsidP="009E0D88">
                            <w:pPr>
                              <w:pStyle w:val="ListParagraph"/>
                              <w:numPr>
                                <w:ilvl w:val="0"/>
                                <w:numId w:val="31"/>
                              </w:numPr>
                              <w:pBdr>
                                <w:top w:val="nil"/>
                                <w:left w:val="nil"/>
                                <w:bottom w:val="nil"/>
                                <w:right w:val="nil"/>
                                <w:between w:val="nil"/>
                                <w:bar w:val="nil"/>
                              </w:pBdr>
                              <w:contextualSpacing w:val="0"/>
                              <w:rPr>
                                <w:sz w:val="22"/>
                                <w:szCs w:val="22"/>
                              </w:rPr>
                            </w:pPr>
                            <w:r>
                              <w:rPr>
                                <w:sz w:val="22"/>
                                <w:szCs w:val="22"/>
                              </w:rPr>
                              <w:t>See the Parent Resources section of their website for helpful blogs, videos, and podcasts.</w:t>
                            </w:r>
                          </w:p>
                          <w:p w14:paraId="77BC8D4C" w14:textId="77777777" w:rsidR="009E0D88" w:rsidRDefault="009E0D88" w:rsidP="009E0D88">
                            <w:pPr>
                              <w:pStyle w:val="ListParagraph"/>
                              <w:numPr>
                                <w:ilvl w:val="0"/>
                                <w:numId w:val="31"/>
                              </w:numPr>
                              <w:pBdr>
                                <w:top w:val="nil"/>
                                <w:left w:val="nil"/>
                                <w:bottom w:val="nil"/>
                                <w:right w:val="nil"/>
                                <w:between w:val="nil"/>
                                <w:bar w:val="nil"/>
                              </w:pBdr>
                              <w:contextualSpacing w:val="0"/>
                              <w:rPr>
                                <w:sz w:val="22"/>
                                <w:szCs w:val="22"/>
                              </w:rPr>
                            </w:pPr>
                            <w:r>
                              <w:rPr>
                                <w:sz w:val="22"/>
                                <w:szCs w:val="22"/>
                              </w:rPr>
                              <w:t>Services are offered in the Bay Area: https://autismtherapies.com/locations/bayarea/</w:t>
                            </w:r>
                          </w:p>
                          <w:p w14:paraId="17858F07" w14:textId="77777777" w:rsidR="009E0D88" w:rsidRDefault="009E0D88" w:rsidP="009E0D88">
                            <w:pPr>
                              <w:pStyle w:val="ListParagraph"/>
                              <w:numPr>
                                <w:ilvl w:val="0"/>
                                <w:numId w:val="31"/>
                              </w:numPr>
                              <w:pBdr>
                                <w:top w:val="nil"/>
                                <w:left w:val="nil"/>
                                <w:bottom w:val="nil"/>
                                <w:right w:val="nil"/>
                                <w:between w:val="nil"/>
                                <w:bar w:val="nil"/>
                              </w:pBdr>
                              <w:contextualSpacing w:val="0"/>
                              <w:rPr>
                                <w:sz w:val="22"/>
                                <w:szCs w:val="22"/>
                              </w:rPr>
                            </w:pPr>
                            <w:r>
                              <w:rPr>
                                <w:sz w:val="22"/>
                                <w:szCs w:val="22"/>
                              </w:rPr>
                              <w:t>Regional Center of the East Bay (see below) is an in-network insurance provider.</w:t>
                            </w:r>
                          </w:p>
                          <w:p w14:paraId="79CCC11A" w14:textId="77777777" w:rsidR="009E0D88" w:rsidRDefault="009E0D88" w:rsidP="009E0D88">
                            <w:pPr>
                              <w:pStyle w:val="ListParagraph"/>
                              <w:numPr>
                                <w:ilvl w:val="0"/>
                                <w:numId w:val="31"/>
                              </w:numPr>
                              <w:pBdr>
                                <w:top w:val="nil"/>
                                <w:left w:val="nil"/>
                                <w:bottom w:val="nil"/>
                                <w:right w:val="nil"/>
                                <w:between w:val="nil"/>
                                <w:bar w:val="nil"/>
                              </w:pBdr>
                              <w:contextualSpacing w:val="0"/>
                              <w:rPr>
                                <w:sz w:val="22"/>
                                <w:szCs w:val="22"/>
                              </w:rPr>
                            </w:pPr>
                            <w:r>
                              <w:rPr>
                                <w:sz w:val="22"/>
                                <w:szCs w:val="22"/>
                              </w:rPr>
                              <w:t xml:space="preserve">1-866-727-8274 </w:t>
                            </w:r>
                            <w:r>
                              <w:rPr>
                                <w:rFonts w:ascii="Symbol" w:hAnsi="Symbol"/>
                                <w:sz w:val="22"/>
                                <w:szCs w:val="22"/>
                              </w:rPr>
                              <w:t></w:t>
                            </w:r>
                            <w:r>
                              <w:rPr>
                                <w:sz w:val="22"/>
                                <w:szCs w:val="22"/>
                              </w:rPr>
                              <w:t xml:space="preserve"> Local office: 6601 Owens Drive, Suite 270, Pleasanton, CA 94588</w:t>
                            </w:r>
                          </w:p>
                          <w:p w14:paraId="3F19002D" w14:textId="77777777" w:rsidR="009E0D88" w:rsidRDefault="009E0D88" w:rsidP="009E0D88">
                            <w:pPr>
                              <w:pStyle w:val="Body"/>
                              <w:rPr>
                                <w:b/>
                                <w:bCs/>
                                <w:sz w:val="22"/>
                                <w:szCs w:val="22"/>
                              </w:rPr>
                            </w:pPr>
                          </w:p>
                          <w:p w14:paraId="3D289065" w14:textId="77777777" w:rsidR="009E0D88" w:rsidRDefault="009E0D88" w:rsidP="009E0D88">
                            <w:pPr>
                              <w:pStyle w:val="Body"/>
                              <w:rPr>
                                <w:sz w:val="22"/>
                                <w:szCs w:val="22"/>
                              </w:rPr>
                            </w:pPr>
                            <w:r>
                              <w:rPr>
                                <w:rFonts w:eastAsia="Arial Unicode MS" w:cs="Arial Unicode MS"/>
                                <w:b/>
                                <w:bCs/>
                                <w:sz w:val="22"/>
                                <w:szCs w:val="22"/>
                              </w:rPr>
                              <w:t xml:space="preserve">Autistic Self Advocacy Network (ASAN) </w:t>
                            </w:r>
                            <w:r>
                              <w:rPr>
                                <w:rFonts w:eastAsia="Arial Unicode MS" w:cs="Arial Unicode MS"/>
                                <w:sz w:val="22"/>
                                <w:szCs w:val="22"/>
                              </w:rPr>
                              <w:t>(https://autisticadvocacy.org/)</w:t>
                            </w:r>
                          </w:p>
                          <w:p w14:paraId="5838488F" w14:textId="77777777" w:rsidR="009E0D88" w:rsidRDefault="009E0D88" w:rsidP="009E0D88">
                            <w:pPr>
                              <w:pStyle w:val="ListParagraph"/>
                              <w:numPr>
                                <w:ilvl w:val="0"/>
                                <w:numId w:val="32"/>
                              </w:numPr>
                              <w:pBdr>
                                <w:top w:val="nil"/>
                                <w:left w:val="nil"/>
                                <w:bottom w:val="nil"/>
                                <w:right w:val="nil"/>
                                <w:between w:val="nil"/>
                                <w:bar w:val="nil"/>
                              </w:pBdr>
                              <w:contextualSpacing w:val="0"/>
                              <w:rPr>
                                <w:sz w:val="22"/>
                                <w:szCs w:val="22"/>
                              </w:rPr>
                            </w:pPr>
                            <w:r>
                              <w:rPr>
                                <w:sz w:val="22"/>
                                <w:szCs w:val="22"/>
                              </w:rPr>
                              <w:t>This is a national grassroots nonprofit created to promote the voices and advance the rights of persons living with autism through public policy and education.</w:t>
                            </w:r>
                          </w:p>
                          <w:p w14:paraId="024475F0" w14:textId="77777777" w:rsidR="009E0D88" w:rsidRDefault="009E0D88" w:rsidP="009E0D88">
                            <w:pPr>
                              <w:pStyle w:val="ListParagraph"/>
                              <w:numPr>
                                <w:ilvl w:val="0"/>
                                <w:numId w:val="32"/>
                              </w:numPr>
                              <w:pBdr>
                                <w:top w:val="nil"/>
                                <w:left w:val="nil"/>
                                <w:bottom w:val="nil"/>
                                <w:right w:val="nil"/>
                                <w:between w:val="nil"/>
                                <w:bar w:val="nil"/>
                              </w:pBdr>
                              <w:contextualSpacing w:val="0"/>
                              <w:rPr>
                                <w:sz w:val="22"/>
                                <w:szCs w:val="22"/>
                              </w:rPr>
                            </w:pPr>
                            <w:r>
                              <w:rPr>
                                <w:sz w:val="22"/>
                                <w:szCs w:val="22"/>
                              </w:rPr>
                              <w:t>Click on the Resources tab on their website for helpful educational materials.</w:t>
                            </w:r>
                          </w:p>
                          <w:p w14:paraId="176D1F74" w14:textId="77777777" w:rsidR="009E0D88" w:rsidRDefault="009E0D88" w:rsidP="009E0D88">
                            <w:pPr>
                              <w:pStyle w:val="Body"/>
                              <w:rPr>
                                <w:b/>
                                <w:bCs/>
                                <w:sz w:val="22"/>
                                <w:szCs w:val="22"/>
                              </w:rPr>
                            </w:pPr>
                          </w:p>
                          <w:p w14:paraId="505C5F83" w14:textId="77777777" w:rsidR="009E0D88" w:rsidRDefault="009E0D88" w:rsidP="009E0D88">
                            <w:pPr>
                              <w:pStyle w:val="Body"/>
                              <w:rPr>
                                <w:sz w:val="22"/>
                                <w:szCs w:val="22"/>
                              </w:rPr>
                            </w:pPr>
                            <w:r>
                              <w:rPr>
                                <w:rFonts w:eastAsia="Arial Unicode MS" w:cs="Arial Unicode MS"/>
                                <w:b/>
                                <w:bCs/>
                                <w:sz w:val="22"/>
                                <w:szCs w:val="22"/>
                              </w:rPr>
                              <w:t xml:space="preserve">CalFresh Food </w:t>
                            </w:r>
                            <w:r>
                              <w:rPr>
                                <w:rFonts w:eastAsia="Arial Unicode MS" w:cs="Arial Unicode MS"/>
                                <w:sz w:val="22"/>
                                <w:szCs w:val="22"/>
                              </w:rPr>
                              <w:t>(https://calfresh.dss.ca.gov/food/)</w:t>
                            </w:r>
                          </w:p>
                          <w:p w14:paraId="02C9022E" w14:textId="77777777" w:rsidR="009E0D88" w:rsidRDefault="009E0D88" w:rsidP="009E0D88">
                            <w:pPr>
                              <w:pStyle w:val="ListParagraph"/>
                              <w:numPr>
                                <w:ilvl w:val="0"/>
                                <w:numId w:val="33"/>
                              </w:numPr>
                              <w:pBdr>
                                <w:top w:val="nil"/>
                                <w:left w:val="nil"/>
                                <w:bottom w:val="nil"/>
                                <w:right w:val="nil"/>
                                <w:between w:val="nil"/>
                                <w:bar w:val="nil"/>
                              </w:pBdr>
                              <w:contextualSpacing w:val="0"/>
                              <w:rPr>
                                <w:sz w:val="22"/>
                                <w:szCs w:val="22"/>
                              </w:rPr>
                            </w:pPr>
                            <w:r>
                              <w:rPr>
                                <w:sz w:val="22"/>
                                <w:szCs w:val="22"/>
                              </w:rPr>
                              <w:t>California’s food stamps program. SSI recipients are eligible to apply.</w:t>
                            </w:r>
                          </w:p>
                          <w:p w14:paraId="74654D2A" w14:textId="77777777" w:rsidR="009E0D88" w:rsidRDefault="009E0D88" w:rsidP="009E0D88">
                            <w:pPr>
                              <w:pStyle w:val="ListParagraph"/>
                              <w:numPr>
                                <w:ilvl w:val="0"/>
                                <w:numId w:val="33"/>
                              </w:numPr>
                              <w:pBdr>
                                <w:top w:val="nil"/>
                                <w:left w:val="nil"/>
                                <w:bottom w:val="nil"/>
                                <w:right w:val="nil"/>
                                <w:between w:val="nil"/>
                                <w:bar w:val="nil"/>
                              </w:pBdr>
                              <w:contextualSpacing w:val="0"/>
                              <w:rPr>
                                <w:sz w:val="22"/>
                                <w:szCs w:val="22"/>
                              </w:rPr>
                            </w:pPr>
                            <w:r>
                              <w:rPr>
                                <w:sz w:val="22"/>
                                <w:szCs w:val="22"/>
                              </w:rPr>
                              <w:t>Apply: 1-877-847-3663(FOOD), online (https://getcalfresh.org), or visit your local office.</w:t>
                            </w:r>
                          </w:p>
                          <w:p w14:paraId="6D4E35C6" w14:textId="77777777" w:rsidR="009E0D88" w:rsidRDefault="009E0D88" w:rsidP="009E0D88">
                            <w:pPr>
                              <w:pStyle w:val="Body"/>
                              <w:rPr>
                                <w:sz w:val="22"/>
                                <w:szCs w:val="22"/>
                              </w:rPr>
                            </w:pPr>
                          </w:p>
                          <w:p w14:paraId="6C71E4E3" w14:textId="77777777" w:rsidR="009E0D88" w:rsidRDefault="009E0D88" w:rsidP="009E0D88">
                            <w:pPr>
                              <w:pStyle w:val="Body"/>
                              <w:rPr>
                                <w:sz w:val="22"/>
                                <w:szCs w:val="22"/>
                              </w:rPr>
                            </w:pPr>
                            <w:r>
                              <w:rPr>
                                <w:rFonts w:eastAsia="Arial Unicode MS" w:cs="Arial Unicode MS"/>
                                <w:b/>
                                <w:bCs/>
                                <w:sz w:val="22"/>
                                <w:szCs w:val="22"/>
                              </w:rPr>
                              <w:t>Family Resource Navigators</w:t>
                            </w:r>
                            <w:r>
                              <w:rPr>
                                <w:rFonts w:eastAsia="Arial Unicode MS" w:cs="Arial Unicode MS"/>
                                <w:sz w:val="22"/>
                                <w:szCs w:val="22"/>
                              </w:rPr>
                              <w:t xml:space="preserve"> (https://familyresourcenavigators.org/)</w:t>
                            </w:r>
                          </w:p>
                          <w:p w14:paraId="6866D152" w14:textId="77777777" w:rsidR="009E0D88" w:rsidRDefault="009E0D88" w:rsidP="009E0D88">
                            <w:pPr>
                              <w:pStyle w:val="ListParagraph"/>
                              <w:numPr>
                                <w:ilvl w:val="0"/>
                                <w:numId w:val="34"/>
                              </w:numPr>
                              <w:pBdr>
                                <w:top w:val="nil"/>
                                <w:left w:val="nil"/>
                                <w:bottom w:val="nil"/>
                                <w:right w:val="nil"/>
                                <w:between w:val="nil"/>
                                <w:bar w:val="nil"/>
                              </w:pBdr>
                              <w:contextualSpacing w:val="0"/>
                              <w:rPr>
                                <w:b/>
                                <w:bCs/>
                                <w:sz w:val="22"/>
                                <w:szCs w:val="22"/>
                              </w:rPr>
                            </w:pPr>
                            <w:r>
                              <w:rPr>
                                <w:sz w:val="22"/>
                                <w:szCs w:val="22"/>
                              </w:rPr>
                              <w:t>Local nonprofit serving families of children with disabilities living in Alameda County</w:t>
                            </w:r>
                          </w:p>
                          <w:p w14:paraId="4B79368B" w14:textId="77777777" w:rsidR="009E0D88" w:rsidRDefault="009E0D88" w:rsidP="009E0D88">
                            <w:pPr>
                              <w:pStyle w:val="ListParagraph"/>
                              <w:numPr>
                                <w:ilvl w:val="0"/>
                                <w:numId w:val="34"/>
                              </w:numPr>
                              <w:pBdr>
                                <w:top w:val="nil"/>
                                <w:left w:val="nil"/>
                                <w:bottom w:val="nil"/>
                                <w:right w:val="nil"/>
                                <w:between w:val="nil"/>
                                <w:bar w:val="nil"/>
                              </w:pBdr>
                              <w:contextualSpacing w:val="0"/>
                              <w:rPr>
                                <w:b/>
                                <w:bCs/>
                                <w:sz w:val="22"/>
                                <w:szCs w:val="22"/>
                              </w:rPr>
                            </w:pPr>
                            <w:r>
                              <w:rPr>
                                <w:sz w:val="22"/>
                                <w:szCs w:val="22"/>
                              </w:rPr>
                              <w:t>Call 1-510-547-7322 or e-mail info@familyresourcenavigators.org.</w:t>
                            </w:r>
                          </w:p>
                          <w:p w14:paraId="13CCA6E6" w14:textId="0711D611" w:rsidR="00E277F1" w:rsidRPr="009E0D88" w:rsidRDefault="009E0D88" w:rsidP="009E0D88">
                            <w:pPr>
                              <w:pStyle w:val="ListParagraph"/>
                              <w:numPr>
                                <w:ilvl w:val="0"/>
                                <w:numId w:val="34"/>
                              </w:numPr>
                              <w:pBdr>
                                <w:top w:val="nil"/>
                                <w:left w:val="nil"/>
                                <w:bottom w:val="nil"/>
                                <w:right w:val="nil"/>
                                <w:between w:val="nil"/>
                                <w:bar w:val="nil"/>
                              </w:pBdr>
                              <w:contextualSpacing w:val="0"/>
                              <w:rPr>
                                <w:b/>
                                <w:bCs/>
                                <w:sz w:val="22"/>
                                <w:szCs w:val="22"/>
                              </w:rPr>
                            </w:pPr>
                            <w:r>
                              <w:rPr>
                                <w:sz w:val="22"/>
                                <w:szCs w:val="22"/>
                              </w:rPr>
                              <w:t>Office location: 291 Estudillo Avenue, San Leandro, CA 94577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B5530" id="Text Box 46" o:spid="_x0000_s1045" type="#_x0000_t202" style="position:absolute;margin-left:.4pt;margin-top:85.85pt;width:539.45pt;height:666.2pt;z-index:251765773;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" fillcolor="white [3201]" stroked="f" strokeweight=".5pt">
                <v:textbox>
                  <w:txbxContent>
                    <w:p w14:paraId="7BF80296" w14:textId="77777777" w:rsidR="00E277F1" w:rsidRDefault="009E5B99" w:rsidP="00E277F1">
                      <w:pPr>
                        <w:jc w:val="center"/>
                        <w:rPr>
                          <w:b/>
                          <w:bCs/>
                          <w:color w:val="FEA022" w:themeColor="accent2"/>
                          <w:sz w:val="52"/>
                          <w:szCs w:val="52"/>
                        </w:rPr>
                      </w:pPr>
                      <w:r w:rsidRPr="009E5B99">
                        <w:rPr>
                          <w:b/>
                          <w:bCs/>
                          <w:color w:val="FEA022" w:themeColor="accent2"/>
                          <w:sz w:val="52"/>
                          <w:szCs w:val="52"/>
                        </w:rPr>
                        <w:t>Resources for Parents</w:t>
                      </w:r>
                    </w:p>
                    <w:p w14:paraId="271E30A3" w14:textId="77777777" w:rsidR="00E277F1" w:rsidRPr="00E277F1" w:rsidRDefault="00E277F1" w:rsidP="00C334B6">
                      <w:pPr>
                        <w:rPr>
                          <w:b/>
                          <w:bCs/>
                          <w:color w:val="FEA022" w:themeColor="accent2"/>
                          <w:sz w:val="22"/>
                          <w:szCs w:val="22"/>
                        </w:rPr>
                      </w:pPr>
                    </w:p>
                    <w:p w14:paraId="7C5E245A" w14:textId="657D2A64" w:rsidR="009E5B99" w:rsidRPr="00E277F1" w:rsidRDefault="00E277F1" w:rsidP="00C334B6">
                      <w:pPr>
                        <w:rPr>
                          <w:rFonts w:ascii="Times New Roman" w:eastAsia="Times New Roman" w:hAnsi="Times New Roman" w:cs="Times New Roman"/>
                        </w:rPr>
                      </w:pPr>
                      <w:r>
                        <w:t xml:space="preserve">                            </w:t>
                      </w:r>
                      <w:r w:rsidRPr="00E277F1">
                        <w:t xml:space="preserve"> </w:t>
                      </w:r>
                    </w:p>
                    <w:p w14:paraId="5B157B83" w14:textId="321A140F" w:rsidR="009E5B99" w:rsidRPr="00447DC1" w:rsidRDefault="009E5B99" w:rsidP="009E5B99">
                      <w:pPr>
                        <w:jc w:val="center"/>
                        <w:rPr>
                          <w:b/>
                          <w:bCs/>
                          <w:color w:val="FEA022" w:themeColor="accent2"/>
                          <w:sz w:val="32"/>
                          <w:szCs w:val="32"/>
                        </w:rPr>
                      </w:pPr>
                    </w:p>
                    <w:p w14:paraId="594E5C25" w14:textId="77777777" w:rsidR="009E0D88" w:rsidRDefault="009E0D88" w:rsidP="00C334B6"/>
                    <w:p w14:paraId="2DF3A1C5" w14:textId="77777777" w:rsidR="009E0D88" w:rsidRDefault="009E0D88" w:rsidP="009E0D88">
                      <w:pPr>
                        <w:pStyle w:val="Body"/>
                        <w:rPr>
                          <w:rFonts w:eastAsia="Arial Unicode MS" w:cs="Arial Unicode MS"/>
                          <w:sz w:val="22"/>
                          <w:szCs w:val="22"/>
                        </w:rPr>
                      </w:pPr>
                    </w:p>
                    <w:p w14:paraId="2082B218" w14:textId="7160E9BB" w:rsidR="009E0D88" w:rsidRDefault="009E0D88" w:rsidP="009E0D88">
                      <w:pPr>
                        <w:pStyle w:val="Body"/>
                        <w:rPr>
                          <w:sz w:val="22"/>
                          <w:szCs w:val="22"/>
                        </w:rPr>
                      </w:pPr>
                      <w:r>
                        <w:rPr>
                          <w:rFonts w:eastAsia="Arial Unicode MS" w:cs="Arial Unicode MS"/>
                          <w:sz w:val="22"/>
                          <w:szCs w:val="22"/>
                        </w:rPr>
                        <w:t>Below we have compiled a list of resources you may find helpful while caring for your child.</w:t>
                      </w:r>
                    </w:p>
                    <w:p w14:paraId="50F6FE5C" w14:textId="77777777" w:rsidR="009E0D88" w:rsidRDefault="009E0D88" w:rsidP="009E0D88">
                      <w:pPr>
                        <w:pStyle w:val="Body"/>
                        <w:rPr>
                          <w:sz w:val="22"/>
                          <w:szCs w:val="22"/>
                        </w:rPr>
                      </w:pPr>
                    </w:p>
                    <w:p w14:paraId="2E88FFBE" w14:textId="77777777" w:rsidR="009E0D88" w:rsidRDefault="009E0D88" w:rsidP="009E0D88">
                      <w:pPr>
                        <w:pStyle w:val="Body"/>
                        <w:rPr>
                          <w:sz w:val="22"/>
                          <w:szCs w:val="22"/>
                        </w:rPr>
                      </w:pPr>
                      <w:r>
                        <w:rPr>
                          <w:rFonts w:eastAsia="Arial Unicode MS" w:cs="Arial Unicode MS"/>
                          <w:b/>
                          <w:bCs/>
                          <w:sz w:val="22"/>
                          <w:szCs w:val="22"/>
                        </w:rPr>
                        <w:t xml:space="preserve">Alameda County Developmental Disabilities Council </w:t>
                      </w:r>
                      <w:r>
                        <w:rPr>
                          <w:rFonts w:eastAsia="Arial Unicode MS" w:cs="Arial Unicode MS"/>
                          <w:sz w:val="22"/>
                          <w:szCs w:val="22"/>
                        </w:rPr>
                        <w:t>(http://www.acphd.org/ddc.aspx)</w:t>
                      </w:r>
                    </w:p>
                    <w:p w14:paraId="58C7DA36" w14:textId="77777777" w:rsidR="009E0D88" w:rsidRDefault="009E0D88" w:rsidP="009E0D88">
                      <w:pPr>
                        <w:pStyle w:val="ListParagraph"/>
                        <w:numPr>
                          <w:ilvl w:val="0"/>
                          <w:numId w:val="28"/>
                        </w:numPr>
                        <w:pBdr>
                          <w:top w:val="nil"/>
                          <w:left w:val="nil"/>
                          <w:bottom w:val="nil"/>
                          <w:right w:val="nil"/>
                          <w:between w:val="nil"/>
                          <w:bar w:val="nil"/>
                        </w:pBdr>
                        <w:contextualSpacing w:val="0"/>
                        <w:rPr>
                          <w:sz w:val="22"/>
                          <w:szCs w:val="22"/>
                        </w:rPr>
                      </w:pPr>
                      <w:r>
                        <w:rPr>
                          <w:sz w:val="22"/>
                          <w:szCs w:val="22"/>
                        </w:rPr>
                        <w:t>Division of the Alameda County Public Health Department</w:t>
                      </w:r>
                    </w:p>
                    <w:p w14:paraId="060B40AF" w14:textId="77777777" w:rsidR="009E0D88" w:rsidRDefault="009E0D88" w:rsidP="009E0D88">
                      <w:pPr>
                        <w:pStyle w:val="ListParagraph"/>
                        <w:numPr>
                          <w:ilvl w:val="0"/>
                          <w:numId w:val="28"/>
                        </w:numPr>
                        <w:pBdr>
                          <w:top w:val="nil"/>
                          <w:left w:val="nil"/>
                          <w:bottom w:val="nil"/>
                          <w:right w:val="nil"/>
                          <w:between w:val="nil"/>
                          <w:bar w:val="nil"/>
                        </w:pBdr>
                        <w:contextualSpacing w:val="0"/>
                        <w:rPr>
                          <w:sz w:val="22"/>
                          <w:szCs w:val="22"/>
                        </w:rPr>
                      </w:pPr>
                      <w:r>
                        <w:rPr>
                          <w:sz w:val="22"/>
                          <w:szCs w:val="22"/>
                        </w:rPr>
                        <w:t>Let your voice be heard! Council meetings are typically held on the second Wednesday of the month from 9:30am-12:00pm. Call 1-510-267-3261 to confirm the time and place.</w:t>
                      </w:r>
                    </w:p>
                    <w:p w14:paraId="78BD1EBC" w14:textId="77777777" w:rsidR="009E0D88" w:rsidRDefault="009E0D88" w:rsidP="009E0D88">
                      <w:pPr>
                        <w:pStyle w:val="Body"/>
                        <w:rPr>
                          <w:b/>
                          <w:bCs/>
                          <w:sz w:val="22"/>
                          <w:szCs w:val="22"/>
                        </w:rPr>
                      </w:pPr>
                    </w:p>
                    <w:p w14:paraId="0A511619" w14:textId="77777777" w:rsidR="009E0D88" w:rsidRDefault="009E0D88" w:rsidP="009E0D88">
                      <w:pPr>
                        <w:pStyle w:val="Body"/>
                        <w:rPr>
                          <w:sz w:val="22"/>
                          <w:szCs w:val="22"/>
                        </w:rPr>
                      </w:pPr>
                      <w:r>
                        <w:rPr>
                          <w:rFonts w:eastAsia="Arial Unicode MS" w:cs="Arial Unicode MS"/>
                          <w:b/>
                          <w:bCs/>
                          <w:sz w:val="22"/>
                          <w:szCs w:val="22"/>
                        </w:rPr>
                        <w:t xml:space="preserve">Autism Society San Francisco Bay Area </w:t>
                      </w:r>
                      <w:r>
                        <w:rPr>
                          <w:rFonts w:eastAsia="Arial Unicode MS" w:cs="Arial Unicode MS"/>
                          <w:sz w:val="22"/>
                          <w:szCs w:val="22"/>
                          <w:lang w:val="fr-FR"/>
                        </w:rPr>
                        <w:t>(https://www.sfautismsociety.org/)</w:t>
                      </w:r>
                    </w:p>
                    <w:p w14:paraId="63C9840A" w14:textId="77777777" w:rsidR="009E0D88" w:rsidRDefault="009E0D88" w:rsidP="009E0D88">
                      <w:pPr>
                        <w:pStyle w:val="ListParagraph"/>
                        <w:numPr>
                          <w:ilvl w:val="0"/>
                          <w:numId w:val="29"/>
                        </w:numPr>
                        <w:pBdr>
                          <w:top w:val="nil"/>
                          <w:left w:val="nil"/>
                          <w:bottom w:val="nil"/>
                          <w:right w:val="nil"/>
                          <w:between w:val="nil"/>
                          <w:bar w:val="nil"/>
                        </w:pBdr>
                        <w:contextualSpacing w:val="0"/>
                        <w:rPr>
                          <w:sz w:val="22"/>
                          <w:szCs w:val="22"/>
                        </w:rPr>
                      </w:pPr>
                      <w:r>
                        <w:rPr>
                          <w:sz w:val="22"/>
                          <w:szCs w:val="22"/>
                        </w:rPr>
                        <w:t>This is a grassroots nonprofit run by volunteers who want to support the SF Bay Area autism community. Activities include information-sharing, networking, education, and advocacy.</w:t>
                      </w:r>
                    </w:p>
                    <w:p w14:paraId="44DB4DFF" w14:textId="77777777" w:rsidR="009E0D88" w:rsidRDefault="009E0D88" w:rsidP="009E0D88">
                      <w:pPr>
                        <w:pStyle w:val="ListParagraph"/>
                        <w:numPr>
                          <w:ilvl w:val="0"/>
                          <w:numId w:val="29"/>
                        </w:numPr>
                        <w:pBdr>
                          <w:top w:val="nil"/>
                          <w:left w:val="nil"/>
                          <w:bottom w:val="nil"/>
                          <w:right w:val="nil"/>
                          <w:between w:val="nil"/>
                          <w:bar w:val="nil"/>
                        </w:pBdr>
                        <w:contextualSpacing w:val="0"/>
                        <w:rPr>
                          <w:sz w:val="22"/>
                          <w:szCs w:val="22"/>
                        </w:rPr>
                      </w:pPr>
                      <w:r>
                        <w:rPr>
                          <w:sz w:val="22"/>
                          <w:szCs w:val="22"/>
                        </w:rPr>
                        <w:t>Call 1-650-637-7772 or e-mail info@sfautismsociety.org.</w:t>
                      </w:r>
                    </w:p>
                    <w:p w14:paraId="2C4C0BBA" w14:textId="77777777" w:rsidR="009E0D88" w:rsidRDefault="009E0D88" w:rsidP="009E0D88">
                      <w:pPr>
                        <w:pStyle w:val="Body"/>
                        <w:rPr>
                          <w:b/>
                          <w:bCs/>
                          <w:sz w:val="22"/>
                          <w:szCs w:val="22"/>
                        </w:rPr>
                      </w:pPr>
                    </w:p>
                    <w:p w14:paraId="7C6A9B1C" w14:textId="77777777" w:rsidR="009E0D88" w:rsidRDefault="009E0D88" w:rsidP="009E0D88">
                      <w:pPr>
                        <w:pStyle w:val="Body"/>
                        <w:rPr>
                          <w:sz w:val="22"/>
                          <w:szCs w:val="22"/>
                        </w:rPr>
                      </w:pPr>
                      <w:r>
                        <w:rPr>
                          <w:rFonts w:eastAsia="Arial Unicode MS" w:cs="Arial Unicode MS"/>
                          <w:b/>
                          <w:bCs/>
                          <w:sz w:val="22"/>
                          <w:szCs w:val="22"/>
                        </w:rPr>
                        <w:t>Autism Speaks</w:t>
                      </w:r>
                      <w:r>
                        <w:rPr>
                          <w:rFonts w:eastAsia="Arial Unicode MS" w:cs="Arial Unicode MS"/>
                          <w:sz w:val="22"/>
                          <w:szCs w:val="22"/>
                        </w:rPr>
                        <w:t xml:space="preserve"> (https://www.autismspeaks.org)</w:t>
                      </w:r>
                    </w:p>
                    <w:p w14:paraId="20CD7863" w14:textId="77777777" w:rsidR="009E0D88" w:rsidRDefault="009E0D88" w:rsidP="009E0D88">
                      <w:pPr>
                        <w:pStyle w:val="ListParagraph"/>
                        <w:numPr>
                          <w:ilvl w:val="0"/>
                          <w:numId w:val="30"/>
                        </w:numPr>
                        <w:pBdr>
                          <w:top w:val="nil"/>
                          <w:left w:val="nil"/>
                          <w:bottom w:val="nil"/>
                          <w:right w:val="nil"/>
                          <w:between w:val="nil"/>
                          <w:bar w:val="nil"/>
                        </w:pBdr>
                        <w:contextualSpacing w:val="0"/>
                        <w:rPr>
                          <w:sz w:val="22"/>
                          <w:szCs w:val="22"/>
                        </w:rPr>
                      </w:pPr>
                      <w:r>
                        <w:rPr>
                          <w:sz w:val="22"/>
                          <w:szCs w:val="22"/>
                        </w:rPr>
                        <w:t>Extensive list of resources for individuals with ASD and their families or caregivers</w:t>
                      </w:r>
                    </w:p>
                    <w:p w14:paraId="05902125" w14:textId="524E036C" w:rsidR="009E0D88" w:rsidRDefault="009E0D88" w:rsidP="009E0D88">
                      <w:pPr>
                        <w:pStyle w:val="ListParagraph"/>
                        <w:numPr>
                          <w:ilvl w:val="0"/>
                          <w:numId w:val="30"/>
                        </w:numPr>
                        <w:pBdr>
                          <w:top w:val="nil"/>
                          <w:left w:val="nil"/>
                          <w:bottom w:val="nil"/>
                          <w:right w:val="nil"/>
                          <w:between w:val="nil"/>
                          <w:bar w:val="nil"/>
                        </w:pBdr>
                        <w:contextualSpacing w:val="0"/>
                        <w:rPr>
                          <w:sz w:val="22"/>
                          <w:szCs w:val="22"/>
                        </w:rPr>
                      </w:pPr>
                      <w:r>
                        <w:rPr>
                          <w:sz w:val="22"/>
                          <w:szCs w:val="22"/>
                        </w:rPr>
                        <w:t xml:space="preserve">Toolkits: </w:t>
                      </w:r>
                      <w:r>
                        <w:rPr>
                          <w:i/>
                          <w:iCs/>
                          <w:sz w:val="22"/>
                          <w:szCs w:val="22"/>
                        </w:rPr>
                        <w:t xml:space="preserve">A Parent’s Guide to Autism </w:t>
                      </w:r>
                      <w:r>
                        <w:rPr>
                          <w:rFonts w:ascii="Symbol" w:hAnsi="Symbol"/>
                          <w:sz w:val="22"/>
                          <w:szCs w:val="22"/>
                        </w:rPr>
                        <w:t></w:t>
                      </w:r>
                      <w:r>
                        <w:rPr>
                          <w:sz w:val="22"/>
                          <w:szCs w:val="22"/>
                        </w:rPr>
                        <w:t xml:space="preserve"> </w:t>
                      </w:r>
                      <w:r>
                        <w:rPr>
                          <w:i/>
                          <w:iCs/>
                          <w:sz w:val="22"/>
                          <w:szCs w:val="22"/>
                        </w:rPr>
                        <w:t xml:space="preserve">100 Day Kit for Newly Diagnosed Families (of Young Children; of School Age Children) </w:t>
                      </w:r>
                      <w:r>
                        <w:rPr>
                          <w:rFonts w:ascii="Symbol" w:hAnsi="Symbol"/>
                          <w:sz w:val="22"/>
                          <w:szCs w:val="22"/>
                        </w:rPr>
                        <w:t></w:t>
                      </w:r>
                      <w:r>
                        <w:rPr>
                          <w:sz w:val="22"/>
                          <w:szCs w:val="22"/>
                        </w:rPr>
                        <w:t xml:space="preserve"> </w:t>
                      </w:r>
                      <w:r>
                        <w:rPr>
                          <w:i/>
                          <w:iCs/>
                          <w:sz w:val="22"/>
                          <w:szCs w:val="22"/>
                        </w:rPr>
                        <w:t>Challenging Behaviors Tool Kit</w:t>
                      </w:r>
                    </w:p>
                    <w:p w14:paraId="05543E3E" w14:textId="77777777" w:rsidR="009E0D88" w:rsidRDefault="009E0D88" w:rsidP="009E0D88">
                      <w:pPr>
                        <w:pStyle w:val="ListParagraph"/>
                        <w:numPr>
                          <w:ilvl w:val="0"/>
                          <w:numId w:val="30"/>
                        </w:numPr>
                        <w:pBdr>
                          <w:top w:val="nil"/>
                          <w:left w:val="nil"/>
                          <w:bottom w:val="nil"/>
                          <w:right w:val="nil"/>
                          <w:between w:val="nil"/>
                          <w:bar w:val="nil"/>
                        </w:pBdr>
                        <w:contextualSpacing w:val="0"/>
                        <w:rPr>
                          <w:sz w:val="22"/>
                          <w:szCs w:val="22"/>
                        </w:rPr>
                      </w:pPr>
                      <w:r>
                        <w:rPr>
                          <w:sz w:val="22"/>
                          <w:szCs w:val="22"/>
                        </w:rPr>
                        <w:t>Autism Response Team (ART) provides information, support, and assistance.</w:t>
                      </w:r>
                    </w:p>
                    <w:p w14:paraId="0BE4940A" w14:textId="77777777" w:rsidR="009E0D88" w:rsidRDefault="009E0D88" w:rsidP="009E0D88">
                      <w:pPr>
                        <w:pStyle w:val="ListParagraph"/>
                        <w:numPr>
                          <w:ilvl w:val="1"/>
                          <w:numId w:val="30"/>
                        </w:numPr>
                        <w:pBdr>
                          <w:top w:val="nil"/>
                          <w:left w:val="nil"/>
                          <w:bottom w:val="nil"/>
                          <w:right w:val="nil"/>
                          <w:between w:val="nil"/>
                          <w:bar w:val="nil"/>
                        </w:pBdr>
                        <w:contextualSpacing w:val="0"/>
                        <w:rPr>
                          <w:sz w:val="22"/>
                          <w:szCs w:val="22"/>
                        </w:rPr>
                      </w:pPr>
                      <w:r>
                        <w:rPr>
                          <w:sz w:val="22"/>
                          <w:szCs w:val="22"/>
                        </w:rPr>
                        <w:t xml:space="preserve">1-888-AUTISM2 (1-888-288-4762) </w:t>
                      </w:r>
                      <w:r>
                        <w:rPr>
                          <w:rFonts w:ascii="Symbol" w:hAnsi="Symbol"/>
                          <w:sz w:val="22"/>
                          <w:szCs w:val="22"/>
                        </w:rPr>
                        <w:t></w:t>
                      </w:r>
                      <w:r>
                        <w:rPr>
                          <w:sz w:val="22"/>
                          <w:szCs w:val="22"/>
                        </w:rPr>
                        <w:t xml:space="preserve"> En Español: 1-888-772-9050</w:t>
                      </w:r>
                    </w:p>
                    <w:p w14:paraId="5B0FE9FF" w14:textId="77777777" w:rsidR="009E0D88" w:rsidRDefault="009E0D88" w:rsidP="009E0D88">
                      <w:pPr>
                        <w:pStyle w:val="ListParagraph"/>
                        <w:numPr>
                          <w:ilvl w:val="1"/>
                          <w:numId w:val="30"/>
                        </w:numPr>
                        <w:pBdr>
                          <w:top w:val="nil"/>
                          <w:left w:val="nil"/>
                          <w:bottom w:val="nil"/>
                          <w:right w:val="nil"/>
                          <w:between w:val="nil"/>
                          <w:bar w:val="nil"/>
                        </w:pBdr>
                        <w:contextualSpacing w:val="0"/>
                        <w:rPr>
                          <w:sz w:val="22"/>
                          <w:szCs w:val="22"/>
                        </w:rPr>
                      </w:pPr>
                      <w:r>
                        <w:rPr>
                          <w:sz w:val="22"/>
                          <w:szCs w:val="22"/>
                        </w:rPr>
                        <w:t>E-mail: familyservices@autismspeaks.org</w:t>
                      </w:r>
                    </w:p>
                    <w:p w14:paraId="0C90B57B" w14:textId="77777777" w:rsidR="009E0D88" w:rsidRDefault="009E0D88" w:rsidP="009E0D88">
                      <w:pPr>
                        <w:pStyle w:val="Body"/>
                        <w:rPr>
                          <w:b/>
                          <w:bCs/>
                          <w:sz w:val="22"/>
                          <w:szCs w:val="22"/>
                        </w:rPr>
                      </w:pPr>
                    </w:p>
                    <w:p w14:paraId="268EDAFE" w14:textId="77777777" w:rsidR="009E0D88" w:rsidRDefault="009E0D88" w:rsidP="009E0D88">
                      <w:pPr>
                        <w:pStyle w:val="Body"/>
                        <w:rPr>
                          <w:sz w:val="22"/>
                          <w:szCs w:val="22"/>
                        </w:rPr>
                      </w:pPr>
                      <w:r>
                        <w:rPr>
                          <w:rFonts w:eastAsia="Arial Unicode MS" w:cs="Arial Unicode MS"/>
                          <w:b/>
                          <w:bCs/>
                          <w:sz w:val="22"/>
                          <w:szCs w:val="22"/>
                        </w:rPr>
                        <w:t xml:space="preserve">Autism Spectrum Therapies (AST) </w:t>
                      </w:r>
                      <w:r>
                        <w:rPr>
                          <w:rFonts w:eastAsia="Arial Unicode MS" w:cs="Arial Unicode MS"/>
                          <w:sz w:val="22"/>
                          <w:szCs w:val="22"/>
                        </w:rPr>
                        <w:t>(https://autismtherapies.com)</w:t>
                      </w:r>
                    </w:p>
                    <w:p w14:paraId="51741BAA" w14:textId="77777777" w:rsidR="009E0D88" w:rsidRDefault="009E0D88" w:rsidP="009E0D88">
                      <w:pPr>
                        <w:pStyle w:val="ListParagraph"/>
                        <w:numPr>
                          <w:ilvl w:val="0"/>
                          <w:numId w:val="31"/>
                        </w:numPr>
                        <w:pBdr>
                          <w:top w:val="nil"/>
                          <w:left w:val="nil"/>
                          <w:bottom w:val="nil"/>
                          <w:right w:val="nil"/>
                          <w:between w:val="nil"/>
                          <w:bar w:val="nil"/>
                        </w:pBdr>
                        <w:contextualSpacing w:val="0"/>
                        <w:rPr>
                          <w:sz w:val="22"/>
                          <w:szCs w:val="22"/>
                        </w:rPr>
                      </w:pPr>
                      <w:r>
                        <w:rPr>
                          <w:sz w:val="22"/>
                          <w:szCs w:val="22"/>
                        </w:rPr>
                        <w:t>AST utilizes Applied Behavior Analysis (ABA) in the home and at school to help children with autism reach their full potential.</w:t>
                      </w:r>
                    </w:p>
                    <w:p w14:paraId="6E5616FB" w14:textId="77777777" w:rsidR="009E0D88" w:rsidRDefault="009E0D88" w:rsidP="009E0D88">
                      <w:pPr>
                        <w:pStyle w:val="ListParagraph"/>
                        <w:numPr>
                          <w:ilvl w:val="0"/>
                          <w:numId w:val="31"/>
                        </w:numPr>
                        <w:pBdr>
                          <w:top w:val="nil"/>
                          <w:left w:val="nil"/>
                          <w:bottom w:val="nil"/>
                          <w:right w:val="nil"/>
                          <w:between w:val="nil"/>
                          <w:bar w:val="nil"/>
                        </w:pBdr>
                        <w:contextualSpacing w:val="0"/>
                        <w:rPr>
                          <w:sz w:val="22"/>
                          <w:szCs w:val="22"/>
                        </w:rPr>
                      </w:pPr>
                      <w:r>
                        <w:rPr>
                          <w:sz w:val="22"/>
                          <w:szCs w:val="22"/>
                        </w:rPr>
                        <w:t>See the Parent Resources section of their website for helpful blogs, videos, and podcasts.</w:t>
                      </w:r>
                    </w:p>
                    <w:p w14:paraId="77BC8D4C" w14:textId="77777777" w:rsidR="009E0D88" w:rsidRDefault="009E0D88" w:rsidP="009E0D88">
                      <w:pPr>
                        <w:pStyle w:val="ListParagraph"/>
                        <w:numPr>
                          <w:ilvl w:val="0"/>
                          <w:numId w:val="31"/>
                        </w:numPr>
                        <w:pBdr>
                          <w:top w:val="nil"/>
                          <w:left w:val="nil"/>
                          <w:bottom w:val="nil"/>
                          <w:right w:val="nil"/>
                          <w:between w:val="nil"/>
                          <w:bar w:val="nil"/>
                        </w:pBdr>
                        <w:contextualSpacing w:val="0"/>
                        <w:rPr>
                          <w:sz w:val="22"/>
                          <w:szCs w:val="22"/>
                        </w:rPr>
                      </w:pPr>
                      <w:r>
                        <w:rPr>
                          <w:sz w:val="22"/>
                          <w:szCs w:val="22"/>
                        </w:rPr>
                        <w:t>Services are offered in the Bay Area: https://autismtherapies.com/locations/bayarea/</w:t>
                      </w:r>
                    </w:p>
                    <w:p w14:paraId="17858F07" w14:textId="77777777" w:rsidR="009E0D88" w:rsidRDefault="009E0D88" w:rsidP="009E0D88">
                      <w:pPr>
                        <w:pStyle w:val="ListParagraph"/>
                        <w:numPr>
                          <w:ilvl w:val="0"/>
                          <w:numId w:val="31"/>
                        </w:numPr>
                        <w:pBdr>
                          <w:top w:val="nil"/>
                          <w:left w:val="nil"/>
                          <w:bottom w:val="nil"/>
                          <w:right w:val="nil"/>
                          <w:between w:val="nil"/>
                          <w:bar w:val="nil"/>
                        </w:pBdr>
                        <w:contextualSpacing w:val="0"/>
                        <w:rPr>
                          <w:sz w:val="22"/>
                          <w:szCs w:val="22"/>
                        </w:rPr>
                      </w:pPr>
                      <w:r>
                        <w:rPr>
                          <w:sz w:val="22"/>
                          <w:szCs w:val="22"/>
                        </w:rPr>
                        <w:t>Regional Center of the East Bay (see below) is an in-network insurance provider.</w:t>
                      </w:r>
                    </w:p>
                    <w:p w14:paraId="79CCC11A" w14:textId="77777777" w:rsidR="009E0D88" w:rsidRDefault="009E0D88" w:rsidP="009E0D88">
                      <w:pPr>
                        <w:pStyle w:val="ListParagraph"/>
                        <w:numPr>
                          <w:ilvl w:val="0"/>
                          <w:numId w:val="31"/>
                        </w:numPr>
                        <w:pBdr>
                          <w:top w:val="nil"/>
                          <w:left w:val="nil"/>
                          <w:bottom w:val="nil"/>
                          <w:right w:val="nil"/>
                          <w:between w:val="nil"/>
                          <w:bar w:val="nil"/>
                        </w:pBdr>
                        <w:contextualSpacing w:val="0"/>
                        <w:rPr>
                          <w:sz w:val="22"/>
                          <w:szCs w:val="22"/>
                        </w:rPr>
                      </w:pPr>
                      <w:r>
                        <w:rPr>
                          <w:sz w:val="22"/>
                          <w:szCs w:val="22"/>
                        </w:rPr>
                        <w:t xml:space="preserve">1-866-727-8274 </w:t>
                      </w:r>
                      <w:r>
                        <w:rPr>
                          <w:rFonts w:ascii="Symbol" w:hAnsi="Symbol"/>
                          <w:sz w:val="22"/>
                          <w:szCs w:val="22"/>
                        </w:rPr>
                        <w:t></w:t>
                      </w:r>
                      <w:r>
                        <w:rPr>
                          <w:sz w:val="22"/>
                          <w:szCs w:val="22"/>
                        </w:rPr>
                        <w:t xml:space="preserve"> Local office: 6601 Owens Drive, Suite 270, Pleasanton, CA 94588</w:t>
                      </w:r>
                    </w:p>
                    <w:p w14:paraId="3F19002D" w14:textId="77777777" w:rsidR="009E0D88" w:rsidRDefault="009E0D88" w:rsidP="009E0D88">
                      <w:pPr>
                        <w:pStyle w:val="Body"/>
                        <w:rPr>
                          <w:b/>
                          <w:bCs/>
                          <w:sz w:val="22"/>
                          <w:szCs w:val="22"/>
                        </w:rPr>
                      </w:pPr>
                    </w:p>
                    <w:p w14:paraId="3D289065" w14:textId="77777777" w:rsidR="009E0D88" w:rsidRDefault="009E0D88" w:rsidP="009E0D88">
                      <w:pPr>
                        <w:pStyle w:val="Body"/>
                        <w:rPr>
                          <w:sz w:val="22"/>
                          <w:szCs w:val="22"/>
                        </w:rPr>
                      </w:pPr>
                      <w:r>
                        <w:rPr>
                          <w:rFonts w:eastAsia="Arial Unicode MS" w:cs="Arial Unicode MS"/>
                          <w:b/>
                          <w:bCs/>
                          <w:sz w:val="22"/>
                          <w:szCs w:val="22"/>
                        </w:rPr>
                        <w:t xml:space="preserve">Autistic Self Advocacy Network (ASAN) </w:t>
                      </w:r>
                      <w:r>
                        <w:rPr>
                          <w:rFonts w:eastAsia="Arial Unicode MS" w:cs="Arial Unicode MS"/>
                          <w:sz w:val="22"/>
                          <w:szCs w:val="22"/>
                        </w:rPr>
                        <w:t>(https://autisticadvocacy.org/)</w:t>
                      </w:r>
                    </w:p>
                    <w:p w14:paraId="5838488F" w14:textId="77777777" w:rsidR="009E0D88" w:rsidRDefault="009E0D88" w:rsidP="009E0D88">
                      <w:pPr>
                        <w:pStyle w:val="ListParagraph"/>
                        <w:numPr>
                          <w:ilvl w:val="0"/>
                          <w:numId w:val="32"/>
                        </w:numPr>
                        <w:pBdr>
                          <w:top w:val="nil"/>
                          <w:left w:val="nil"/>
                          <w:bottom w:val="nil"/>
                          <w:right w:val="nil"/>
                          <w:between w:val="nil"/>
                          <w:bar w:val="nil"/>
                        </w:pBdr>
                        <w:contextualSpacing w:val="0"/>
                        <w:rPr>
                          <w:sz w:val="22"/>
                          <w:szCs w:val="22"/>
                        </w:rPr>
                      </w:pPr>
                      <w:r>
                        <w:rPr>
                          <w:sz w:val="22"/>
                          <w:szCs w:val="22"/>
                        </w:rPr>
                        <w:t>This is a national grassroots nonprofit created to promote the voices and advance the rights of persons living with autism through public policy and education.</w:t>
                      </w:r>
                    </w:p>
                    <w:p w14:paraId="024475F0" w14:textId="77777777" w:rsidR="009E0D88" w:rsidRDefault="009E0D88" w:rsidP="009E0D88">
                      <w:pPr>
                        <w:pStyle w:val="ListParagraph"/>
                        <w:numPr>
                          <w:ilvl w:val="0"/>
                          <w:numId w:val="32"/>
                        </w:numPr>
                        <w:pBdr>
                          <w:top w:val="nil"/>
                          <w:left w:val="nil"/>
                          <w:bottom w:val="nil"/>
                          <w:right w:val="nil"/>
                          <w:between w:val="nil"/>
                          <w:bar w:val="nil"/>
                        </w:pBdr>
                        <w:contextualSpacing w:val="0"/>
                        <w:rPr>
                          <w:sz w:val="22"/>
                          <w:szCs w:val="22"/>
                        </w:rPr>
                      </w:pPr>
                      <w:r>
                        <w:rPr>
                          <w:sz w:val="22"/>
                          <w:szCs w:val="22"/>
                        </w:rPr>
                        <w:t>Click on the Resources tab on their website for helpful educational materials.</w:t>
                      </w:r>
                    </w:p>
                    <w:p w14:paraId="176D1F74" w14:textId="77777777" w:rsidR="009E0D88" w:rsidRDefault="009E0D88" w:rsidP="009E0D88">
                      <w:pPr>
                        <w:pStyle w:val="Body"/>
                        <w:rPr>
                          <w:b/>
                          <w:bCs/>
                          <w:sz w:val="22"/>
                          <w:szCs w:val="22"/>
                        </w:rPr>
                      </w:pPr>
                    </w:p>
                    <w:p w14:paraId="505C5F83" w14:textId="77777777" w:rsidR="009E0D88" w:rsidRDefault="009E0D88" w:rsidP="009E0D88">
                      <w:pPr>
                        <w:pStyle w:val="Body"/>
                        <w:rPr>
                          <w:sz w:val="22"/>
                          <w:szCs w:val="22"/>
                        </w:rPr>
                      </w:pPr>
                      <w:r>
                        <w:rPr>
                          <w:rFonts w:eastAsia="Arial Unicode MS" w:cs="Arial Unicode MS"/>
                          <w:b/>
                          <w:bCs/>
                          <w:sz w:val="22"/>
                          <w:szCs w:val="22"/>
                        </w:rPr>
                        <w:t xml:space="preserve">CalFresh Food </w:t>
                      </w:r>
                      <w:r>
                        <w:rPr>
                          <w:rFonts w:eastAsia="Arial Unicode MS" w:cs="Arial Unicode MS"/>
                          <w:sz w:val="22"/>
                          <w:szCs w:val="22"/>
                        </w:rPr>
                        <w:t>(https://calfresh.dss.ca.gov/food/)</w:t>
                      </w:r>
                    </w:p>
                    <w:p w14:paraId="02C9022E" w14:textId="77777777" w:rsidR="009E0D88" w:rsidRDefault="009E0D88" w:rsidP="009E0D88">
                      <w:pPr>
                        <w:pStyle w:val="ListParagraph"/>
                        <w:numPr>
                          <w:ilvl w:val="0"/>
                          <w:numId w:val="33"/>
                        </w:numPr>
                        <w:pBdr>
                          <w:top w:val="nil"/>
                          <w:left w:val="nil"/>
                          <w:bottom w:val="nil"/>
                          <w:right w:val="nil"/>
                          <w:between w:val="nil"/>
                          <w:bar w:val="nil"/>
                        </w:pBdr>
                        <w:contextualSpacing w:val="0"/>
                        <w:rPr>
                          <w:sz w:val="22"/>
                          <w:szCs w:val="22"/>
                        </w:rPr>
                      </w:pPr>
                      <w:r>
                        <w:rPr>
                          <w:sz w:val="22"/>
                          <w:szCs w:val="22"/>
                        </w:rPr>
                        <w:t>California’s food stamps program. SSI recipients are eligible to apply.</w:t>
                      </w:r>
                    </w:p>
                    <w:p w14:paraId="74654D2A" w14:textId="77777777" w:rsidR="009E0D88" w:rsidRDefault="009E0D88" w:rsidP="009E0D88">
                      <w:pPr>
                        <w:pStyle w:val="ListParagraph"/>
                        <w:numPr>
                          <w:ilvl w:val="0"/>
                          <w:numId w:val="33"/>
                        </w:numPr>
                        <w:pBdr>
                          <w:top w:val="nil"/>
                          <w:left w:val="nil"/>
                          <w:bottom w:val="nil"/>
                          <w:right w:val="nil"/>
                          <w:between w:val="nil"/>
                          <w:bar w:val="nil"/>
                        </w:pBdr>
                        <w:contextualSpacing w:val="0"/>
                        <w:rPr>
                          <w:sz w:val="22"/>
                          <w:szCs w:val="22"/>
                        </w:rPr>
                      </w:pPr>
                      <w:r>
                        <w:rPr>
                          <w:sz w:val="22"/>
                          <w:szCs w:val="22"/>
                        </w:rPr>
                        <w:t>Apply: 1-877-847-3663(FOOD), online (https://getcalfresh.org), or visit your local office.</w:t>
                      </w:r>
                    </w:p>
                    <w:p w14:paraId="6D4E35C6" w14:textId="77777777" w:rsidR="009E0D88" w:rsidRDefault="009E0D88" w:rsidP="009E0D88">
                      <w:pPr>
                        <w:pStyle w:val="Body"/>
                        <w:rPr>
                          <w:sz w:val="22"/>
                          <w:szCs w:val="22"/>
                        </w:rPr>
                      </w:pPr>
                    </w:p>
                    <w:p w14:paraId="6C71E4E3" w14:textId="77777777" w:rsidR="009E0D88" w:rsidRDefault="009E0D88" w:rsidP="009E0D88">
                      <w:pPr>
                        <w:pStyle w:val="Body"/>
                        <w:rPr>
                          <w:sz w:val="22"/>
                          <w:szCs w:val="22"/>
                        </w:rPr>
                      </w:pPr>
                      <w:r>
                        <w:rPr>
                          <w:rFonts w:eastAsia="Arial Unicode MS" w:cs="Arial Unicode MS"/>
                          <w:b/>
                          <w:bCs/>
                          <w:sz w:val="22"/>
                          <w:szCs w:val="22"/>
                        </w:rPr>
                        <w:t>Family Resource Navigators</w:t>
                      </w:r>
                      <w:r>
                        <w:rPr>
                          <w:rFonts w:eastAsia="Arial Unicode MS" w:cs="Arial Unicode MS"/>
                          <w:sz w:val="22"/>
                          <w:szCs w:val="22"/>
                        </w:rPr>
                        <w:t xml:space="preserve"> (https://familyresourcenavigators.org/)</w:t>
                      </w:r>
                    </w:p>
                    <w:p w14:paraId="6866D152" w14:textId="77777777" w:rsidR="009E0D88" w:rsidRDefault="009E0D88" w:rsidP="009E0D88">
                      <w:pPr>
                        <w:pStyle w:val="ListParagraph"/>
                        <w:numPr>
                          <w:ilvl w:val="0"/>
                          <w:numId w:val="34"/>
                        </w:numPr>
                        <w:pBdr>
                          <w:top w:val="nil"/>
                          <w:left w:val="nil"/>
                          <w:bottom w:val="nil"/>
                          <w:right w:val="nil"/>
                          <w:between w:val="nil"/>
                          <w:bar w:val="nil"/>
                        </w:pBdr>
                        <w:contextualSpacing w:val="0"/>
                        <w:rPr>
                          <w:b/>
                          <w:bCs/>
                          <w:sz w:val="22"/>
                          <w:szCs w:val="22"/>
                        </w:rPr>
                      </w:pPr>
                      <w:r>
                        <w:rPr>
                          <w:sz w:val="22"/>
                          <w:szCs w:val="22"/>
                        </w:rPr>
                        <w:t>Local nonprofit serving families of children with disabilities living in Alameda County</w:t>
                      </w:r>
                    </w:p>
                    <w:p w14:paraId="4B79368B" w14:textId="77777777" w:rsidR="009E0D88" w:rsidRDefault="009E0D88" w:rsidP="009E0D88">
                      <w:pPr>
                        <w:pStyle w:val="ListParagraph"/>
                        <w:numPr>
                          <w:ilvl w:val="0"/>
                          <w:numId w:val="34"/>
                        </w:numPr>
                        <w:pBdr>
                          <w:top w:val="nil"/>
                          <w:left w:val="nil"/>
                          <w:bottom w:val="nil"/>
                          <w:right w:val="nil"/>
                          <w:between w:val="nil"/>
                          <w:bar w:val="nil"/>
                        </w:pBdr>
                        <w:contextualSpacing w:val="0"/>
                        <w:rPr>
                          <w:b/>
                          <w:bCs/>
                          <w:sz w:val="22"/>
                          <w:szCs w:val="22"/>
                        </w:rPr>
                      </w:pPr>
                      <w:r>
                        <w:rPr>
                          <w:sz w:val="22"/>
                          <w:szCs w:val="22"/>
                        </w:rPr>
                        <w:t>Call 1-510-547-7322 or e-mail info@familyresourcenavigators.org.</w:t>
                      </w:r>
                    </w:p>
                    <w:p w14:paraId="13CCA6E6" w14:textId="0711D611" w:rsidR="00E277F1" w:rsidRPr="009E0D88" w:rsidRDefault="009E0D88" w:rsidP="009E0D88">
                      <w:pPr>
                        <w:pStyle w:val="ListParagraph"/>
                        <w:numPr>
                          <w:ilvl w:val="0"/>
                          <w:numId w:val="34"/>
                        </w:numPr>
                        <w:pBdr>
                          <w:top w:val="nil"/>
                          <w:left w:val="nil"/>
                          <w:bottom w:val="nil"/>
                          <w:right w:val="nil"/>
                          <w:between w:val="nil"/>
                          <w:bar w:val="nil"/>
                        </w:pBdr>
                        <w:contextualSpacing w:val="0"/>
                        <w:rPr>
                          <w:b/>
                          <w:bCs/>
                          <w:sz w:val="22"/>
                          <w:szCs w:val="22"/>
                        </w:rPr>
                      </w:pPr>
                      <w:r>
                        <w:rPr>
                          <w:sz w:val="22"/>
                          <w:szCs w:val="22"/>
                        </w:rPr>
                        <w:t>Office location: 291 Estudillo Avenue, San Leandro, CA 94577</w:t>
                      </w:r>
                    </w:p>
                  </w:txbxContent>
                </v:textbox>
                <w10:wrap type="square" anchorx="margin" anchory="page"/>
              </v:shape>
            </w:pict>
          </mc:Fallback>
        </mc:AlternateContent>
      </w:r>
      <w:r w:rsidR="00B55A9C" w:rsidRPr="00B55A9C">
        <w:rPr>
          <w:rFonts w:ascii="Times New Roman" w:eastAsia="Times New Roman" w:hAnsi="Times New Roman" w:cs="Times New Roman"/>
        </w:rPr>
        <w:fldChar w:fldCharType="begin"/>
      </w:r>
      <w:r w:rsidR="00B55A9C" w:rsidRPr="00B55A9C">
        <w:rPr>
          <w:rFonts w:ascii="Times New Roman" w:eastAsia="Times New Roman" w:hAnsi="Times New Roman" w:cs="Times New Roman"/>
        </w:rPr>
        <w:instrText xml:space="preserve"> INCLUDEPICTURE "https://upload.wikimedia.org/wikipedia/en/thumb/8/88/Sesame-Street-logo.svg/1200px-Sesame-Street-logo.svg.png" \* MERGEFORMATINET </w:instrText>
      </w:r>
      <w:r w:rsidR="00B55A9C" w:rsidRPr="00B55A9C">
        <w:rPr>
          <w:rFonts w:ascii="Times New Roman" w:eastAsia="Times New Roman" w:hAnsi="Times New Roman" w:cs="Times New Roman"/>
        </w:rPr>
        <w:fldChar w:fldCharType="end"/>
      </w:r>
      <w:r w:rsidR="00B55A9C" w:rsidRPr="00B55A9C">
        <w:rPr>
          <w:rFonts w:ascii="Times New Roman" w:eastAsia="Times New Roman" w:hAnsi="Times New Roman" w:cs="Times New Roman"/>
        </w:rPr>
        <w:fldChar w:fldCharType="begin"/>
      </w:r>
      <w:r w:rsidR="00B55A9C" w:rsidRPr="00B55A9C">
        <w:rPr>
          <w:rFonts w:ascii="Times New Roman" w:eastAsia="Times New Roman" w:hAnsi="Times New Roman" w:cs="Times New Roman"/>
        </w:rPr>
        <w:instrText xml:space="preserve"> INCLUDEPICTURE "https://www.autismspeaks.org/themes/custom/particle/apps/drupal/logo.png" \* MERGEFORMATINET </w:instrText>
      </w:r>
      <w:r w:rsidR="00B55A9C" w:rsidRPr="00B55A9C">
        <w:rPr>
          <w:rFonts w:ascii="Times New Roman" w:eastAsia="Times New Roman" w:hAnsi="Times New Roman" w:cs="Times New Roman"/>
        </w:rPr>
        <w:fldChar w:fldCharType="end"/>
      </w:r>
    </w:p>
    <w:p w14:paraId="62213FF3" w14:textId="720422F9" w:rsidR="00A62777" w:rsidRDefault="00A62777" w:rsidP="00DD58C7">
      <w:pPr>
        <w:jc w:val="center"/>
      </w:pPr>
    </w:p>
    <w:p w14:paraId="00979EA9" w14:textId="0E2B69D2" w:rsidR="0011211D" w:rsidRPr="0011211D" w:rsidRDefault="00C24E1A" w:rsidP="0011211D">
      <w:pPr>
        <w:rPr>
          <w:rFonts w:ascii="Times New Roman" w:eastAsia="Times New Roman" w:hAnsi="Times New Roman" w:cs="Times New Roman"/>
        </w:rPr>
      </w:pPr>
      <w:r w:rsidRPr="009E0D88">
        <w:rPr>
          <w:rFonts w:ascii="Times New Roman" w:eastAsia="Times New Roman" w:hAnsi="Times New Roman" w:cs="Times New Roman"/>
          <w:noProof/>
        </w:rPr>
        <w:lastRenderedPageBreak/>
        <w:drawing>
          <wp:anchor distT="0" distB="0" distL="0" distR="0" simplePos="0" relativeHeight="251779085" behindDoc="0" locked="0" layoutInCell="1" allowOverlap="1" wp14:anchorId="07053F3A" wp14:editId="305D512F">
            <wp:simplePos x="0" y="0"/>
            <wp:positionH relativeFrom="column">
              <wp:posOffset>1824355</wp:posOffset>
            </wp:positionH>
            <wp:positionV relativeFrom="line">
              <wp:posOffset>1029970</wp:posOffset>
            </wp:positionV>
            <wp:extent cx="1195070" cy="457200"/>
            <wp:effectExtent l="0" t="0" r="0" b="0"/>
            <wp:wrapNone/>
            <wp:docPr id="1073741915" name="officeArt object" descr="Related image"/>
            <wp:cNvGraphicFramePr/>
            <a:graphic xmlns:a="http://schemas.openxmlformats.org/drawingml/2006/main">
              <a:graphicData uri="http://schemas.openxmlformats.org/drawingml/2006/picture">
                <pic:pic xmlns:pic="http://schemas.openxmlformats.org/drawingml/2006/picture">
                  <pic:nvPicPr>
                    <pic:cNvPr id="1073741915" name="Related image" descr="Related image"/>
                    <pic:cNvPicPr>
                      <a:picLocks noChangeAspect="1"/>
                    </pic:cNvPicPr>
                  </pic:nvPicPr>
                  <pic:blipFill>
                    <a:blip r:embed="rId19"/>
                    <a:stretch>
                      <a:fillRect/>
                    </a:stretch>
                  </pic:blipFill>
                  <pic:spPr>
                    <a:xfrm>
                      <a:off x="0" y="0"/>
                      <a:ext cx="1195070" cy="457200"/>
                    </a:xfrm>
                    <a:prstGeom prst="rect">
                      <a:avLst/>
                    </a:prstGeom>
                    <a:ln w="12700" cap="flat">
                      <a:noFill/>
                      <a:miter lim="400000"/>
                    </a:ln>
                    <a:effectLst/>
                  </pic:spPr>
                </pic:pic>
              </a:graphicData>
            </a:graphic>
            <wp14:sizeRelH relativeFrom="margin">
              <wp14:pctWidth>0</wp14:pctWidth>
            </wp14:sizeRelH>
          </wp:anchor>
        </w:drawing>
      </w:r>
      <w:r w:rsidRPr="009E0D88">
        <w:rPr>
          <w:rFonts w:ascii="Times New Roman" w:eastAsia="Times New Roman" w:hAnsi="Times New Roman" w:cs="Times New Roman"/>
          <w:noProof/>
        </w:rPr>
        <w:drawing>
          <wp:anchor distT="0" distB="0" distL="0" distR="0" simplePos="0" relativeHeight="251778061" behindDoc="0" locked="0" layoutInCell="1" allowOverlap="1" wp14:anchorId="1ADC00E7" wp14:editId="0C43E540">
            <wp:simplePos x="0" y="0"/>
            <wp:positionH relativeFrom="column">
              <wp:posOffset>3466271</wp:posOffset>
            </wp:positionH>
            <wp:positionV relativeFrom="line">
              <wp:posOffset>975360</wp:posOffset>
            </wp:positionV>
            <wp:extent cx="1366520" cy="518795"/>
            <wp:effectExtent l="0" t="0" r="5080" b="1905"/>
            <wp:wrapNone/>
            <wp:docPr id="1073741914" name="officeArt object" descr="Image result for sesame street logo"/>
            <wp:cNvGraphicFramePr/>
            <a:graphic xmlns:a="http://schemas.openxmlformats.org/drawingml/2006/main">
              <a:graphicData uri="http://schemas.openxmlformats.org/drawingml/2006/picture">
                <pic:pic xmlns:pic="http://schemas.openxmlformats.org/drawingml/2006/picture">
                  <pic:nvPicPr>
                    <pic:cNvPr id="1073741914" name="Image result for sesame street logo" descr="Image result for sesame street logo"/>
                    <pic:cNvPicPr>
                      <a:picLocks noChangeAspect="1"/>
                    </pic:cNvPicPr>
                  </pic:nvPicPr>
                  <pic:blipFill>
                    <a:blip r:embed="rId20"/>
                    <a:stretch>
                      <a:fillRect/>
                    </a:stretch>
                  </pic:blipFill>
                  <pic:spPr>
                    <a:xfrm>
                      <a:off x="0" y="0"/>
                      <a:ext cx="1366520" cy="518795"/>
                    </a:xfrm>
                    <a:prstGeom prst="rect">
                      <a:avLst/>
                    </a:prstGeom>
                    <a:ln w="12700" cap="flat">
                      <a:noFill/>
                      <a:miter lim="400000"/>
                    </a:ln>
                    <a:effectLst/>
                  </pic:spPr>
                </pic:pic>
              </a:graphicData>
            </a:graphic>
            <wp14:sizeRelH relativeFrom="margin">
              <wp14:pctWidth>0</wp14:pctWidth>
            </wp14:sizeRelH>
          </wp:anchor>
        </w:drawing>
      </w:r>
      <w:r w:rsidRPr="009E0D88">
        <w:rPr>
          <w:rFonts w:ascii="Times New Roman" w:eastAsia="Times New Roman" w:hAnsi="Times New Roman" w:cs="Times New Roman"/>
          <w:noProof/>
        </w:rPr>
        <w:drawing>
          <wp:anchor distT="0" distB="0" distL="0" distR="0" simplePos="0" relativeHeight="251777037" behindDoc="0" locked="0" layoutInCell="1" allowOverlap="1" wp14:anchorId="5D07E75A" wp14:editId="7D40B9A4">
            <wp:simplePos x="0" y="0"/>
            <wp:positionH relativeFrom="column">
              <wp:posOffset>5259264</wp:posOffset>
            </wp:positionH>
            <wp:positionV relativeFrom="line">
              <wp:posOffset>759460</wp:posOffset>
            </wp:positionV>
            <wp:extent cx="1464310" cy="816610"/>
            <wp:effectExtent l="0" t="0" r="0" b="0"/>
            <wp:wrapNone/>
            <wp:docPr id="1073741913" name="officeArt object" descr="Image result for ucsf star center"/>
            <wp:cNvGraphicFramePr/>
            <a:graphic xmlns:a="http://schemas.openxmlformats.org/drawingml/2006/main">
              <a:graphicData uri="http://schemas.openxmlformats.org/drawingml/2006/picture">
                <pic:pic xmlns:pic="http://schemas.openxmlformats.org/drawingml/2006/picture">
                  <pic:nvPicPr>
                    <pic:cNvPr id="1073741913" name="Image result for ucsf star center" descr="Image result for ucsf star center"/>
                    <pic:cNvPicPr>
                      <a:picLocks noChangeAspect="1"/>
                    </pic:cNvPicPr>
                  </pic:nvPicPr>
                  <pic:blipFill>
                    <a:blip r:embed="rId21"/>
                    <a:stretch>
                      <a:fillRect/>
                    </a:stretch>
                  </pic:blipFill>
                  <pic:spPr>
                    <a:xfrm>
                      <a:off x="0" y="0"/>
                      <a:ext cx="1464310" cy="816610"/>
                    </a:xfrm>
                    <a:prstGeom prst="rect">
                      <a:avLst/>
                    </a:prstGeom>
                    <a:ln w="12700" cap="flat">
                      <a:noFill/>
                      <a:miter lim="400000"/>
                    </a:ln>
                    <a:effectLst/>
                  </pic:spPr>
                </pic:pic>
              </a:graphicData>
            </a:graphic>
            <wp14:sizeRelH relativeFrom="margin">
              <wp14:pctWidth>0</wp14:pctWidth>
            </wp14:sizeRelH>
          </wp:anchor>
        </w:drawing>
      </w:r>
      <w:r w:rsidR="00A857CB" w:rsidRPr="009E0D88">
        <w:rPr>
          <w:rFonts w:ascii="Times New Roman" w:eastAsia="Times New Roman" w:hAnsi="Times New Roman" w:cs="Times New Roman"/>
          <w:noProof/>
        </w:rPr>
        <w:drawing>
          <wp:anchor distT="0" distB="0" distL="0" distR="0" simplePos="0" relativeHeight="251780109" behindDoc="0" locked="0" layoutInCell="1" allowOverlap="1" wp14:anchorId="003E701B" wp14:editId="6DC5F520">
            <wp:simplePos x="0" y="0"/>
            <wp:positionH relativeFrom="page">
              <wp:posOffset>791210</wp:posOffset>
            </wp:positionH>
            <wp:positionV relativeFrom="page">
              <wp:posOffset>1850390</wp:posOffset>
            </wp:positionV>
            <wp:extent cx="1075056" cy="529591"/>
            <wp:effectExtent l="0" t="0" r="0" b="0"/>
            <wp:wrapNone/>
            <wp:docPr id="1073741916" name="officeArt object" descr="uvo logo.png"/>
            <wp:cNvGraphicFramePr/>
            <a:graphic xmlns:a="http://schemas.openxmlformats.org/drawingml/2006/main">
              <a:graphicData uri="http://schemas.openxmlformats.org/drawingml/2006/picture">
                <pic:pic xmlns:pic="http://schemas.openxmlformats.org/drawingml/2006/picture">
                  <pic:nvPicPr>
                    <pic:cNvPr id="1073741916" name="uvo logo.png" descr="uvo logo.png"/>
                    <pic:cNvPicPr>
                      <a:picLocks noChangeAspect="1"/>
                    </pic:cNvPicPr>
                  </pic:nvPicPr>
                  <pic:blipFill>
                    <a:blip r:embed="rId22"/>
                    <a:stretch>
                      <a:fillRect/>
                    </a:stretch>
                  </pic:blipFill>
                  <pic:spPr>
                    <a:xfrm>
                      <a:off x="0" y="0"/>
                      <a:ext cx="1075056" cy="529591"/>
                    </a:xfrm>
                    <a:prstGeom prst="rect">
                      <a:avLst/>
                    </a:prstGeom>
                    <a:ln w="12700" cap="flat">
                      <a:noFill/>
                      <a:miter lim="400000"/>
                    </a:ln>
                    <a:effectLst/>
                  </pic:spPr>
                </pic:pic>
              </a:graphicData>
            </a:graphic>
            <wp14:sizeRelH relativeFrom="margin">
              <wp14:pctWidth>0</wp14:pctWidth>
            </wp14:sizeRelH>
          </wp:anchor>
        </w:drawing>
      </w:r>
      <w:r w:rsidR="009E0D88">
        <w:rPr>
          <w:noProof/>
        </w:rPr>
        <mc:AlternateContent>
          <mc:Choice Requires="wps">
            <w:drawing>
              <wp:anchor distT="0" distB="0" distL="114300" distR="114300" simplePos="0" relativeHeight="251767821" behindDoc="0" locked="0" layoutInCell="1" allowOverlap="1" wp14:anchorId="3E10732A" wp14:editId="4C4758C8">
                <wp:simplePos x="0" y="0"/>
                <wp:positionH relativeFrom="margin">
                  <wp:posOffset>5080</wp:posOffset>
                </wp:positionH>
                <wp:positionV relativeFrom="page">
                  <wp:posOffset>1089025</wp:posOffset>
                </wp:positionV>
                <wp:extent cx="6851015" cy="8126730"/>
                <wp:effectExtent l="0" t="0" r="0" b="1270"/>
                <wp:wrapSquare wrapText="bothSides"/>
                <wp:docPr id="667" name="Text Box 667"/>
                <wp:cNvGraphicFramePr/>
                <a:graphic xmlns:a="http://schemas.openxmlformats.org/drawingml/2006/main">
                  <a:graphicData uri="http://schemas.microsoft.com/office/word/2010/wordprocessingShape">
                    <wps:wsp>
                      <wps:cNvSpPr txBox="1"/>
                      <wps:spPr>
                        <a:xfrm>
                          <a:off x="0" y="0"/>
                          <a:ext cx="6851015" cy="8126730"/>
                        </a:xfrm>
                        <a:prstGeom prst="rect">
                          <a:avLst/>
                        </a:prstGeom>
                        <a:solidFill>
                          <a:schemeClr val="lt1"/>
                        </a:solidFill>
                        <a:ln w="6350">
                          <a:noFill/>
                        </a:ln>
                      </wps:spPr>
                      <wps:txbx>
                        <w:txbxContent>
                          <w:p w14:paraId="6B351823" w14:textId="77777777" w:rsidR="002D6353" w:rsidRDefault="00A62777" w:rsidP="00E277F1">
                            <w:pPr>
                              <w:jc w:val="center"/>
                              <w:rPr>
                                <w:b/>
                                <w:bCs/>
                                <w:color w:val="FEA022" w:themeColor="accent2"/>
                                <w:sz w:val="52"/>
                                <w:szCs w:val="52"/>
                              </w:rPr>
                            </w:pPr>
                            <w:r w:rsidRPr="009E5B99">
                              <w:rPr>
                                <w:b/>
                                <w:bCs/>
                                <w:color w:val="FEA022" w:themeColor="accent2"/>
                                <w:sz w:val="52"/>
                                <w:szCs w:val="52"/>
                              </w:rPr>
                              <w:t>Resources for Parents</w:t>
                            </w:r>
                          </w:p>
                          <w:p w14:paraId="0FD33E76" w14:textId="4D6D0A68" w:rsidR="00A62777" w:rsidRDefault="00A62777" w:rsidP="00E277F1">
                            <w:pPr>
                              <w:jc w:val="center"/>
                              <w:rPr>
                                <w:b/>
                                <w:bCs/>
                                <w:color w:val="FEA022" w:themeColor="accent2"/>
                                <w:sz w:val="52"/>
                                <w:szCs w:val="52"/>
                              </w:rPr>
                            </w:pPr>
                            <w:r w:rsidRPr="00A62777">
                              <w:rPr>
                                <w:b/>
                                <w:bCs/>
                                <w:color w:val="FEA022" w:themeColor="accent2"/>
                              </w:rPr>
                              <w:t>Continued</w:t>
                            </w:r>
                          </w:p>
                          <w:p w14:paraId="6B2257E3" w14:textId="77777777" w:rsidR="00E277F1" w:rsidRDefault="00E277F1" w:rsidP="00E277F1">
                            <w:pPr>
                              <w:rPr>
                                <w:b/>
                                <w:bCs/>
                              </w:rPr>
                            </w:pPr>
                          </w:p>
                          <w:p w14:paraId="12888264" w14:textId="77777777" w:rsidR="002D6353" w:rsidRDefault="002D6353" w:rsidP="00E277F1">
                            <w:pPr>
                              <w:rPr>
                                <w:b/>
                                <w:bCs/>
                              </w:rPr>
                            </w:pPr>
                          </w:p>
                          <w:p w14:paraId="0BCCCBB8" w14:textId="77777777" w:rsidR="009E0D88" w:rsidRDefault="009E0D88" w:rsidP="009E0D88">
                            <w:pPr>
                              <w:pStyle w:val="Body"/>
                              <w:rPr>
                                <w:rFonts w:eastAsia="Arial Unicode MS" w:cs="Arial Unicode MS"/>
                                <w:b/>
                                <w:bCs/>
                                <w:sz w:val="22"/>
                                <w:szCs w:val="22"/>
                              </w:rPr>
                            </w:pPr>
                          </w:p>
                          <w:p w14:paraId="6038B065" w14:textId="77777777" w:rsidR="009E0D88" w:rsidRDefault="009E0D88" w:rsidP="009E0D88">
                            <w:pPr>
                              <w:pStyle w:val="Body"/>
                              <w:rPr>
                                <w:rFonts w:eastAsia="Arial Unicode MS" w:cs="Arial Unicode MS"/>
                                <w:b/>
                                <w:bCs/>
                                <w:sz w:val="22"/>
                                <w:szCs w:val="22"/>
                              </w:rPr>
                            </w:pPr>
                          </w:p>
                          <w:p w14:paraId="14A6B07D" w14:textId="77777777" w:rsidR="009E0D88" w:rsidRDefault="009E0D88" w:rsidP="009E0D88">
                            <w:pPr>
                              <w:pStyle w:val="Body"/>
                              <w:rPr>
                                <w:rFonts w:eastAsia="Arial Unicode MS" w:cs="Arial Unicode MS"/>
                                <w:b/>
                                <w:bCs/>
                                <w:sz w:val="22"/>
                                <w:szCs w:val="22"/>
                              </w:rPr>
                            </w:pPr>
                          </w:p>
                          <w:p w14:paraId="1ECF3848" w14:textId="0DC333CB" w:rsidR="009E0D88" w:rsidRDefault="009E0D88" w:rsidP="009E0D88">
                            <w:pPr>
                              <w:pStyle w:val="Body"/>
                              <w:rPr>
                                <w:sz w:val="22"/>
                                <w:szCs w:val="22"/>
                              </w:rPr>
                            </w:pPr>
                            <w:r>
                              <w:rPr>
                                <w:rFonts w:eastAsia="Arial Unicode MS" w:cs="Arial Unicode MS"/>
                                <w:b/>
                                <w:bCs/>
                                <w:sz w:val="22"/>
                                <w:szCs w:val="22"/>
                              </w:rPr>
                              <w:t xml:space="preserve">Juvo Autism and Behavioral Health Services </w:t>
                            </w:r>
                            <w:r>
                              <w:rPr>
                                <w:rFonts w:eastAsia="Arial Unicode MS" w:cs="Arial Unicode MS"/>
                                <w:sz w:val="22"/>
                                <w:szCs w:val="22"/>
                              </w:rPr>
                              <w:t>(https://www.juvobh.com)</w:t>
                            </w:r>
                          </w:p>
                          <w:p w14:paraId="0EAED93B" w14:textId="77777777" w:rsidR="009E0D88" w:rsidRDefault="009E0D88" w:rsidP="009E0D88">
                            <w:pPr>
                              <w:pStyle w:val="ListParagraph"/>
                              <w:numPr>
                                <w:ilvl w:val="0"/>
                                <w:numId w:val="35"/>
                              </w:numPr>
                              <w:pBdr>
                                <w:top w:val="nil"/>
                                <w:left w:val="nil"/>
                                <w:bottom w:val="nil"/>
                                <w:right w:val="nil"/>
                                <w:between w:val="nil"/>
                                <w:bar w:val="nil"/>
                              </w:pBdr>
                              <w:contextualSpacing w:val="0"/>
                              <w:rPr>
                                <w:sz w:val="22"/>
                                <w:szCs w:val="22"/>
                              </w:rPr>
                            </w:pPr>
                            <w:r>
                              <w:rPr>
                                <w:sz w:val="22"/>
                                <w:szCs w:val="22"/>
                              </w:rPr>
                              <w:t>Juvo uses Applied Behavior Analysis (ABA) to provide in-home and school behavioral health services for children with autism and other special needs. They also run camp programs, provide resources, and can support you in meeting your child’s individual needs.</w:t>
                            </w:r>
                          </w:p>
                          <w:p w14:paraId="64D07350" w14:textId="77777777" w:rsidR="009E0D88" w:rsidRDefault="009E0D88" w:rsidP="009E0D88">
                            <w:pPr>
                              <w:pStyle w:val="ListParagraph"/>
                              <w:numPr>
                                <w:ilvl w:val="0"/>
                                <w:numId w:val="35"/>
                              </w:numPr>
                              <w:pBdr>
                                <w:top w:val="nil"/>
                                <w:left w:val="nil"/>
                                <w:bottom w:val="nil"/>
                                <w:right w:val="nil"/>
                                <w:between w:val="nil"/>
                                <w:bar w:val="nil"/>
                              </w:pBdr>
                              <w:contextualSpacing w:val="0"/>
                              <w:rPr>
                                <w:sz w:val="22"/>
                                <w:szCs w:val="22"/>
                              </w:rPr>
                            </w:pPr>
                            <w:r>
                              <w:rPr>
                                <w:sz w:val="22"/>
                                <w:szCs w:val="22"/>
                              </w:rPr>
                              <w:t>Call 1-510-832-4383, visit the website, or e-mail info@juvobh.com for more information.</w:t>
                            </w:r>
                          </w:p>
                          <w:p w14:paraId="2BE4BDD3" w14:textId="77777777" w:rsidR="009E0D88" w:rsidRDefault="009E0D88" w:rsidP="009E0D88">
                            <w:pPr>
                              <w:pStyle w:val="Body"/>
                              <w:rPr>
                                <w:b/>
                                <w:bCs/>
                                <w:sz w:val="22"/>
                                <w:szCs w:val="22"/>
                              </w:rPr>
                            </w:pPr>
                          </w:p>
                          <w:p w14:paraId="01530180" w14:textId="77777777" w:rsidR="009E0D88" w:rsidRDefault="009E0D88" w:rsidP="009E0D88">
                            <w:pPr>
                              <w:pStyle w:val="Body"/>
                              <w:rPr>
                                <w:sz w:val="22"/>
                                <w:szCs w:val="22"/>
                              </w:rPr>
                            </w:pPr>
                            <w:r>
                              <w:rPr>
                                <w:rFonts w:eastAsia="Arial Unicode MS" w:cs="Arial Unicode MS"/>
                                <w:b/>
                                <w:bCs/>
                                <w:sz w:val="22"/>
                                <w:szCs w:val="22"/>
                              </w:rPr>
                              <w:t xml:space="preserve">Medi-Cal </w:t>
                            </w:r>
                            <w:r>
                              <w:rPr>
                                <w:rFonts w:eastAsia="Arial Unicode MS" w:cs="Arial Unicode MS"/>
                                <w:sz w:val="22"/>
                                <w:szCs w:val="22"/>
                              </w:rPr>
                              <w:t>(https://www.coveredca.com/medi-cal/)</w:t>
                            </w:r>
                          </w:p>
                          <w:p w14:paraId="686D47AA" w14:textId="77777777" w:rsidR="009E0D88" w:rsidRDefault="009E0D88" w:rsidP="009E0D88">
                            <w:pPr>
                              <w:pStyle w:val="ListParagraph"/>
                              <w:numPr>
                                <w:ilvl w:val="0"/>
                                <w:numId w:val="36"/>
                              </w:numPr>
                              <w:pBdr>
                                <w:top w:val="nil"/>
                                <w:left w:val="nil"/>
                                <w:bottom w:val="nil"/>
                                <w:right w:val="nil"/>
                                <w:between w:val="nil"/>
                                <w:bar w:val="nil"/>
                              </w:pBdr>
                              <w:contextualSpacing w:val="0"/>
                              <w:rPr>
                                <w:b/>
                                <w:bCs/>
                                <w:sz w:val="22"/>
                                <w:szCs w:val="22"/>
                              </w:rPr>
                            </w:pPr>
                            <w:r>
                              <w:rPr>
                                <w:sz w:val="22"/>
                                <w:szCs w:val="22"/>
                              </w:rPr>
                              <w:t>Did you know that persons with disabilities are eligible for Medi-Cal?</w:t>
                            </w:r>
                          </w:p>
                          <w:p w14:paraId="43633F7E" w14:textId="77777777" w:rsidR="009E0D88" w:rsidRDefault="009E0D88" w:rsidP="009E0D88">
                            <w:pPr>
                              <w:pStyle w:val="ListParagraph"/>
                              <w:numPr>
                                <w:ilvl w:val="0"/>
                                <w:numId w:val="36"/>
                              </w:numPr>
                              <w:pBdr>
                                <w:top w:val="nil"/>
                                <w:left w:val="nil"/>
                                <w:bottom w:val="nil"/>
                                <w:right w:val="nil"/>
                                <w:between w:val="nil"/>
                                <w:bar w:val="nil"/>
                              </w:pBdr>
                              <w:contextualSpacing w:val="0"/>
                              <w:rPr>
                                <w:b/>
                                <w:bCs/>
                                <w:sz w:val="22"/>
                                <w:szCs w:val="22"/>
                              </w:rPr>
                            </w:pPr>
                            <w:r>
                              <w:rPr>
                                <w:sz w:val="22"/>
                                <w:szCs w:val="22"/>
                              </w:rPr>
                              <w:t>Apply online (http://www.coveredca.com/apply/), by phone (1-800-300-1506), or at your local office (the Alameda County office is located at 24100 Amador St., Hayward, CA 94544).</w:t>
                            </w:r>
                          </w:p>
                          <w:p w14:paraId="518797F1" w14:textId="77777777" w:rsidR="009E0D88" w:rsidRDefault="009E0D88" w:rsidP="009E0D88">
                            <w:pPr>
                              <w:pStyle w:val="Body"/>
                              <w:rPr>
                                <w:b/>
                                <w:bCs/>
                                <w:sz w:val="22"/>
                                <w:szCs w:val="22"/>
                              </w:rPr>
                            </w:pPr>
                          </w:p>
                          <w:p w14:paraId="59DCEA37" w14:textId="77777777" w:rsidR="009E0D88" w:rsidRDefault="009E0D88" w:rsidP="009E0D88">
                            <w:pPr>
                              <w:pStyle w:val="Body"/>
                              <w:rPr>
                                <w:sz w:val="22"/>
                                <w:szCs w:val="22"/>
                              </w:rPr>
                            </w:pPr>
                            <w:r>
                              <w:rPr>
                                <w:rFonts w:eastAsia="Arial Unicode MS" w:cs="Arial Unicode MS"/>
                                <w:b/>
                                <w:bCs/>
                                <w:sz w:val="22"/>
                                <w:szCs w:val="22"/>
                              </w:rPr>
                              <w:t>National Autism Center</w:t>
                            </w:r>
                            <w:r>
                              <w:rPr>
                                <w:rFonts w:eastAsia="Arial Unicode MS" w:cs="Arial Unicode MS"/>
                                <w:sz w:val="22"/>
                                <w:szCs w:val="22"/>
                              </w:rPr>
                              <w:t xml:space="preserve"> (https://nationalautismcenter.org)</w:t>
                            </w:r>
                          </w:p>
                          <w:p w14:paraId="0B122EE1" w14:textId="77777777" w:rsidR="009E0D88" w:rsidRDefault="009E0D88" w:rsidP="009E0D88">
                            <w:pPr>
                              <w:pStyle w:val="ListParagraph"/>
                              <w:numPr>
                                <w:ilvl w:val="0"/>
                                <w:numId w:val="37"/>
                              </w:numPr>
                              <w:pBdr>
                                <w:top w:val="nil"/>
                                <w:left w:val="nil"/>
                                <w:bottom w:val="nil"/>
                                <w:right w:val="nil"/>
                                <w:between w:val="nil"/>
                                <w:bar w:val="nil"/>
                              </w:pBdr>
                              <w:contextualSpacing w:val="0"/>
                              <w:rPr>
                                <w:sz w:val="22"/>
                                <w:szCs w:val="22"/>
                              </w:rPr>
                            </w:pPr>
                            <w:r>
                              <w:rPr>
                                <w:sz w:val="22"/>
                                <w:szCs w:val="22"/>
                              </w:rPr>
                              <w:t xml:space="preserve">Free toolkit: </w:t>
                            </w:r>
                            <w:r>
                              <w:rPr>
                                <w:i/>
                                <w:iCs/>
                                <w:sz w:val="22"/>
                                <w:szCs w:val="22"/>
                              </w:rPr>
                              <w:t>A Parent’s Guide to Evidence-based Practice and Autism</w:t>
                            </w:r>
                            <w:r>
                              <w:rPr>
                                <w:sz w:val="22"/>
                                <w:szCs w:val="22"/>
                              </w:rPr>
                              <w:t xml:space="preserve"> (see the Resources tab)</w:t>
                            </w:r>
                          </w:p>
                          <w:p w14:paraId="539D1A9F" w14:textId="77777777" w:rsidR="009E0D88" w:rsidRDefault="009E0D88" w:rsidP="009E0D88">
                            <w:pPr>
                              <w:pStyle w:val="Body"/>
                              <w:rPr>
                                <w:sz w:val="22"/>
                                <w:szCs w:val="22"/>
                              </w:rPr>
                            </w:pPr>
                          </w:p>
                          <w:p w14:paraId="4D131808" w14:textId="77777777" w:rsidR="009E0D88" w:rsidRDefault="009E0D88" w:rsidP="009E0D88">
                            <w:pPr>
                              <w:pStyle w:val="Body"/>
                              <w:rPr>
                                <w:sz w:val="22"/>
                                <w:szCs w:val="22"/>
                              </w:rPr>
                            </w:pPr>
                            <w:r>
                              <w:rPr>
                                <w:rFonts w:eastAsia="Arial Unicode MS" w:cs="Arial Unicode MS"/>
                                <w:b/>
                                <w:bCs/>
                                <w:sz w:val="22"/>
                                <w:szCs w:val="22"/>
                              </w:rPr>
                              <w:t xml:space="preserve">National Autism Resources </w:t>
                            </w:r>
                            <w:r>
                              <w:rPr>
                                <w:rFonts w:eastAsia="Arial Unicode MS" w:cs="Arial Unicode MS"/>
                                <w:sz w:val="22"/>
                                <w:szCs w:val="22"/>
                              </w:rPr>
                              <w:t>(https://www.nationalautismresources.com)</w:t>
                            </w:r>
                          </w:p>
                          <w:p w14:paraId="708DD5AD" w14:textId="77777777" w:rsidR="009E0D88" w:rsidRDefault="009E0D88" w:rsidP="009E0D88">
                            <w:pPr>
                              <w:pStyle w:val="ListParagraph"/>
                              <w:numPr>
                                <w:ilvl w:val="0"/>
                                <w:numId w:val="35"/>
                              </w:numPr>
                              <w:pBdr>
                                <w:top w:val="nil"/>
                                <w:left w:val="nil"/>
                                <w:bottom w:val="nil"/>
                                <w:right w:val="nil"/>
                                <w:between w:val="nil"/>
                                <w:bar w:val="nil"/>
                              </w:pBdr>
                              <w:contextualSpacing w:val="0"/>
                              <w:rPr>
                                <w:sz w:val="22"/>
                                <w:szCs w:val="22"/>
                              </w:rPr>
                            </w:pPr>
                            <w:r>
                              <w:rPr>
                                <w:sz w:val="22"/>
                                <w:szCs w:val="22"/>
                              </w:rPr>
                              <w:t>Founded by a mother of a child with autism, National Autism Resources sells products (for home, school, etc.) to assist children living with autism.</w:t>
                            </w:r>
                          </w:p>
                          <w:p w14:paraId="0C4B47D6" w14:textId="77777777" w:rsidR="009E0D88" w:rsidRDefault="009E0D88" w:rsidP="009E0D88">
                            <w:pPr>
                              <w:pStyle w:val="ListParagraph"/>
                              <w:numPr>
                                <w:ilvl w:val="0"/>
                                <w:numId w:val="35"/>
                              </w:numPr>
                              <w:pBdr>
                                <w:top w:val="nil"/>
                                <w:left w:val="nil"/>
                                <w:bottom w:val="nil"/>
                                <w:right w:val="nil"/>
                                <w:between w:val="nil"/>
                                <w:bar w:val="nil"/>
                              </w:pBdr>
                              <w:contextualSpacing w:val="0"/>
                              <w:rPr>
                                <w:sz w:val="22"/>
                                <w:szCs w:val="22"/>
                              </w:rPr>
                            </w:pPr>
                            <w:r>
                              <w:rPr>
                                <w:sz w:val="22"/>
                                <w:szCs w:val="22"/>
                              </w:rPr>
                              <w:t>Shop online or call 1-877-249-2393 for more information.</w:t>
                            </w:r>
                          </w:p>
                          <w:p w14:paraId="3F0F8521" w14:textId="77777777" w:rsidR="009E0D88" w:rsidRDefault="009E0D88" w:rsidP="009E0D88">
                            <w:pPr>
                              <w:pStyle w:val="Body"/>
                              <w:rPr>
                                <w:b/>
                                <w:bCs/>
                                <w:sz w:val="22"/>
                                <w:szCs w:val="22"/>
                              </w:rPr>
                            </w:pPr>
                          </w:p>
                          <w:p w14:paraId="51731928" w14:textId="77777777" w:rsidR="009E0D88" w:rsidRDefault="009E0D88" w:rsidP="009E0D88">
                            <w:pPr>
                              <w:pStyle w:val="Body"/>
                              <w:rPr>
                                <w:sz w:val="22"/>
                                <w:szCs w:val="22"/>
                              </w:rPr>
                            </w:pPr>
                            <w:r>
                              <w:rPr>
                                <w:rFonts w:eastAsia="Arial Unicode MS" w:cs="Arial Unicode MS"/>
                                <w:b/>
                                <w:bCs/>
                                <w:sz w:val="22"/>
                                <w:szCs w:val="22"/>
                              </w:rPr>
                              <w:t>Regional Center of the East Bay (RCEB)</w:t>
                            </w:r>
                            <w:r>
                              <w:rPr>
                                <w:rFonts w:eastAsia="Arial Unicode MS" w:cs="Arial Unicode MS"/>
                                <w:sz w:val="22"/>
                                <w:szCs w:val="22"/>
                              </w:rPr>
                              <w:t xml:space="preserve"> (http://rceb.org/)</w:t>
                            </w:r>
                          </w:p>
                          <w:p w14:paraId="4798E906" w14:textId="77777777" w:rsidR="009E0D88" w:rsidRDefault="009E0D88" w:rsidP="009E0D88">
                            <w:pPr>
                              <w:pStyle w:val="ListParagraph"/>
                              <w:numPr>
                                <w:ilvl w:val="0"/>
                                <w:numId w:val="37"/>
                              </w:numPr>
                              <w:pBdr>
                                <w:top w:val="nil"/>
                                <w:left w:val="nil"/>
                                <w:bottom w:val="nil"/>
                                <w:right w:val="nil"/>
                                <w:between w:val="nil"/>
                                <w:bar w:val="nil"/>
                              </w:pBdr>
                              <w:contextualSpacing w:val="0"/>
                              <w:rPr>
                                <w:b/>
                                <w:bCs/>
                                <w:sz w:val="22"/>
                                <w:szCs w:val="22"/>
                              </w:rPr>
                            </w:pPr>
                            <w:r>
                              <w:rPr>
                                <w:sz w:val="22"/>
                                <w:szCs w:val="22"/>
                              </w:rPr>
                              <w:t>RCEB was established as a result of the Lanterman Developmental Disabilities Act (AB 846) and is part of a network of 21 non-profit regional centers which provide lifelong services to persons with developmental disabilities.</w:t>
                            </w:r>
                          </w:p>
                          <w:p w14:paraId="50306EAF" w14:textId="77777777" w:rsidR="009E0D88" w:rsidRDefault="009E0D88" w:rsidP="009E0D88">
                            <w:pPr>
                              <w:pStyle w:val="ListParagraph"/>
                              <w:numPr>
                                <w:ilvl w:val="0"/>
                                <w:numId w:val="38"/>
                              </w:numPr>
                              <w:pBdr>
                                <w:top w:val="nil"/>
                                <w:left w:val="nil"/>
                                <w:bottom w:val="nil"/>
                                <w:right w:val="nil"/>
                                <w:between w:val="nil"/>
                                <w:bar w:val="nil"/>
                              </w:pBdr>
                              <w:contextualSpacing w:val="0"/>
                              <w:rPr>
                                <w:b/>
                                <w:bCs/>
                                <w:sz w:val="22"/>
                                <w:szCs w:val="22"/>
                              </w:rPr>
                            </w:pPr>
                            <w:r>
                              <w:rPr>
                                <w:sz w:val="22"/>
                                <w:szCs w:val="22"/>
                              </w:rPr>
                              <w:t>To apply for services:</w:t>
                            </w:r>
                          </w:p>
                          <w:p w14:paraId="6D1311CE" w14:textId="77777777" w:rsidR="009E0D88" w:rsidRDefault="009E0D88" w:rsidP="009E0D88">
                            <w:pPr>
                              <w:pStyle w:val="ListParagraph"/>
                              <w:numPr>
                                <w:ilvl w:val="1"/>
                                <w:numId w:val="38"/>
                              </w:numPr>
                              <w:pBdr>
                                <w:top w:val="nil"/>
                                <w:left w:val="nil"/>
                                <w:bottom w:val="nil"/>
                                <w:right w:val="nil"/>
                                <w:between w:val="nil"/>
                                <w:bar w:val="nil"/>
                              </w:pBdr>
                              <w:contextualSpacing w:val="0"/>
                              <w:rPr>
                                <w:b/>
                                <w:bCs/>
                                <w:sz w:val="22"/>
                                <w:szCs w:val="22"/>
                              </w:rPr>
                            </w:pPr>
                            <w:r>
                              <w:rPr>
                                <w:sz w:val="22"/>
                                <w:szCs w:val="22"/>
                              </w:rPr>
                              <w:t>Birth to age 3: Call 1-510-618-6195 or e-mail earlystartreferrals@rceb.org.</w:t>
                            </w:r>
                          </w:p>
                          <w:p w14:paraId="0F9EEAB3" w14:textId="77777777" w:rsidR="009E0D88" w:rsidRDefault="009E0D88" w:rsidP="009E0D88">
                            <w:pPr>
                              <w:pStyle w:val="ListParagraph"/>
                              <w:numPr>
                                <w:ilvl w:val="1"/>
                                <w:numId w:val="38"/>
                              </w:numPr>
                              <w:pBdr>
                                <w:top w:val="nil"/>
                                <w:left w:val="nil"/>
                                <w:bottom w:val="nil"/>
                                <w:right w:val="nil"/>
                                <w:between w:val="nil"/>
                                <w:bar w:val="nil"/>
                              </w:pBdr>
                              <w:contextualSpacing w:val="0"/>
                              <w:rPr>
                                <w:b/>
                                <w:bCs/>
                                <w:sz w:val="22"/>
                                <w:szCs w:val="22"/>
                              </w:rPr>
                            </w:pPr>
                            <w:r>
                              <w:rPr>
                                <w:sz w:val="22"/>
                                <w:szCs w:val="22"/>
                              </w:rPr>
                              <w:t>Age 3 and over: Call 1-510-618-6122 or e-mail intakeoverthree@rceb.org.</w:t>
                            </w:r>
                          </w:p>
                          <w:p w14:paraId="5E9E8701" w14:textId="77777777" w:rsidR="009E0D88" w:rsidRDefault="009E0D88" w:rsidP="009E0D88">
                            <w:pPr>
                              <w:pStyle w:val="Body"/>
                              <w:rPr>
                                <w:b/>
                                <w:bCs/>
                                <w:sz w:val="22"/>
                                <w:szCs w:val="22"/>
                              </w:rPr>
                            </w:pPr>
                          </w:p>
                          <w:p w14:paraId="02AE1120" w14:textId="77777777" w:rsidR="009E0D88" w:rsidRDefault="009E0D88" w:rsidP="009E0D88">
                            <w:pPr>
                              <w:pStyle w:val="Body"/>
                              <w:rPr>
                                <w:sz w:val="22"/>
                                <w:szCs w:val="22"/>
                              </w:rPr>
                            </w:pPr>
                            <w:r>
                              <w:rPr>
                                <w:rFonts w:eastAsia="Arial Unicode MS" w:cs="Arial Unicode MS"/>
                                <w:b/>
                                <w:bCs/>
                                <w:sz w:val="22"/>
                                <w:szCs w:val="22"/>
                              </w:rPr>
                              <w:t>Sesame Street</w:t>
                            </w:r>
                            <w:r>
                              <w:rPr>
                                <w:rFonts w:eastAsia="Arial Unicode MS" w:cs="Arial Unicode MS"/>
                                <w:sz w:val="22"/>
                                <w:szCs w:val="22"/>
                                <w:lang w:val="it-IT"/>
                              </w:rPr>
                              <w:t xml:space="preserve"> (https://autism.sesamestreet.org)</w:t>
                            </w:r>
                          </w:p>
                          <w:p w14:paraId="6AD3B158" w14:textId="77777777" w:rsidR="009E0D88" w:rsidRDefault="009E0D88" w:rsidP="009E0D88">
                            <w:pPr>
                              <w:pStyle w:val="ListParagraph"/>
                              <w:numPr>
                                <w:ilvl w:val="0"/>
                                <w:numId w:val="39"/>
                              </w:numPr>
                              <w:pBdr>
                                <w:top w:val="nil"/>
                                <w:left w:val="nil"/>
                                <w:bottom w:val="nil"/>
                                <w:right w:val="nil"/>
                                <w:between w:val="nil"/>
                                <w:bar w:val="nil"/>
                              </w:pBdr>
                              <w:contextualSpacing w:val="0"/>
                              <w:rPr>
                                <w:sz w:val="22"/>
                                <w:szCs w:val="22"/>
                              </w:rPr>
                            </w:pPr>
                            <w:r>
                              <w:rPr>
                                <w:sz w:val="22"/>
                                <w:szCs w:val="22"/>
                              </w:rPr>
                              <w:t>Storybooks, videos, and interactive activities for your child</w:t>
                            </w:r>
                          </w:p>
                          <w:p w14:paraId="56476A11" w14:textId="77777777" w:rsidR="009E0D88" w:rsidRDefault="009E0D88" w:rsidP="009E0D88">
                            <w:pPr>
                              <w:pStyle w:val="ListParagraph"/>
                              <w:numPr>
                                <w:ilvl w:val="0"/>
                                <w:numId w:val="39"/>
                              </w:numPr>
                              <w:pBdr>
                                <w:top w:val="nil"/>
                                <w:left w:val="nil"/>
                                <w:bottom w:val="nil"/>
                                <w:right w:val="nil"/>
                                <w:between w:val="nil"/>
                                <w:bar w:val="nil"/>
                              </w:pBdr>
                              <w:contextualSpacing w:val="0"/>
                              <w:rPr>
                                <w:sz w:val="22"/>
                                <w:szCs w:val="22"/>
                              </w:rPr>
                            </w:pPr>
                            <w:r>
                              <w:rPr>
                                <w:sz w:val="22"/>
                                <w:szCs w:val="22"/>
                              </w:rPr>
                              <w:t>Short informational articles and videos for parents</w:t>
                            </w:r>
                          </w:p>
                          <w:p w14:paraId="0CBCEAB7" w14:textId="77777777" w:rsidR="009E0D88" w:rsidRDefault="009E0D88" w:rsidP="009E0D88">
                            <w:pPr>
                              <w:pStyle w:val="ListParagraph"/>
                              <w:numPr>
                                <w:ilvl w:val="0"/>
                                <w:numId w:val="39"/>
                              </w:numPr>
                              <w:pBdr>
                                <w:top w:val="nil"/>
                                <w:left w:val="nil"/>
                                <w:bottom w:val="nil"/>
                                <w:right w:val="nil"/>
                                <w:between w:val="nil"/>
                                <w:bar w:val="nil"/>
                              </w:pBdr>
                              <w:contextualSpacing w:val="0"/>
                              <w:rPr>
                                <w:sz w:val="22"/>
                                <w:szCs w:val="22"/>
                              </w:rPr>
                            </w:pPr>
                            <w:r>
                              <w:rPr>
                                <w:sz w:val="22"/>
                                <w:szCs w:val="22"/>
                              </w:rPr>
                              <w:t>Additional resources: https://sesamestreetincommunities.org/topics/autism</w:t>
                            </w:r>
                          </w:p>
                          <w:p w14:paraId="46852E78" w14:textId="77777777" w:rsidR="009E0D88" w:rsidRDefault="009E0D88" w:rsidP="009E0D88">
                            <w:pPr>
                              <w:pStyle w:val="Body"/>
                              <w:rPr>
                                <w:b/>
                                <w:bCs/>
                                <w:sz w:val="22"/>
                                <w:szCs w:val="22"/>
                              </w:rPr>
                            </w:pPr>
                          </w:p>
                          <w:p w14:paraId="7E549013" w14:textId="77777777" w:rsidR="009E0D88" w:rsidRDefault="009E0D88" w:rsidP="009E0D88">
                            <w:pPr>
                              <w:pStyle w:val="Body"/>
                              <w:rPr>
                                <w:sz w:val="22"/>
                                <w:szCs w:val="22"/>
                              </w:rPr>
                            </w:pPr>
                            <w:r>
                              <w:rPr>
                                <w:rFonts w:eastAsia="Arial Unicode MS" w:cs="Arial Unicode MS"/>
                                <w:b/>
                                <w:bCs/>
                                <w:sz w:val="22"/>
                                <w:szCs w:val="22"/>
                              </w:rPr>
                              <w:t>UCSF STAR Center for ASD &amp; NDDs</w:t>
                            </w:r>
                            <w:r>
                              <w:rPr>
                                <w:rFonts w:eastAsia="Arial Unicode MS" w:cs="Arial Unicode MS"/>
                                <w:sz w:val="22"/>
                                <w:szCs w:val="22"/>
                              </w:rPr>
                              <w:t xml:space="preserve"> (https://star.ucsf.edu)</w:t>
                            </w:r>
                          </w:p>
                          <w:p w14:paraId="0D282AFB" w14:textId="77777777" w:rsidR="009E0D88" w:rsidRDefault="009E0D88" w:rsidP="009E0D88">
                            <w:pPr>
                              <w:pStyle w:val="ListParagraph"/>
                              <w:numPr>
                                <w:ilvl w:val="0"/>
                                <w:numId w:val="37"/>
                              </w:numPr>
                              <w:pBdr>
                                <w:top w:val="nil"/>
                                <w:left w:val="nil"/>
                                <w:bottom w:val="nil"/>
                                <w:right w:val="nil"/>
                                <w:between w:val="nil"/>
                                <w:bar w:val="nil"/>
                              </w:pBdr>
                              <w:contextualSpacing w:val="0"/>
                              <w:rPr>
                                <w:sz w:val="22"/>
                                <w:szCs w:val="22"/>
                              </w:rPr>
                            </w:pPr>
                            <w:r>
                              <w:rPr>
                                <w:i/>
                                <w:iCs/>
                                <w:sz w:val="22"/>
                                <w:szCs w:val="22"/>
                              </w:rPr>
                              <w:t>First Steps</w:t>
                            </w:r>
                            <w:r>
                              <w:rPr>
                                <w:sz w:val="22"/>
                                <w:szCs w:val="22"/>
                              </w:rPr>
                              <w:t>, a group for parents of children under 6 recently diagnosed with ASD</w:t>
                            </w:r>
                          </w:p>
                          <w:p w14:paraId="59059F3F" w14:textId="77777777" w:rsidR="009E0D88" w:rsidRDefault="009E0D88" w:rsidP="009E0D88">
                            <w:pPr>
                              <w:pStyle w:val="ListParagraph"/>
                              <w:numPr>
                                <w:ilvl w:val="1"/>
                                <w:numId w:val="37"/>
                              </w:numPr>
                              <w:pBdr>
                                <w:top w:val="nil"/>
                                <w:left w:val="nil"/>
                                <w:bottom w:val="nil"/>
                                <w:right w:val="nil"/>
                                <w:between w:val="nil"/>
                                <w:bar w:val="nil"/>
                              </w:pBdr>
                              <w:contextualSpacing w:val="0"/>
                              <w:rPr>
                                <w:sz w:val="22"/>
                                <w:szCs w:val="22"/>
                              </w:rPr>
                            </w:pPr>
                            <w:r>
                              <w:rPr>
                                <w:sz w:val="22"/>
                                <w:szCs w:val="22"/>
                              </w:rPr>
                              <w:t>6-week educational support group that meets Tuesdays from 4:00-5:30pm</w:t>
                            </w:r>
                          </w:p>
                          <w:p w14:paraId="47BB1957" w14:textId="77777777" w:rsidR="009E0D88" w:rsidRDefault="009E0D88" w:rsidP="009E0D88">
                            <w:pPr>
                              <w:pStyle w:val="ListParagraph"/>
                              <w:numPr>
                                <w:ilvl w:val="0"/>
                                <w:numId w:val="37"/>
                              </w:numPr>
                              <w:pBdr>
                                <w:top w:val="nil"/>
                                <w:left w:val="nil"/>
                                <w:bottom w:val="nil"/>
                                <w:right w:val="nil"/>
                                <w:between w:val="nil"/>
                                <w:bar w:val="nil"/>
                              </w:pBdr>
                              <w:contextualSpacing w:val="0"/>
                              <w:rPr>
                                <w:sz w:val="22"/>
                                <w:szCs w:val="22"/>
                              </w:rPr>
                            </w:pPr>
                            <w:r>
                              <w:rPr>
                                <w:i/>
                                <w:iCs/>
                                <w:sz w:val="22"/>
                                <w:szCs w:val="22"/>
                              </w:rPr>
                              <w:t>Facing Your Fears</w:t>
                            </w:r>
                            <w:r>
                              <w:rPr>
                                <w:sz w:val="22"/>
                                <w:szCs w:val="22"/>
                              </w:rPr>
                              <w:t>, a group for parents and children with ASD 8-14 years old</w:t>
                            </w:r>
                          </w:p>
                          <w:p w14:paraId="6FC7F632" w14:textId="77777777" w:rsidR="009E0D88" w:rsidRDefault="009E0D88" w:rsidP="009E0D88">
                            <w:pPr>
                              <w:pStyle w:val="ListParagraph"/>
                              <w:numPr>
                                <w:ilvl w:val="1"/>
                                <w:numId w:val="37"/>
                              </w:numPr>
                              <w:pBdr>
                                <w:top w:val="nil"/>
                                <w:left w:val="nil"/>
                                <w:bottom w:val="nil"/>
                                <w:right w:val="nil"/>
                                <w:between w:val="nil"/>
                                <w:bar w:val="nil"/>
                              </w:pBdr>
                              <w:contextualSpacing w:val="0"/>
                              <w:rPr>
                                <w:sz w:val="22"/>
                                <w:szCs w:val="22"/>
                              </w:rPr>
                            </w:pPr>
                            <w:r>
                              <w:rPr>
                                <w:sz w:val="22"/>
                                <w:szCs w:val="22"/>
                              </w:rPr>
                              <w:t>14-week evidence-based group focused on reducing anxiety in children with ASD</w:t>
                            </w:r>
                          </w:p>
                          <w:p w14:paraId="653CC2F7" w14:textId="77777777" w:rsidR="009E0D88" w:rsidRDefault="009E0D88" w:rsidP="009E0D88">
                            <w:pPr>
                              <w:pStyle w:val="ListParagraph"/>
                              <w:numPr>
                                <w:ilvl w:val="0"/>
                                <w:numId w:val="37"/>
                              </w:numPr>
                              <w:pBdr>
                                <w:top w:val="nil"/>
                                <w:left w:val="nil"/>
                                <w:bottom w:val="nil"/>
                                <w:right w:val="nil"/>
                                <w:between w:val="nil"/>
                                <w:bar w:val="nil"/>
                              </w:pBdr>
                              <w:contextualSpacing w:val="0"/>
                              <w:rPr>
                                <w:sz w:val="22"/>
                                <w:szCs w:val="22"/>
                              </w:rPr>
                            </w:pPr>
                            <w:r>
                              <w:rPr>
                                <w:sz w:val="22"/>
                                <w:szCs w:val="22"/>
                              </w:rPr>
                              <w:t xml:space="preserve">Other groups are available. See Clinical Services </w:t>
                            </w:r>
                            <w:r>
                              <w:rPr>
                                <w:rFonts w:ascii="Symbol" w:hAnsi="Symbol"/>
                                <w:sz w:val="22"/>
                                <w:szCs w:val="22"/>
                              </w:rPr>
                              <w:t></w:t>
                            </w:r>
                            <w:r>
                              <w:rPr>
                                <w:sz w:val="22"/>
                                <w:szCs w:val="22"/>
                              </w:rPr>
                              <w:t xml:space="preserve"> Group Treatment.</w:t>
                            </w:r>
                          </w:p>
                          <w:p w14:paraId="71626E68" w14:textId="61CAF18C" w:rsidR="00E277F1" w:rsidRPr="009E0D88" w:rsidRDefault="009E0D88" w:rsidP="009E0D88">
                            <w:pPr>
                              <w:pStyle w:val="ListParagraph"/>
                              <w:numPr>
                                <w:ilvl w:val="1"/>
                                <w:numId w:val="37"/>
                              </w:numPr>
                              <w:pBdr>
                                <w:top w:val="nil"/>
                                <w:left w:val="nil"/>
                                <w:bottom w:val="nil"/>
                                <w:right w:val="nil"/>
                                <w:between w:val="nil"/>
                                <w:bar w:val="nil"/>
                              </w:pBdr>
                              <w:contextualSpacing w:val="0"/>
                              <w:rPr>
                                <w:sz w:val="22"/>
                                <w:szCs w:val="22"/>
                              </w:rPr>
                            </w:pPr>
                            <w:r>
                              <w:rPr>
                                <w:sz w:val="22"/>
                                <w:szCs w:val="22"/>
                              </w:rPr>
                              <w:t>For enrollment, call 1-415-3500 or e-mail STAR@UCSF.edu.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0732A" id="Text Box 667" o:spid="_x0000_s1046" type="#_x0000_t202" style="position:absolute;margin-left:.4pt;margin-top:85.75pt;width:539.45pt;height:639.9pt;z-index:251767821;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" fillcolor="white [3201]" stroked="f" strokeweight=".5pt">
                <v:textbox>
                  <w:txbxContent>
                    <w:p w14:paraId="6B351823" w14:textId="77777777" w:rsidR="002D6353" w:rsidRDefault="00A62777" w:rsidP="00E277F1">
                      <w:pPr>
                        <w:jc w:val="center"/>
                        <w:rPr>
                          <w:b/>
                          <w:bCs/>
                          <w:color w:val="FEA022" w:themeColor="accent2"/>
                          <w:sz w:val="52"/>
                          <w:szCs w:val="52"/>
                        </w:rPr>
                      </w:pPr>
                      <w:r w:rsidRPr="009E5B99">
                        <w:rPr>
                          <w:b/>
                          <w:bCs/>
                          <w:color w:val="FEA022" w:themeColor="accent2"/>
                          <w:sz w:val="52"/>
                          <w:szCs w:val="52"/>
                        </w:rPr>
                        <w:t>Resources for Parents</w:t>
                      </w:r>
                    </w:p>
                    <w:p w14:paraId="0FD33E76" w14:textId="4D6D0A68" w:rsidR="00A62777" w:rsidRDefault="00A62777" w:rsidP="00E277F1">
                      <w:pPr>
                        <w:jc w:val="center"/>
                        <w:rPr>
                          <w:b/>
                          <w:bCs/>
                          <w:color w:val="FEA022" w:themeColor="accent2"/>
                          <w:sz w:val="52"/>
                          <w:szCs w:val="52"/>
                        </w:rPr>
                      </w:pPr>
                      <w:r w:rsidRPr="00A62777">
                        <w:rPr>
                          <w:b/>
                          <w:bCs/>
                          <w:color w:val="FEA022" w:themeColor="accent2"/>
                        </w:rPr>
                        <w:t>Continued</w:t>
                      </w:r>
                    </w:p>
                    <w:p w14:paraId="6B2257E3" w14:textId="77777777" w:rsidR="00E277F1" w:rsidRDefault="00E277F1" w:rsidP="00E277F1">
                      <w:pPr>
                        <w:rPr>
                          <w:b/>
                          <w:bCs/>
                        </w:rPr>
                      </w:pPr>
                    </w:p>
                    <w:p w14:paraId="12888264" w14:textId="77777777" w:rsidR="002D6353" w:rsidRDefault="002D6353" w:rsidP="00E277F1">
                      <w:pPr>
                        <w:rPr>
                          <w:b/>
                          <w:bCs/>
                        </w:rPr>
                      </w:pPr>
                    </w:p>
                    <w:p w14:paraId="0BCCCBB8" w14:textId="77777777" w:rsidR="009E0D88" w:rsidRDefault="009E0D88" w:rsidP="009E0D88">
                      <w:pPr>
                        <w:pStyle w:val="Body"/>
                        <w:rPr>
                          <w:rFonts w:eastAsia="Arial Unicode MS" w:cs="Arial Unicode MS"/>
                          <w:b/>
                          <w:bCs/>
                          <w:sz w:val="22"/>
                          <w:szCs w:val="22"/>
                        </w:rPr>
                      </w:pPr>
                    </w:p>
                    <w:p w14:paraId="6038B065" w14:textId="77777777" w:rsidR="009E0D88" w:rsidRDefault="009E0D88" w:rsidP="009E0D88">
                      <w:pPr>
                        <w:pStyle w:val="Body"/>
                        <w:rPr>
                          <w:rFonts w:eastAsia="Arial Unicode MS" w:cs="Arial Unicode MS"/>
                          <w:b/>
                          <w:bCs/>
                          <w:sz w:val="22"/>
                          <w:szCs w:val="22"/>
                        </w:rPr>
                      </w:pPr>
                    </w:p>
                    <w:p w14:paraId="14A6B07D" w14:textId="77777777" w:rsidR="009E0D88" w:rsidRDefault="009E0D88" w:rsidP="009E0D88">
                      <w:pPr>
                        <w:pStyle w:val="Body"/>
                        <w:rPr>
                          <w:rFonts w:eastAsia="Arial Unicode MS" w:cs="Arial Unicode MS"/>
                          <w:b/>
                          <w:bCs/>
                          <w:sz w:val="22"/>
                          <w:szCs w:val="22"/>
                        </w:rPr>
                      </w:pPr>
                    </w:p>
                    <w:p w14:paraId="1ECF3848" w14:textId="0DC333CB" w:rsidR="009E0D88" w:rsidRDefault="009E0D88" w:rsidP="009E0D88">
                      <w:pPr>
                        <w:pStyle w:val="Body"/>
                        <w:rPr>
                          <w:sz w:val="22"/>
                          <w:szCs w:val="22"/>
                        </w:rPr>
                      </w:pPr>
                      <w:r>
                        <w:rPr>
                          <w:rFonts w:eastAsia="Arial Unicode MS" w:cs="Arial Unicode MS"/>
                          <w:b/>
                          <w:bCs/>
                          <w:sz w:val="22"/>
                          <w:szCs w:val="22"/>
                        </w:rPr>
                        <w:t xml:space="preserve">Juvo Autism and Behavioral Health Services </w:t>
                      </w:r>
                      <w:r>
                        <w:rPr>
                          <w:rFonts w:eastAsia="Arial Unicode MS" w:cs="Arial Unicode MS"/>
                          <w:sz w:val="22"/>
                          <w:szCs w:val="22"/>
                        </w:rPr>
                        <w:t>(https://www.juvobh.com)</w:t>
                      </w:r>
                    </w:p>
                    <w:p w14:paraId="0EAED93B" w14:textId="77777777" w:rsidR="009E0D88" w:rsidRDefault="009E0D88" w:rsidP="009E0D88">
                      <w:pPr>
                        <w:pStyle w:val="ListParagraph"/>
                        <w:numPr>
                          <w:ilvl w:val="0"/>
                          <w:numId w:val="35"/>
                        </w:numPr>
                        <w:pBdr>
                          <w:top w:val="nil"/>
                          <w:left w:val="nil"/>
                          <w:bottom w:val="nil"/>
                          <w:right w:val="nil"/>
                          <w:between w:val="nil"/>
                          <w:bar w:val="nil"/>
                        </w:pBdr>
                        <w:contextualSpacing w:val="0"/>
                        <w:rPr>
                          <w:sz w:val="22"/>
                          <w:szCs w:val="22"/>
                        </w:rPr>
                      </w:pPr>
                      <w:r>
                        <w:rPr>
                          <w:sz w:val="22"/>
                          <w:szCs w:val="22"/>
                        </w:rPr>
                        <w:t>Juvo uses Applied Behavior Analysis (ABA) to provide in-home and school behavioral health services for children with autism and other special needs. They also run camp programs, provide resources, and can support you in meeting your child’s individual needs.</w:t>
                      </w:r>
                    </w:p>
                    <w:p w14:paraId="64D07350" w14:textId="77777777" w:rsidR="009E0D88" w:rsidRDefault="009E0D88" w:rsidP="009E0D88">
                      <w:pPr>
                        <w:pStyle w:val="ListParagraph"/>
                        <w:numPr>
                          <w:ilvl w:val="0"/>
                          <w:numId w:val="35"/>
                        </w:numPr>
                        <w:pBdr>
                          <w:top w:val="nil"/>
                          <w:left w:val="nil"/>
                          <w:bottom w:val="nil"/>
                          <w:right w:val="nil"/>
                          <w:between w:val="nil"/>
                          <w:bar w:val="nil"/>
                        </w:pBdr>
                        <w:contextualSpacing w:val="0"/>
                        <w:rPr>
                          <w:sz w:val="22"/>
                          <w:szCs w:val="22"/>
                        </w:rPr>
                      </w:pPr>
                      <w:r>
                        <w:rPr>
                          <w:sz w:val="22"/>
                          <w:szCs w:val="22"/>
                        </w:rPr>
                        <w:t>Call 1-510-832-4383, visit the website, or e-mail info@juvobh.com for more information.</w:t>
                      </w:r>
                    </w:p>
                    <w:p w14:paraId="2BE4BDD3" w14:textId="77777777" w:rsidR="009E0D88" w:rsidRDefault="009E0D88" w:rsidP="009E0D88">
                      <w:pPr>
                        <w:pStyle w:val="Body"/>
                        <w:rPr>
                          <w:b/>
                          <w:bCs/>
                          <w:sz w:val="22"/>
                          <w:szCs w:val="22"/>
                        </w:rPr>
                      </w:pPr>
                    </w:p>
                    <w:p w14:paraId="01530180" w14:textId="77777777" w:rsidR="009E0D88" w:rsidRDefault="009E0D88" w:rsidP="009E0D88">
                      <w:pPr>
                        <w:pStyle w:val="Body"/>
                        <w:rPr>
                          <w:sz w:val="22"/>
                          <w:szCs w:val="22"/>
                        </w:rPr>
                      </w:pPr>
                      <w:r>
                        <w:rPr>
                          <w:rFonts w:eastAsia="Arial Unicode MS" w:cs="Arial Unicode MS"/>
                          <w:b/>
                          <w:bCs/>
                          <w:sz w:val="22"/>
                          <w:szCs w:val="22"/>
                        </w:rPr>
                        <w:t xml:space="preserve">Medi-Cal </w:t>
                      </w:r>
                      <w:r>
                        <w:rPr>
                          <w:rFonts w:eastAsia="Arial Unicode MS" w:cs="Arial Unicode MS"/>
                          <w:sz w:val="22"/>
                          <w:szCs w:val="22"/>
                        </w:rPr>
                        <w:t>(https://www.coveredca.com/medi-cal/)</w:t>
                      </w:r>
                    </w:p>
                    <w:p w14:paraId="686D47AA" w14:textId="77777777" w:rsidR="009E0D88" w:rsidRDefault="009E0D88" w:rsidP="009E0D88">
                      <w:pPr>
                        <w:pStyle w:val="ListParagraph"/>
                        <w:numPr>
                          <w:ilvl w:val="0"/>
                          <w:numId w:val="36"/>
                        </w:numPr>
                        <w:pBdr>
                          <w:top w:val="nil"/>
                          <w:left w:val="nil"/>
                          <w:bottom w:val="nil"/>
                          <w:right w:val="nil"/>
                          <w:between w:val="nil"/>
                          <w:bar w:val="nil"/>
                        </w:pBdr>
                        <w:contextualSpacing w:val="0"/>
                        <w:rPr>
                          <w:b/>
                          <w:bCs/>
                          <w:sz w:val="22"/>
                          <w:szCs w:val="22"/>
                        </w:rPr>
                      </w:pPr>
                      <w:r>
                        <w:rPr>
                          <w:sz w:val="22"/>
                          <w:szCs w:val="22"/>
                        </w:rPr>
                        <w:t>Did you know that persons with disabilities are eligible for Medi-Cal?</w:t>
                      </w:r>
                    </w:p>
                    <w:p w14:paraId="43633F7E" w14:textId="77777777" w:rsidR="009E0D88" w:rsidRDefault="009E0D88" w:rsidP="009E0D88">
                      <w:pPr>
                        <w:pStyle w:val="ListParagraph"/>
                        <w:numPr>
                          <w:ilvl w:val="0"/>
                          <w:numId w:val="36"/>
                        </w:numPr>
                        <w:pBdr>
                          <w:top w:val="nil"/>
                          <w:left w:val="nil"/>
                          <w:bottom w:val="nil"/>
                          <w:right w:val="nil"/>
                          <w:between w:val="nil"/>
                          <w:bar w:val="nil"/>
                        </w:pBdr>
                        <w:contextualSpacing w:val="0"/>
                        <w:rPr>
                          <w:b/>
                          <w:bCs/>
                          <w:sz w:val="22"/>
                          <w:szCs w:val="22"/>
                        </w:rPr>
                      </w:pPr>
                      <w:r>
                        <w:rPr>
                          <w:sz w:val="22"/>
                          <w:szCs w:val="22"/>
                        </w:rPr>
                        <w:t>Apply online (http://www.coveredca.com/apply/), by phone (1-800-300-1506), or at your local office (the Alameda County office is located at 24100 Amador St., Hayward, CA 94544).</w:t>
                      </w:r>
                    </w:p>
                    <w:p w14:paraId="518797F1" w14:textId="77777777" w:rsidR="009E0D88" w:rsidRDefault="009E0D88" w:rsidP="009E0D88">
                      <w:pPr>
                        <w:pStyle w:val="Body"/>
                        <w:rPr>
                          <w:b/>
                          <w:bCs/>
                          <w:sz w:val="22"/>
                          <w:szCs w:val="22"/>
                        </w:rPr>
                      </w:pPr>
                    </w:p>
                    <w:p w14:paraId="59DCEA37" w14:textId="77777777" w:rsidR="009E0D88" w:rsidRDefault="009E0D88" w:rsidP="009E0D88">
                      <w:pPr>
                        <w:pStyle w:val="Body"/>
                        <w:rPr>
                          <w:sz w:val="22"/>
                          <w:szCs w:val="22"/>
                        </w:rPr>
                      </w:pPr>
                      <w:r>
                        <w:rPr>
                          <w:rFonts w:eastAsia="Arial Unicode MS" w:cs="Arial Unicode MS"/>
                          <w:b/>
                          <w:bCs/>
                          <w:sz w:val="22"/>
                          <w:szCs w:val="22"/>
                        </w:rPr>
                        <w:t>National Autism Center</w:t>
                      </w:r>
                      <w:r>
                        <w:rPr>
                          <w:rFonts w:eastAsia="Arial Unicode MS" w:cs="Arial Unicode MS"/>
                          <w:sz w:val="22"/>
                          <w:szCs w:val="22"/>
                        </w:rPr>
                        <w:t xml:space="preserve"> (https://nationalautismcenter.org)</w:t>
                      </w:r>
                    </w:p>
                    <w:p w14:paraId="0B122EE1" w14:textId="77777777" w:rsidR="009E0D88" w:rsidRDefault="009E0D88" w:rsidP="009E0D88">
                      <w:pPr>
                        <w:pStyle w:val="ListParagraph"/>
                        <w:numPr>
                          <w:ilvl w:val="0"/>
                          <w:numId w:val="37"/>
                        </w:numPr>
                        <w:pBdr>
                          <w:top w:val="nil"/>
                          <w:left w:val="nil"/>
                          <w:bottom w:val="nil"/>
                          <w:right w:val="nil"/>
                          <w:between w:val="nil"/>
                          <w:bar w:val="nil"/>
                        </w:pBdr>
                        <w:contextualSpacing w:val="0"/>
                        <w:rPr>
                          <w:sz w:val="22"/>
                          <w:szCs w:val="22"/>
                        </w:rPr>
                      </w:pPr>
                      <w:r>
                        <w:rPr>
                          <w:sz w:val="22"/>
                          <w:szCs w:val="22"/>
                        </w:rPr>
                        <w:t xml:space="preserve">Free toolkit: </w:t>
                      </w:r>
                      <w:r>
                        <w:rPr>
                          <w:i/>
                          <w:iCs/>
                          <w:sz w:val="22"/>
                          <w:szCs w:val="22"/>
                        </w:rPr>
                        <w:t>A Parent’s Guide to Evidence-based Practice and Autism</w:t>
                      </w:r>
                      <w:r>
                        <w:rPr>
                          <w:sz w:val="22"/>
                          <w:szCs w:val="22"/>
                        </w:rPr>
                        <w:t xml:space="preserve"> (see the Resources tab)</w:t>
                      </w:r>
                    </w:p>
                    <w:p w14:paraId="539D1A9F" w14:textId="77777777" w:rsidR="009E0D88" w:rsidRDefault="009E0D88" w:rsidP="009E0D88">
                      <w:pPr>
                        <w:pStyle w:val="Body"/>
                        <w:rPr>
                          <w:sz w:val="22"/>
                          <w:szCs w:val="22"/>
                        </w:rPr>
                      </w:pPr>
                    </w:p>
                    <w:p w14:paraId="4D131808" w14:textId="77777777" w:rsidR="009E0D88" w:rsidRDefault="009E0D88" w:rsidP="009E0D88">
                      <w:pPr>
                        <w:pStyle w:val="Body"/>
                        <w:rPr>
                          <w:sz w:val="22"/>
                          <w:szCs w:val="22"/>
                        </w:rPr>
                      </w:pPr>
                      <w:r>
                        <w:rPr>
                          <w:rFonts w:eastAsia="Arial Unicode MS" w:cs="Arial Unicode MS"/>
                          <w:b/>
                          <w:bCs/>
                          <w:sz w:val="22"/>
                          <w:szCs w:val="22"/>
                        </w:rPr>
                        <w:t xml:space="preserve">National Autism Resources </w:t>
                      </w:r>
                      <w:r>
                        <w:rPr>
                          <w:rFonts w:eastAsia="Arial Unicode MS" w:cs="Arial Unicode MS"/>
                          <w:sz w:val="22"/>
                          <w:szCs w:val="22"/>
                        </w:rPr>
                        <w:t>(https://www.nationalautismresources.com)</w:t>
                      </w:r>
                    </w:p>
                    <w:p w14:paraId="708DD5AD" w14:textId="77777777" w:rsidR="009E0D88" w:rsidRDefault="009E0D88" w:rsidP="009E0D88">
                      <w:pPr>
                        <w:pStyle w:val="ListParagraph"/>
                        <w:numPr>
                          <w:ilvl w:val="0"/>
                          <w:numId w:val="35"/>
                        </w:numPr>
                        <w:pBdr>
                          <w:top w:val="nil"/>
                          <w:left w:val="nil"/>
                          <w:bottom w:val="nil"/>
                          <w:right w:val="nil"/>
                          <w:between w:val="nil"/>
                          <w:bar w:val="nil"/>
                        </w:pBdr>
                        <w:contextualSpacing w:val="0"/>
                        <w:rPr>
                          <w:sz w:val="22"/>
                          <w:szCs w:val="22"/>
                        </w:rPr>
                      </w:pPr>
                      <w:r>
                        <w:rPr>
                          <w:sz w:val="22"/>
                          <w:szCs w:val="22"/>
                        </w:rPr>
                        <w:t>Founded by a mother of a child with autism, National Autism Resources sells products (for home, school, etc.) to assist children living with autism.</w:t>
                      </w:r>
                    </w:p>
                    <w:p w14:paraId="0C4B47D6" w14:textId="77777777" w:rsidR="009E0D88" w:rsidRDefault="009E0D88" w:rsidP="009E0D88">
                      <w:pPr>
                        <w:pStyle w:val="ListParagraph"/>
                        <w:numPr>
                          <w:ilvl w:val="0"/>
                          <w:numId w:val="35"/>
                        </w:numPr>
                        <w:pBdr>
                          <w:top w:val="nil"/>
                          <w:left w:val="nil"/>
                          <w:bottom w:val="nil"/>
                          <w:right w:val="nil"/>
                          <w:between w:val="nil"/>
                          <w:bar w:val="nil"/>
                        </w:pBdr>
                        <w:contextualSpacing w:val="0"/>
                        <w:rPr>
                          <w:sz w:val="22"/>
                          <w:szCs w:val="22"/>
                        </w:rPr>
                      </w:pPr>
                      <w:r>
                        <w:rPr>
                          <w:sz w:val="22"/>
                          <w:szCs w:val="22"/>
                        </w:rPr>
                        <w:t>Shop online or call 1-877-249-2393 for more information.</w:t>
                      </w:r>
                    </w:p>
                    <w:p w14:paraId="3F0F8521" w14:textId="77777777" w:rsidR="009E0D88" w:rsidRDefault="009E0D88" w:rsidP="009E0D88">
                      <w:pPr>
                        <w:pStyle w:val="Body"/>
                        <w:rPr>
                          <w:b/>
                          <w:bCs/>
                          <w:sz w:val="22"/>
                          <w:szCs w:val="22"/>
                        </w:rPr>
                      </w:pPr>
                    </w:p>
                    <w:p w14:paraId="51731928" w14:textId="77777777" w:rsidR="009E0D88" w:rsidRDefault="009E0D88" w:rsidP="009E0D88">
                      <w:pPr>
                        <w:pStyle w:val="Body"/>
                        <w:rPr>
                          <w:sz w:val="22"/>
                          <w:szCs w:val="22"/>
                        </w:rPr>
                      </w:pPr>
                      <w:r>
                        <w:rPr>
                          <w:rFonts w:eastAsia="Arial Unicode MS" w:cs="Arial Unicode MS"/>
                          <w:b/>
                          <w:bCs/>
                          <w:sz w:val="22"/>
                          <w:szCs w:val="22"/>
                        </w:rPr>
                        <w:t>Regional Center of the East Bay (RCEB)</w:t>
                      </w:r>
                      <w:r>
                        <w:rPr>
                          <w:rFonts w:eastAsia="Arial Unicode MS" w:cs="Arial Unicode MS"/>
                          <w:sz w:val="22"/>
                          <w:szCs w:val="22"/>
                        </w:rPr>
                        <w:t xml:space="preserve"> (http://rceb.org/)</w:t>
                      </w:r>
                    </w:p>
                    <w:p w14:paraId="4798E906" w14:textId="77777777" w:rsidR="009E0D88" w:rsidRDefault="009E0D88" w:rsidP="009E0D88">
                      <w:pPr>
                        <w:pStyle w:val="ListParagraph"/>
                        <w:numPr>
                          <w:ilvl w:val="0"/>
                          <w:numId w:val="37"/>
                        </w:numPr>
                        <w:pBdr>
                          <w:top w:val="nil"/>
                          <w:left w:val="nil"/>
                          <w:bottom w:val="nil"/>
                          <w:right w:val="nil"/>
                          <w:between w:val="nil"/>
                          <w:bar w:val="nil"/>
                        </w:pBdr>
                        <w:contextualSpacing w:val="0"/>
                        <w:rPr>
                          <w:b/>
                          <w:bCs/>
                          <w:sz w:val="22"/>
                          <w:szCs w:val="22"/>
                        </w:rPr>
                      </w:pPr>
                      <w:r>
                        <w:rPr>
                          <w:sz w:val="22"/>
                          <w:szCs w:val="22"/>
                        </w:rPr>
                        <w:t>RCEB was established as a result of the Lanterman Developmental Disabilities Act (AB 846) and is part of a network of 21 non-profit regional centers which provide lifelong services to persons with developmental disabilities.</w:t>
                      </w:r>
                    </w:p>
                    <w:p w14:paraId="50306EAF" w14:textId="77777777" w:rsidR="009E0D88" w:rsidRDefault="009E0D88" w:rsidP="009E0D88">
                      <w:pPr>
                        <w:pStyle w:val="ListParagraph"/>
                        <w:numPr>
                          <w:ilvl w:val="0"/>
                          <w:numId w:val="38"/>
                        </w:numPr>
                        <w:pBdr>
                          <w:top w:val="nil"/>
                          <w:left w:val="nil"/>
                          <w:bottom w:val="nil"/>
                          <w:right w:val="nil"/>
                          <w:between w:val="nil"/>
                          <w:bar w:val="nil"/>
                        </w:pBdr>
                        <w:contextualSpacing w:val="0"/>
                        <w:rPr>
                          <w:b/>
                          <w:bCs/>
                          <w:sz w:val="22"/>
                          <w:szCs w:val="22"/>
                        </w:rPr>
                      </w:pPr>
                      <w:r>
                        <w:rPr>
                          <w:sz w:val="22"/>
                          <w:szCs w:val="22"/>
                        </w:rPr>
                        <w:t>To apply for services:</w:t>
                      </w:r>
                    </w:p>
                    <w:p w14:paraId="6D1311CE" w14:textId="77777777" w:rsidR="009E0D88" w:rsidRDefault="009E0D88" w:rsidP="009E0D88">
                      <w:pPr>
                        <w:pStyle w:val="ListParagraph"/>
                        <w:numPr>
                          <w:ilvl w:val="1"/>
                          <w:numId w:val="38"/>
                        </w:numPr>
                        <w:pBdr>
                          <w:top w:val="nil"/>
                          <w:left w:val="nil"/>
                          <w:bottom w:val="nil"/>
                          <w:right w:val="nil"/>
                          <w:between w:val="nil"/>
                          <w:bar w:val="nil"/>
                        </w:pBdr>
                        <w:contextualSpacing w:val="0"/>
                        <w:rPr>
                          <w:b/>
                          <w:bCs/>
                          <w:sz w:val="22"/>
                          <w:szCs w:val="22"/>
                        </w:rPr>
                      </w:pPr>
                      <w:r>
                        <w:rPr>
                          <w:sz w:val="22"/>
                          <w:szCs w:val="22"/>
                        </w:rPr>
                        <w:t>Birth to age 3: Call 1-510-618-6195 or e-mail earlystartreferrals@rceb.org.</w:t>
                      </w:r>
                    </w:p>
                    <w:p w14:paraId="0F9EEAB3" w14:textId="77777777" w:rsidR="009E0D88" w:rsidRDefault="009E0D88" w:rsidP="009E0D88">
                      <w:pPr>
                        <w:pStyle w:val="ListParagraph"/>
                        <w:numPr>
                          <w:ilvl w:val="1"/>
                          <w:numId w:val="38"/>
                        </w:numPr>
                        <w:pBdr>
                          <w:top w:val="nil"/>
                          <w:left w:val="nil"/>
                          <w:bottom w:val="nil"/>
                          <w:right w:val="nil"/>
                          <w:between w:val="nil"/>
                          <w:bar w:val="nil"/>
                        </w:pBdr>
                        <w:contextualSpacing w:val="0"/>
                        <w:rPr>
                          <w:b/>
                          <w:bCs/>
                          <w:sz w:val="22"/>
                          <w:szCs w:val="22"/>
                        </w:rPr>
                      </w:pPr>
                      <w:r>
                        <w:rPr>
                          <w:sz w:val="22"/>
                          <w:szCs w:val="22"/>
                        </w:rPr>
                        <w:t>Age 3 and over: Call 1-510-618-6122 or e-mail intakeoverthree@rceb.org.</w:t>
                      </w:r>
                    </w:p>
                    <w:p w14:paraId="5E9E8701" w14:textId="77777777" w:rsidR="009E0D88" w:rsidRDefault="009E0D88" w:rsidP="009E0D88">
                      <w:pPr>
                        <w:pStyle w:val="Body"/>
                        <w:rPr>
                          <w:b/>
                          <w:bCs/>
                          <w:sz w:val="22"/>
                          <w:szCs w:val="22"/>
                        </w:rPr>
                      </w:pPr>
                    </w:p>
                    <w:p w14:paraId="02AE1120" w14:textId="77777777" w:rsidR="009E0D88" w:rsidRDefault="009E0D88" w:rsidP="009E0D88">
                      <w:pPr>
                        <w:pStyle w:val="Body"/>
                        <w:rPr>
                          <w:sz w:val="22"/>
                          <w:szCs w:val="22"/>
                        </w:rPr>
                      </w:pPr>
                      <w:r>
                        <w:rPr>
                          <w:rFonts w:eastAsia="Arial Unicode MS" w:cs="Arial Unicode MS"/>
                          <w:b/>
                          <w:bCs/>
                          <w:sz w:val="22"/>
                          <w:szCs w:val="22"/>
                        </w:rPr>
                        <w:t>Sesame Street</w:t>
                      </w:r>
                      <w:r>
                        <w:rPr>
                          <w:rFonts w:eastAsia="Arial Unicode MS" w:cs="Arial Unicode MS"/>
                          <w:sz w:val="22"/>
                          <w:szCs w:val="22"/>
                          <w:lang w:val="it-IT"/>
                        </w:rPr>
                        <w:t xml:space="preserve"> (https://autism.sesamestreet.org)</w:t>
                      </w:r>
                    </w:p>
                    <w:p w14:paraId="6AD3B158" w14:textId="77777777" w:rsidR="009E0D88" w:rsidRDefault="009E0D88" w:rsidP="009E0D88">
                      <w:pPr>
                        <w:pStyle w:val="ListParagraph"/>
                        <w:numPr>
                          <w:ilvl w:val="0"/>
                          <w:numId w:val="39"/>
                        </w:numPr>
                        <w:pBdr>
                          <w:top w:val="nil"/>
                          <w:left w:val="nil"/>
                          <w:bottom w:val="nil"/>
                          <w:right w:val="nil"/>
                          <w:between w:val="nil"/>
                          <w:bar w:val="nil"/>
                        </w:pBdr>
                        <w:contextualSpacing w:val="0"/>
                        <w:rPr>
                          <w:sz w:val="22"/>
                          <w:szCs w:val="22"/>
                        </w:rPr>
                      </w:pPr>
                      <w:r>
                        <w:rPr>
                          <w:sz w:val="22"/>
                          <w:szCs w:val="22"/>
                        </w:rPr>
                        <w:t>Storybooks, videos, and interactive activities for your child</w:t>
                      </w:r>
                    </w:p>
                    <w:p w14:paraId="56476A11" w14:textId="77777777" w:rsidR="009E0D88" w:rsidRDefault="009E0D88" w:rsidP="009E0D88">
                      <w:pPr>
                        <w:pStyle w:val="ListParagraph"/>
                        <w:numPr>
                          <w:ilvl w:val="0"/>
                          <w:numId w:val="39"/>
                        </w:numPr>
                        <w:pBdr>
                          <w:top w:val="nil"/>
                          <w:left w:val="nil"/>
                          <w:bottom w:val="nil"/>
                          <w:right w:val="nil"/>
                          <w:between w:val="nil"/>
                          <w:bar w:val="nil"/>
                        </w:pBdr>
                        <w:contextualSpacing w:val="0"/>
                        <w:rPr>
                          <w:sz w:val="22"/>
                          <w:szCs w:val="22"/>
                        </w:rPr>
                      </w:pPr>
                      <w:r>
                        <w:rPr>
                          <w:sz w:val="22"/>
                          <w:szCs w:val="22"/>
                        </w:rPr>
                        <w:t>Short informational articles and videos for parents</w:t>
                      </w:r>
                    </w:p>
                    <w:p w14:paraId="0CBCEAB7" w14:textId="77777777" w:rsidR="009E0D88" w:rsidRDefault="009E0D88" w:rsidP="009E0D88">
                      <w:pPr>
                        <w:pStyle w:val="ListParagraph"/>
                        <w:numPr>
                          <w:ilvl w:val="0"/>
                          <w:numId w:val="39"/>
                        </w:numPr>
                        <w:pBdr>
                          <w:top w:val="nil"/>
                          <w:left w:val="nil"/>
                          <w:bottom w:val="nil"/>
                          <w:right w:val="nil"/>
                          <w:between w:val="nil"/>
                          <w:bar w:val="nil"/>
                        </w:pBdr>
                        <w:contextualSpacing w:val="0"/>
                        <w:rPr>
                          <w:sz w:val="22"/>
                          <w:szCs w:val="22"/>
                        </w:rPr>
                      </w:pPr>
                      <w:r>
                        <w:rPr>
                          <w:sz w:val="22"/>
                          <w:szCs w:val="22"/>
                        </w:rPr>
                        <w:t>Additional resources: https://sesamestreetincommunities.org/topics/autism</w:t>
                      </w:r>
                    </w:p>
                    <w:p w14:paraId="46852E78" w14:textId="77777777" w:rsidR="009E0D88" w:rsidRDefault="009E0D88" w:rsidP="009E0D88">
                      <w:pPr>
                        <w:pStyle w:val="Body"/>
                        <w:rPr>
                          <w:b/>
                          <w:bCs/>
                          <w:sz w:val="22"/>
                          <w:szCs w:val="22"/>
                        </w:rPr>
                      </w:pPr>
                    </w:p>
                    <w:p w14:paraId="7E549013" w14:textId="77777777" w:rsidR="009E0D88" w:rsidRDefault="009E0D88" w:rsidP="009E0D88">
                      <w:pPr>
                        <w:pStyle w:val="Body"/>
                        <w:rPr>
                          <w:sz w:val="22"/>
                          <w:szCs w:val="22"/>
                        </w:rPr>
                      </w:pPr>
                      <w:r>
                        <w:rPr>
                          <w:rFonts w:eastAsia="Arial Unicode MS" w:cs="Arial Unicode MS"/>
                          <w:b/>
                          <w:bCs/>
                          <w:sz w:val="22"/>
                          <w:szCs w:val="22"/>
                        </w:rPr>
                        <w:t>UCSF STAR Center for ASD &amp; NDDs</w:t>
                      </w:r>
                      <w:r>
                        <w:rPr>
                          <w:rFonts w:eastAsia="Arial Unicode MS" w:cs="Arial Unicode MS"/>
                          <w:sz w:val="22"/>
                          <w:szCs w:val="22"/>
                        </w:rPr>
                        <w:t xml:space="preserve"> (https://star.ucsf.edu)</w:t>
                      </w:r>
                    </w:p>
                    <w:p w14:paraId="0D282AFB" w14:textId="77777777" w:rsidR="009E0D88" w:rsidRDefault="009E0D88" w:rsidP="009E0D88">
                      <w:pPr>
                        <w:pStyle w:val="ListParagraph"/>
                        <w:numPr>
                          <w:ilvl w:val="0"/>
                          <w:numId w:val="37"/>
                        </w:numPr>
                        <w:pBdr>
                          <w:top w:val="nil"/>
                          <w:left w:val="nil"/>
                          <w:bottom w:val="nil"/>
                          <w:right w:val="nil"/>
                          <w:between w:val="nil"/>
                          <w:bar w:val="nil"/>
                        </w:pBdr>
                        <w:contextualSpacing w:val="0"/>
                        <w:rPr>
                          <w:sz w:val="22"/>
                          <w:szCs w:val="22"/>
                        </w:rPr>
                      </w:pPr>
                      <w:r>
                        <w:rPr>
                          <w:i/>
                          <w:iCs/>
                          <w:sz w:val="22"/>
                          <w:szCs w:val="22"/>
                        </w:rPr>
                        <w:t>First Steps</w:t>
                      </w:r>
                      <w:r>
                        <w:rPr>
                          <w:sz w:val="22"/>
                          <w:szCs w:val="22"/>
                        </w:rPr>
                        <w:t>, a group for parents of children under 6 recently diagnosed with ASD</w:t>
                      </w:r>
                    </w:p>
                    <w:p w14:paraId="59059F3F" w14:textId="77777777" w:rsidR="009E0D88" w:rsidRDefault="009E0D88" w:rsidP="009E0D88">
                      <w:pPr>
                        <w:pStyle w:val="ListParagraph"/>
                        <w:numPr>
                          <w:ilvl w:val="1"/>
                          <w:numId w:val="37"/>
                        </w:numPr>
                        <w:pBdr>
                          <w:top w:val="nil"/>
                          <w:left w:val="nil"/>
                          <w:bottom w:val="nil"/>
                          <w:right w:val="nil"/>
                          <w:between w:val="nil"/>
                          <w:bar w:val="nil"/>
                        </w:pBdr>
                        <w:contextualSpacing w:val="0"/>
                        <w:rPr>
                          <w:sz w:val="22"/>
                          <w:szCs w:val="22"/>
                        </w:rPr>
                      </w:pPr>
                      <w:r>
                        <w:rPr>
                          <w:sz w:val="22"/>
                          <w:szCs w:val="22"/>
                        </w:rPr>
                        <w:t>6-week educational support group that meets Tuesdays from 4:00-5:30pm</w:t>
                      </w:r>
                    </w:p>
                    <w:p w14:paraId="47BB1957" w14:textId="77777777" w:rsidR="009E0D88" w:rsidRDefault="009E0D88" w:rsidP="009E0D88">
                      <w:pPr>
                        <w:pStyle w:val="ListParagraph"/>
                        <w:numPr>
                          <w:ilvl w:val="0"/>
                          <w:numId w:val="37"/>
                        </w:numPr>
                        <w:pBdr>
                          <w:top w:val="nil"/>
                          <w:left w:val="nil"/>
                          <w:bottom w:val="nil"/>
                          <w:right w:val="nil"/>
                          <w:between w:val="nil"/>
                          <w:bar w:val="nil"/>
                        </w:pBdr>
                        <w:contextualSpacing w:val="0"/>
                        <w:rPr>
                          <w:sz w:val="22"/>
                          <w:szCs w:val="22"/>
                        </w:rPr>
                      </w:pPr>
                      <w:r>
                        <w:rPr>
                          <w:i/>
                          <w:iCs/>
                          <w:sz w:val="22"/>
                          <w:szCs w:val="22"/>
                        </w:rPr>
                        <w:t>Facing Your Fears</w:t>
                      </w:r>
                      <w:r>
                        <w:rPr>
                          <w:sz w:val="22"/>
                          <w:szCs w:val="22"/>
                        </w:rPr>
                        <w:t>, a group for parents and children with ASD 8-14 years old</w:t>
                      </w:r>
                    </w:p>
                    <w:p w14:paraId="6FC7F632" w14:textId="77777777" w:rsidR="009E0D88" w:rsidRDefault="009E0D88" w:rsidP="009E0D88">
                      <w:pPr>
                        <w:pStyle w:val="ListParagraph"/>
                        <w:numPr>
                          <w:ilvl w:val="1"/>
                          <w:numId w:val="37"/>
                        </w:numPr>
                        <w:pBdr>
                          <w:top w:val="nil"/>
                          <w:left w:val="nil"/>
                          <w:bottom w:val="nil"/>
                          <w:right w:val="nil"/>
                          <w:between w:val="nil"/>
                          <w:bar w:val="nil"/>
                        </w:pBdr>
                        <w:contextualSpacing w:val="0"/>
                        <w:rPr>
                          <w:sz w:val="22"/>
                          <w:szCs w:val="22"/>
                        </w:rPr>
                      </w:pPr>
                      <w:r>
                        <w:rPr>
                          <w:sz w:val="22"/>
                          <w:szCs w:val="22"/>
                        </w:rPr>
                        <w:t>14-week evidence-based group focused on reducing anxiety in children with ASD</w:t>
                      </w:r>
                    </w:p>
                    <w:p w14:paraId="653CC2F7" w14:textId="77777777" w:rsidR="009E0D88" w:rsidRDefault="009E0D88" w:rsidP="009E0D88">
                      <w:pPr>
                        <w:pStyle w:val="ListParagraph"/>
                        <w:numPr>
                          <w:ilvl w:val="0"/>
                          <w:numId w:val="37"/>
                        </w:numPr>
                        <w:pBdr>
                          <w:top w:val="nil"/>
                          <w:left w:val="nil"/>
                          <w:bottom w:val="nil"/>
                          <w:right w:val="nil"/>
                          <w:between w:val="nil"/>
                          <w:bar w:val="nil"/>
                        </w:pBdr>
                        <w:contextualSpacing w:val="0"/>
                        <w:rPr>
                          <w:sz w:val="22"/>
                          <w:szCs w:val="22"/>
                        </w:rPr>
                      </w:pPr>
                      <w:r>
                        <w:rPr>
                          <w:sz w:val="22"/>
                          <w:szCs w:val="22"/>
                        </w:rPr>
                        <w:t xml:space="preserve">Other groups are available. See Clinical Services </w:t>
                      </w:r>
                      <w:r>
                        <w:rPr>
                          <w:rFonts w:ascii="Symbol" w:hAnsi="Symbol"/>
                          <w:sz w:val="22"/>
                          <w:szCs w:val="22"/>
                        </w:rPr>
                        <w:t></w:t>
                      </w:r>
                      <w:r>
                        <w:rPr>
                          <w:sz w:val="22"/>
                          <w:szCs w:val="22"/>
                        </w:rPr>
                        <w:t xml:space="preserve"> Group Treatment.</w:t>
                      </w:r>
                    </w:p>
                    <w:p w14:paraId="71626E68" w14:textId="61CAF18C" w:rsidR="00E277F1" w:rsidRPr="009E0D88" w:rsidRDefault="009E0D88" w:rsidP="009E0D88">
                      <w:pPr>
                        <w:pStyle w:val="ListParagraph"/>
                        <w:numPr>
                          <w:ilvl w:val="1"/>
                          <w:numId w:val="37"/>
                        </w:numPr>
                        <w:pBdr>
                          <w:top w:val="nil"/>
                          <w:left w:val="nil"/>
                          <w:bottom w:val="nil"/>
                          <w:right w:val="nil"/>
                          <w:between w:val="nil"/>
                          <w:bar w:val="nil"/>
                        </w:pBdr>
                        <w:contextualSpacing w:val="0"/>
                        <w:rPr>
                          <w:sz w:val="22"/>
                          <w:szCs w:val="22"/>
                        </w:rPr>
                      </w:pPr>
                      <w:r>
                        <w:rPr>
                          <w:sz w:val="22"/>
                          <w:szCs w:val="22"/>
                        </w:rPr>
                        <w:t>For enrollment, call 1-415-3500 or e-mail STAR@UCSF.edu.</w:t>
                      </w:r>
                    </w:p>
                  </w:txbxContent>
                </v:textbox>
                <w10:wrap type="square" anchorx="margin" anchory="page"/>
              </v:shape>
            </w:pict>
          </mc:Fallback>
        </mc:AlternateContent>
      </w:r>
      <w:r w:rsidR="0011211D" w:rsidRPr="0011211D">
        <w:rPr>
          <w:rFonts w:ascii="Times New Roman" w:eastAsia="Times New Roman" w:hAnsi="Times New Roman" w:cs="Times New Roman"/>
        </w:rPr>
        <w:fldChar w:fldCharType="begin"/>
      </w:r>
      <w:r w:rsidR="0011211D" w:rsidRPr="0011211D">
        <w:rPr>
          <w:rFonts w:ascii="Times New Roman" w:eastAsia="Times New Roman" w:hAnsi="Times New Roman" w:cs="Times New Roman"/>
        </w:rPr>
        <w:instrText xml:space="preserve"> INCLUDEPICTURE "https://cdn-az.allevents.in/banners/b9c15c10-e007-11e8-9aa1-3dda9c965bad-rimg-w1200-h691-dcffdc00-gmir.jpg" \* MERGEFORMATINET </w:instrText>
      </w:r>
      <w:r w:rsidR="0011211D" w:rsidRPr="0011211D">
        <w:rPr>
          <w:rFonts w:ascii="Times New Roman" w:eastAsia="Times New Roman" w:hAnsi="Times New Roman" w:cs="Times New Roman"/>
        </w:rPr>
        <w:fldChar w:fldCharType="end"/>
      </w:r>
    </w:p>
    <w:p w14:paraId="15987FDF" w14:textId="77777777" w:rsidR="00A14395" w:rsidRDefault="00A14395" w:rsidP="009E0D88">
      <w:pPr>
        <w:rPr>
          <w:rFonts w:ascii="Times New Roman" w:eastAsia="Times New Roman" w:hAnsi="Times New Roman" w:cs="Times New Roman"/>
        </w:rPr>
      </w:pPr>
    </w:p>
    <w:p w14:paraId="696615BD" w14:textId="4A145ED1" w:rsidR="00C05A38" w:rsidRPr="009E0D88" w:rsidRDefault="0011211D" w:rsidP="009E0D88">
      <w:pPr>
        <w:rPr>
          <w:rFonts w:ascii="Times New Roman" w:eastAsia="Times New Roman" w:hAnsi="Times New Roman" w:cs="Times New Roman"/>
        </w:rPr>
        <w:sectPr w:rsidR="00C05A38" w:rsidRPr="009E0D88" w:rsidSect="00A14395">
          <w:headerReference w:type="even" r:id="rId23"/>
          <w:headerReference w:type="default" r:id="rId24"/>
          <w:footerReference w:type="even" r:id="rId25"/>
          <w:footerReference w:type="default" r:id="rId26"/>
          <w:headerReference w:type="first" r:id="rId27"/>
          <w:type w:val="continuous"/>
          <w:pgSz w:w="12240" w:h="15840"/>
          <w:pgMar w:top="720" w:right="720" w:bottom="720" w:left="720" w:header="720" w:footer="720" w:gutter="0"/>
          <w:cols w:space="720"/>
          <w:titlePg/>
        </w:sectPr>
      </w:pPr>
      <w:r w:rsidRPr="0011211D">
        <w:rPr>
          <w:rFonts w:ascii="Times New Roman" w:eastAsia="Times New Roman" w:hAnsi="Times New Roman" w:cs="Times New Roman"/>
        </w:rPr>
        <w:fldChar w:fldCharType="begin"/>
      </w:r>
      <w:r w:rsidRPr="0011211D">
        <w:rPr>
          <w:rFonts w:ascii="Times New Roman" w:eastAsia="Times New Roman" w:hAnsi="Times New Roman" w:cs="Times New Roman"/>
        </w:rPr>
        <w:instrText xml:space="preserve"> INCLUDEPICTURE "https://upload.wikimedia.org/wikipedia/en/thumb/8/88/Sesame-Street-logo.svg/1280px-Sesame-Street-logo.svg.png" \* MERGEFORMATINET </w:instrText>
      </w:r>
      <w:r w:rsidRPr="0011211D">
        <w:rPr>
          <w:rFonts w:ascii="Times New Roman" w:eastAsia="Times New Roman" w:hAnsi="Times New Roman" w:cs="Times New Roman"/>
        </w:rPr>
        <w:fldChar w:fldCharType="end"/>
      </w:r>
      <w:r w:rsidR="00E21D89">
        <w:rPr>
          <w:rFonts w:ascii="Times" w:eastAsia="Times New Roman" w:hAnsi="Times" w:cs="Times New Roman"/>
          <w:noProof/>
          <w:sz w:val="20"/>
          <w:szCs w:val="20"/>
        </w:rPr>
        <mc:AlternateContent>
          <mc:Choice Requires="wpg">
            <w:drawing>
              <wp:anchor distT="0" distB="0" distL="114300" distR="114300" simplePos="0" relativeHeight="251733005" behindDoc="0" locked="0" layoutInCell="1" allowOverlap="1" wp14:anchorId="0926362A" wp14:editId="6825D5F5">
                <wp:simplePos x="0" y="0"/>
                <wp:positionH relativeFrom="margin">
                  <wp:posOffset>201930</wp:posOffset>
                </wp:positionH>
                <wp:positionV relativeFrom="margin">
                  <wp:posOffset>668020</wp:posOffset>
                </wp:positionV>
                <wp:extent cx="6440170" cy="7337425"/>
                <wp:effectExtent l="0" t="0" r="11430" b="0"/>
                <wp:wrapSquare wrapText="bothSides"/>
                <wp:docPr id="655" name="Group 655"/>
                <wp:cNvGraphicFramePr/>
                <a:graphic xmlns:a="http://schemas.openxmlformats.org/drawingml/2006/main">
                  <a:graphicData uri="http://schemas.microsoft.com/office/word/2010/wordprocessingGroup">
                    <wpg:wgp>
                      <wpg:cNvGrpSpPr/>
                      <wpg:grpSpPr>
                        <a:xfrm>
                          <a:off x="0" y="0"/>
                          <a:ext cx="6440170" cy="7337425"/>
                          <a:chOff x="-46303" y="-78389"/>
                          <a:chExt cx="6441315" cy="7337709"/>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g:grpSpPr>
                      <wps:wsp>
                        <wps:cNvPr id="4" name="Text Box 1"/>
                        <wps:cNvSpPr txBox="1"/>
                        <wps:spPr>
                          <a:xfrm>
                            <a:off x="0" y="0"/>
                            <a:ext cx="6360160" cy="72593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0" name="Text Box 610"/>
                        <wps:cNvSpPr txBox="1"/>
                        <wps:spPr>
                          <a:xfrm>
                            <a:off x="1666741" y="-78389"/>
                            <a:ext cx="3285505" cy="3829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id="22">
                          <w:txbxContent>
                            <w:p w14:paraId="67E8A69F" w14:textId="77777777" w:rsidR="00DF5EB3" w:rsidRPr="00DF5EB3" w:rsidRDefault="00DF5EB3" w:rsidP="00FD399D">
                              <w:pPr>
                                <w:pStyle w:val="NormalWeb"/>
                                <w:spacing w:before="0" w:beforeAutospacing="0" w:after="0" w:afterAutospacing="0"/>
                                <w:rPr>
                                  <w:rFonts w:asciiTheme="minorHAnsi" w:hAnsiTheme="minorHAnsi"/>
                                  <w:b/>
                                  <w:color w:val="318FC5" w:themeColor="text2"/>
                                  <w:sz w:val="50"/>
                                  <w:szCs w:val="50"/>
                                </w:rPr>
                              </w:pPr>
                              <w:r w:rsidRPr="00DF5EB3">
                                <w:rPr>
                                  <w:rFonts w:asciiTheme="minorHAnsi" w:hAnsiTheme="minorHAnsi" w:cs="Arial"/>
                                  <w:b/>
                                  <w:bCs/>
                                  <w:color w:val="318FC5" w:themeColor="text2"/>
                                  <w:sz w:val="50"/>
                                  <w:szCs w:val="50"/>
                                </w:rPr>
                                <w:t>Acknowledgements</w:t>
                              </w:r>
                            </w:p>
                            <w:p w14:paraId="634D0F3B" w14:textId="77777777" w:rsidR="00DF5EB3" w:rsidRPr="00DF5EB3" w:rsidRDefault="00DF5EB3" w:rsidP="00DF5EB3">
                              <w:pPr>
                                <w:rPr>
                                  <w:rFonts w:eastAsia="Times New Roman" w:cs="Times New Roman"/>
                                  <w:sz w:val="20"/>
                                  <w:szCs w:val="20"/>
                                </w:rPr>
                              </w:pPr>
                            </w:p>
                            <w:p w14:paraId="1E4E32BC" w14:textId="42778E66" w:rsidR="00DF5EB3" w:rsidRPr="00DF5EB3" w:rsidRDefault="00DF5EB3" w:rsidP="00DF5EB3">
                              <w:pPr>
                                <w:spacing w:after="200"/>
                                <w:rPr>
                                  <w:rFonts w:cs="Times New Roman"/>
                                  <w:sz w:val="20"/>
                                  <w:szCs w:val="20"/>
                                </w:rPr>
                              </w:pPr>
                              <w:r w:rsidRPr="00DF5EB3">
                                <w:rPr>
                                  <w:rFonts w:cs="Arial"/>
                                  <w:color w:val="000000"/>
                                </w:rPr>
                                <w:t xml:space="preserve">The creation of this document was made possible under the guidance of UCSF Benioff Children’s Hospital Oakland Perioperative Services and was modeled after the Rady Children’s Hospital San Diego Autism Discovery Institute Hospital Visit Toolkit. The content was written and designed by </w:t>
                              </w:r>
                              <w:r>
                                <w:rPr>
                                  <w:rFonts w:cs="Arial"/>
                                  <w:color w:val="000000"/>
                                </w:rPr>
                                <w:t>the University of San Francisco MSN-RN graduate</w:t>
                              </w:r>
                              <w:r w:rsidR="008F044B">
                                <w:rPr>
                                  <w:rFonts w:cs="Arial"/>
                                  <w:color w:val="000000"/>
                                </w:rPr>
                                <w:t xml:space="preserve"> students</w:t>
                              </w:r>
                              <w:r>
                                <w:rPr>
                                  <w:rFonts w:cs="Arial"/>
                                  <w:color w:val="000000"/>
                                </w:rPr>
                                <w:t>*.</w:t>
                              </w:r>
                              <w:r w:rsidRPr="00DF5EB3">
                                <w:rPr>
                                  <w:rFonts w:cs="Arial"/>
                                  <w:color w:val="000000"/>
                                </w:rPr>
                                <w:t xml:space="preserve"> </w:t>
                              </w:r>
                            </w:p>
                            <w:p w14:paraId="38FD2A24" w14:textId="7696AE23" w:rsidR="00DF5EB3" w:rsidRPr="00DF5EB3" w:rsidRDefault="00DF5EB3" w:rsidP="00DF5EB3">
                              <w:pPr>
                                <w:spacing w:after="200"/>
                                <w:rPr>
                                  <w:rFonts w:cs="Times New Roman"/>
                                  <w:sz w:val="20"/>
                                  <w:szCs w:val="20"/>
                                </w:rPr>
                              </w:pPr>
                              <w:r w:rsidRPr="00DF5EB3">
                                <w:rPr>
                                  <w:rFonts w:cs="Arial"/>
                                  <w:color w:val="000000"/>
                                </w:rPr>
                                <w:t>The authors would like to give special thanks to the following internal and external collaborators</w:t>
                              </w:r>
                              <w:r w:rsidR="008F044B">
                                <w:rPr>
                                  <w:rFonts w:cs="Arial"/>
                                  <w:color w:val="000000"/>
                                </w:rPr>
                                <w:t>:</w:t>
                              </w:r>
                            </w:p>
                            <w:p w14:paraId="63468ABB" w14:textId="77777777" w:rsidR="00DF5EB3" w:rsidRPr="00DF5EB3" w:rsidRDefault="00DF5EB3" w:rsidP="00DF5EB3">
                              <w:pPr>
                                <w:spacing w:after="200"/>
                                <w:jc w:val="center"/>
                                <w:rPr>
                                  <w:rFonts w:cs="Times New Roman"/>
                                  <w:sz w:val="20"/>
                                  <w:szCs w:val="20"/>
                                </w:rPr>
                              </w:pPr>
                              <w:r w:rsidRPr="00DF5EB3">
                                <w:rPr>
                                  <w:rFonts w:cs="Arial"/>
                                  <w:b/>
                                  <w:bCs/>
                                  <w:color w:val="000000"/>
                                </w:rPr>
                                <w:t>UCSF Benioff Children’s Hospital Oakland</w:t>
                              </w:r>
                            </w:p>
                            <w:p w14:paraId="2445181A" w14:textId="77777777" w:rsidR="00DF5EB3" w:rsidRPr="00DF5EB3" w:rsidRDefault="00DF5EB3" w:rsidP="00DF5EB3">
                              <w:pPr>
                                <w:numPr>
                                  <w:ilvl w:val="0"/>
                                  <w:numId w:val="16"/>
                                </w:numPr>
                                <w:ind w:firstLine="450"/>
                                <w:textAlignment w:val="baseline"/>
                                <w:rPr>
                                  <w:rFonts w:cs="Arial"/>
                                  <w:color w:val="000000"/>
                                </w:rPr>
                              </w:pPr>
                              <w:r w:rsidRPr="00DF5EB3">
                                <w:rPr>
                                  <w:rFonts w:cs="Arial"/>
                                  <w:color w:val="000000"/>
                                </w:rPr>
                                <w:t>Perioperative Services</w:t>
                              </w:r>
                            </w:p>
                            <w:p w14:paraId="09BA7411"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Scout Hebinck, RN-C, MSN, Nurse Educator</w:t>
                              </w:r>
                            </w:p>
                            <w:p w14:paraId="510362C0"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Perioperative Staff</w:t>
                              </w:r>
                            </w:p>
                            <w:p w14:paraId="09F050E5" w14:textId="603CF79A" w:rsidR="00DF5EB3" w:rsidRPr="00DF5EB3" w:rsidRDefault="00DF5EB3" w:rsidP="00DF5EB3">
                              <w:pPr>
                                <w:numPr>
                                  <w:ilvl w:val="1"/>
                                  <w:numId w:val="16"/>
                                </w:numPr>
                                <w:ind w:firstLine="450"/>
                                <w:textAlignment w:val="baseline"/>
                                <w:rPr>
                                  <w:rFonts w:cs="Arial"/>
                                  <w:color w:val="000000"/>
                                </w:rPr>
                              </w:pPr>
                              <w:r>
                                <w:rPr>
                                  <w:rFonts w:cs="Arial"/>
                                  <w:color w:val="000000"/>
                                </w:rPr>
                                <w:t xml:space="preserve">Preview Clinic </w:t>
                              </w:r>
                              <w:r w:rsidRPr="00DF5EB3">
                                <w:rPr>
                                  <w:rFonts w:cs="Arial"/>
                                  <w:color w:val="000000"/>
                                </w:rPr>
                                <w:t>Staff</w:t>
                              </w:r>
                            </w:p>
                            <w:p w14:paraId="635C1F4E"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Anesthesia Team</w:t>
                              </w:r>
                            </w:p>
                            <w:p w14:paraId="210504B4" w14:textId="064D503D" w:rsidR="00980A3F" w:rsidRDefault="00980A3F" w:rsidP="00DF5EB3">
                              <w:pPr>
                                <w:numPr>
                                  <w:ilvl w:val="0"/>
                                  <w:numId w:val="16"/>
                                </w:numPr>
                                <w:ind w:firstLine="450"/>
                                <w:textAlignment w:val="baseline"/>
                                <w:rPr>
                                  <w:rFonts w:cs="Arial"/>
                                  <w:color w:val="000000"/>
                                </w:rPr>
                              </w:pPr>
                              <w:r>
                                <w:rPr>
                                  <w:rFonts w:cs="Arial"/>
                                  <w:color w:val="000000"/>
                                </w:rPr>
                                <w:t>Family Advisory Council</w:t>
                              </w:r>
                            </w:p>
                            <w:p w14:paraId="6029E36D" w14:textId="77777777" w:rsidR="00DF5EB3" w:rsidRPr="00DF5EB3" w:rsidRDefault="00DF5EB3" w:rsidP="00DF5EB3">
                              <w:pPr>
                                <w:numPr>
                                  <w:ilvl w:val="0"/>
                                  <w:numId w:val="16"/>
                                </w:numPr>
                                <w:ind w:firstLine="450"/>
                                <w:textAlignment w:val="baseline"/>
                                <w:rPr>
                                  <w:rFonts w:cs="Arial"/>
                                  <w:color w:val="000000"/>
                                </w:rPr>
                              </w:pPr>
                              <w:r w:rsidRPr="00DF5EB3">
                                <w:rPr>
                                  <w:rFonts w:cs="Arial"/>
                                  <w:color w:val="000000"/>
                                </w:rPr>
                                <w:t>Child Life Services</w:t>
                              </w:r>
                            </w:p>
                            <w:p w14:paraId="4206C29C"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Hania Thomas-Adams</w:t>
                              </w:r>
                            </w:p>
                            <w:p w14:paraId="1864B7BC" w14:textId="4F22A8BC" w:rsidR="00DF5EB3" w:rsidRPr="00DF5EB3" w:rsidRDefault="00DF5EB3" w:rsidP="00DF5EB3">
                              <w:pPr>
                                <w:numPr>
                                  <w:ilvl w:val="0"/>
                                  <w:numId w:val="16"/>
                                </w:numPr>
                                <w:ind w:firstLine="450"/>
                                <w:textAlignment w:val="baseline"/>
                                <w:rPr>
                                  <w:rFonts w:cs="Arial"/>
                                  <w:color w:val="000000"/>
                                </w:rPr>
                              </w:pPr>
                              <w:r w:rsidRPr="00DF5EB3">
                                <w:rPr>
                                  <w:rFonts w:cs="Arial"/>
                                  <w:color w:val="000000"/>
                                </w:rPr>
                                <w:t>Mental Health &amp; Child Development</w:t>
                              </w:r>
                            </w:p>
                            <w:p w14:paraId="6AE971B3"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Shanti Gooden, MD</w:t>
                              </w:r>
                            </w:p>
                            <w:p w14:paraId="18BBC808"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Monifa Willis, PMHNP-BC</w:t>
                              </w:r>
                            </w:p>
                            <w:p w14:paraId="76F592E0" w14:textId="77777777" w:rsidR="00DF5EB3" w:rsidRPr="00DF5EB3" w:rsidRDefault="00DF5EB3" w:rsidP="00DF5EB3">
                              <w:pPr>
                                <w:numPr>
                                  <w:ilvl w:val="0"/>
                                  <w:numId w:val="16"/>
                                </w:numPr>
                                <w:ind w:firstLine="450"/>
                                <w:textAlignment w:val="baseline"/>
                                <w:rPr>
                                  <w:rFonts w:cs="Arial"/>
                                  <w:color w:val="000000"/>
                                </w:rPr>
                              </w:pPr>
                              <w:r w:rsidRPr="00DF5EB3">
                                <w:rPr>
                                  <w:rFonts w:cs="Arial"/>
                                  <w:color w:val="000000"/>
                                </w:rPr>
                                <w:t>Kaizen Operations Team</w:t>
                              </w:r>
                            </w:p>
                            <w:p w14:paraId="46108F84"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Susan Martinez, Director</w:t>
                              </w:r>
                            </w:p>
                            <w:p w14:paraId="045E836A" w14:textId="77777777" w:rsidR="00DF5EB3" w:rsidRPr="00DF5EB3" w:rsidRDefault="00DF5EB3" w:rsidP="00DF5EB3">
                              <w:pPr>
                                <w:numPr>
                                  <w:ilvl w:val="0"/>
                                  <w:numId w:val="16"/>
                                </w:numPr>
                                <w:ind w:firstLine="450"/>
                                <w:textAlignment w:val="baseline"/>
                                <w:rPr>
                                  <w:rFonts w:cs="Arial"/>
                                  <w:color w:val="000000"/>
                                </w:rPr>
                              </w:pPr>
                              <w:r w:rsidRPr="00DF5EB3">
                                <w:rPr>
                                  <w:rFonts w:cs="Arial"/>
                                  <w:color w:val="000000"/>
                                </w:rPr>
                                <w:t>Enterprise EHR Reporting Department</w:t>
                              </w:r>
                            </w:p>
                            <w:p w14:paraId="38E41F6C" w14:textId="7FB010C1" w:rsidR="00DF5EB3" w:rsidRPr="00DF5EB3" w:rsidRDefault="00DF5EB3" w:rsidP="00DF5EB3">
                              <w:pPr>
                                <w:numPr>
                                  <w:ilvl w:val="1"/>
                                  <w:numId w:val="16"/>
                                </w:numPr>
                                <w:ind w:firstLine="180"/>
                                <w:textAlignment w:val="baseline"/>
                                <w:rPr>
                                  <w:rFonts w:cs="Arial"/>
                                  <w:color w:val="000000"/>
                                </w:rPr>
                              </w:pPr>
                              <w:r w:rsidRPr="00DF5EB3">
                                <w:rPr>
                                  <w:rFonts w:cs="Arial"/>
                                  <w:color w:val="000000"/>
                                </w:rPr>
                                <w:t>Mao Li, Clinical Informatics Specialist</w:t>
                              </w:r>
                            </w:p>
                            <w:p w14:paraId="229648A1" w14:textId="77777777" w:rsidR="00DF5EB3" w:rsidRPr="00DF5EB3" w:rsidRDefault="00DF5EB3" w:rsidP="00DF5EB3">
                              <w:pPr>
                                <w:rPr>
                                  <w:rFonts w:eastAsia="Times New Roman" w:cs="Times New Roman"/>
                                  <w:sz w:val="20"/>
                                  <w:szCs w:val="20"/>
                                </w:rPr>
                              </w:pPr>
                            </w:p>
                            <w:p w14:paraId="7A6D0C85" w14:textId="28E3CA14" w:rsidR="00DF5EB3" w:rsidRPr="00DF5EB3" w:rsidRDefault="00DF5EB3" w:rsidP="00DF5EB3">
                              <w:pPr>
                                <w:spacing w:after="200"/>
                                <w:jc w:val="center"/>
                                <w:rPr>
                                  <w:rFonts w:cs="Times New Roman"/>
                                  <w:sz w:val="20"/>
                                  <w:szCs w:val="20"/>
                                </w:rPr>
                              </w:pPr>
                              <w:r>
                                <w:rPr>
                                  <w:rFonts w:cs="Arial"/>
                                  <w:b/>
                                  <w:bCs/>
                                  <w:color w:val="000000"/>
                                </w:rPr>
                                <w:t xml:space="preserve">External </w:t>
                              </w:r>
                              <w:r w:rsidRPr="00DF5EB3">
                                <w:rPr>
                                  <w:rFonts w:cs="Arial"/>
                                  <w:b/>
                                  <w:bCs/>
                                  <w:color w:val="000000"/>
                                </w:rPr>
                                <w:t>Collaborators</w:t>
                              </w:r>
                            </w:p>
                            <w:p w14:paraId="448647D2" w14:textId="77777777" w:rsidR="00DF5EB3" w:rsidRPr="00DF5EB3" w:rsidRDefault="00DF5EB3" w:rsidP="00DF5EB3">
                              <w:pPr>
                                <w:numPr>
                                  <w:ilvl w:val="0"/>
                                  <w:numId w:val="17"/>
                                </w:numPr>
                                <w:ind w:firstLine="450"/>
                                <w:textAlignment w:val="baseline"/>
                                <w:rPr>
                                  <w:rFonts w:cs="Arial"/>
                                  <w:color w:val="000000"/>
                                </w:rPr>
                              </w:pPr>
                              <w:r w:rsidRPr="00DF5EB3">
                                <w:rPr>
                                  <w:rFonts w:cs="Arial"/>
                                  <w:color w:val="000000"/>
                                </w:rPr>
                                <w:t>Juvo Autism &amp; Behavioral Health Services</w:t>
                              </w:r>
                            </w:p>
                            <w:p w14:paraId="1E3BB841" w14:textId="6F403859" w:rsidR="00DF5EB3" w:rsidRDefault="00DF5EB3" w:rsidP="00DF5EB3">
                              <w:pPr>
                                <w:numPr>
                                  <w:ilvl w:val="1"/>
                                  <w:numId w:val="17"/>
                                </w:numPr>
                                <w:ind w:firstLine="450"/>
                                <w:textAlignment w:val="baseline"/>
                                <w:rPr>
                                  <w:rFonts w:cs="Arial"/>
                                  <w:color w:val="000000"/>
                                </w:rPr>
                              </w:pPr>
                              <w:r w:rsidRPr="00DF5EB3">
                                <w:rPr>
                                  <w:rFonts w:cs="Arial"/>
                                  <w:color w:val="000000"/>
                                </w:rPr>
                                <w:t>Kristin Ojala, MA, BCBA</w:t>
                              </w:r>
                            </w:p>
                            <w:p w14:paraId="78A03C1A" w14:textId="22CC99F9" w:rsidR="00DF5EB3" w:rsidRPr="00DF5EB3" w:rsidRDefault="00DF5EB3" w:rsidP="00DF5EB3">
                              <w:pPr>
                                <w:numPr>
                                  <w:ilvl w:val="0"/>
                                  <w:numId w:val="17"/>
                                </w:numPr>
                                <w:ind w:firstLine="450"/>
                                <w:textAlignment w:val="baseline"/>
                                <w:rPr>
                                  <w:rFonts w:cs="Arial"/>
                                  <w:color w:val="000000"/>
                                </w:rPr>
                              </w:pPr>
                              <w:r w:rsidRPr="00DF5EB3">
                                <w:rPr>
                                  <w:rFonts w:cs="Arial"/>
                                  <w:color w:val="000000"/>
                                </w:rPr>
                                <w:t>Valley Children’s Hospital, Fresno CA</w:t>
                              </w:r>
                            </w:p>
                            <w:p w14:paraId="74D75240" w14:textId="448EBBF3" w:rsidR="00DF5EB3" w:rsidRPr="00FD15FE" w:rsidRDefault="00DF5EB3" w:rsidP="00FD15FE">
                              <w:pPr>
                                <w:numPr>
                                  <w:ilvl w:val="1"/>
                                  <w:numId w:val="17"/>
                                </w:numPr>
                                <w:ind w:firstLine="450"/>
                                <w:textAlignment w:val="baseline"/>
                                <w:rPr>
                                  <w:rFonts w:cs="Arial"/>
                                  <w:color w:val="000000"/>
                                </w:rPr>
                              </w:pPr>
                              <w:r w:rsidRPr="00DF5EB3">
                                <w:rPr>
                                  <w:rFonts w:cs="Arial"/>
                                  <w:color w:val="000000"/>
                                </w:rPr>
                                <w:t>Tana Leon-Toscano, Peri-Op Educator</w:t>
                              </w:r>
                            </w:p>
                            <w:p w14:paraId="5C6DF80F" w14:textId="77777777" w:rsidR="00DF5EB3" w:rsidRDefault="00DF5EB3" w:rsidP="00DF5EB3">
                              <w:pPr>
                                <w:ind w:left="1440"/>
                                <w:textAlignment w:val="baseline"/>
                                <w:rPr>
                                  <w:rFonts w:cs="Arial"/>
                                  <w:color w:val="000000"/>
                                </w:rPr>
                              </w:pPr>
                            </w:p>
                            <w:p w14:paraId="01D23BB5" w14:textId="77777777" w:rsidR="00DF5EB3" w:rsidRPr="00DF5EB3" w:rsidRDefault="00DF5EB3" w:rsidP="00DF5EB3">
                              <w:pPr>
                                <w:ind w:left="1440"/>
                                <w:jc w:val="center"/>
                                <w:textAlignment w:val="baseline"/>
                                <w:rPr>
                                  <w:rFonts w:cs="Arial"/>
                                  <w:color w:val="000000"/>
                                  <w:sz w:val="20"/>
                                  <w:szCs w:val="20"/>
                                </w:rPr>
                              </w:pPr>
                            </w:p>
                            <w:p w14:paraId="79494393" w14:textId="016D1ADC" w:rsidR="00DF5EB3" w:rsidRPr="00DF5EB3" w:rsidRDefault="00DF5EB3" w:rsidP="00DF5EB3">
                              <w:pPr>
                                <w:jc w:val="center"/>
                                <w:textAlignment w:val="baseline"/>
                                <w:rPr>
                                  <w:rFonts w:cs="Arial"/>
                                  <w:color w:val="000000"/>
                                  <w:sz w:val="20"/>
                                  <w:szCs w:val="20"/>
                                </w:rPr>
                              </w:pPr>
                              <w:r w:rsidRPr="00DF5EB3">
                                <w:rPr>
                                  <w:rFonts w:cs="Arial"/>
                                  <w:color w:val="000000"/>
                                  <w:sz w:val="20"/>
                                  <w:szCs w:val="20"/>
                                </w:rPr>
                                <w:t>*Marissa Carapinha, Linda Gorostieta, Paige McCann, Kelsey Morton, Sabrina Young-Koli, Ian Fong, Heather Ford, Sandra Lieu, Charlene Noce</w:t>
                              </w:r>
                              <w:r w:rsidR="00D56BCF">
                                <w:rPr>
                                  <w:rFonts w:cs="Arial"/>
                                  <w:color w:val="000000"/>
                                  <w:sz w:val="20"/>
                                  <w:szCs w:val="20"/>
                                </w:rPr>
                                <w:t>,</w:t>
                              </w:r>
                              <w:r w:rsidRPr="00DF5EB3">
                                <w:rPr>
                                  <w:rFonts w:cs="Arial"/>
                                  <w:color w:val="000000"/>
                                  <w:sz w:val="20"/>
                                  <w:szCs w:val="20"/>
                                </w:rPr>
                                <w:t xml:space="preserve"> Erin Scheller</w:t>
                              </w:r>
                              <w:r w:rsidR="00D56BCF">
                                <w:rPr>
                                  <w:rFonts w:cs="Arial"/>
                                  <w:color w:val="000000"/>
                                  <w:sz w:val="20"/>
                                  <w:szCs w:val="20"/>
                                </w:rPr>
                                <w:t>, Farheen Malik, Mark Richeson, and Amy Thomas</w:t>
                              </w:r>
                            </w:p>
                            <w:p w14:paraId="39C66F04" w14:textId="77777777" w:rsidR="00DF5EB3" w:rsidRPr="00DF5EB3" w:rsidRDefault="00DF5EB3" w:rsidP="00DF5EB3">
                              <w:pPr>
                                <w:rPr>
                                  <w:rFonts w:eastAsia="Times New Roman" w:cs="Times New Roman"/>
                                  <w:sz w:val="20"/>
                                  <w:szCs w:val="20"/>
                                </w:rPr>
                              </w:pPr>
                              <w:r w:rsidRPr="00DF5EB3">
                                <w:rPr>
                                  <w:rFonts w:eastAsia="Times New Roman" w:cs="Times New Roman"/>
                                  <w:sz w:val="20"/>
                                  <w:szCs w:val="20"/>
                                </w:rPr>
                                <w:br/>
                              </w:r>
                            </w:p>
                            <w:p w14:paraId="0C9DC087" w14:textId="77777777" w:rsidR="00DF5EB3" w:rsidRPr="00DF5EB3" w:rsidRDefault="00DF5EB3" w:rsidP="00DF5EB3">
                              <w:pPr>
                                <w:spacing w:after="200"/>
                                <w:rPr>
                                  <w:rFonts w:cs="Times New Roman"/>
                                  <w:sz w:val="20"/>
                                  <w:szCs w:val="20"/>
                                </w:rPr>
                              </w:pPr>
                              <w:r w:rsidRPr="00DF5EB3">
                                <w:rPr>
                                  <w:rFonts w:cs="Arial"/>
                                  <w:color w:val="000000"/>
                                </w:rPr>
                                <w:t xml:space="preserve">                  </w:t>
                              </w:r>
                            </w:p>
                            <w:p w14:paraId="1AEFA6E1" w14:textId="77777777" w:rsidR="00DF5EB3" w:rsidRPr="00DF5EB3" w:rsidRDefault="00DF5EB3">
                              <w:pPr>
                                <w:rPr>
                                  <w:rFonts w:eastAsia="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1" name="Text Box 611"/>
                        <wps:cNvSpPr txBox="1"/>
                        <wps:spPr>
                          <a:xfrm>
                            <a:off x="91440" y="427355"/>
                            <a:ext cx="6177280" cy="1543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2" name="Text Box 612"/>
                        <wps:cNvSpPr txBox="1"/>
                        <wps:spPr>
                          <a:xfrm>
                            <a:off x="91440" y="580390"/>
                            <a:ext cx="6177280" cy="10439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7" name="Text Box 617"/>
                        <wps:cNvSpPr txBox="1"/>
                        <wps:spPr>
                          <a:xfrm>
                            <a:off x="91440" y="1623060"/>
                            <a:ext cx="6177280" cy="4946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8" name="Text Box 618"/>
                        <wps:cNvSpPr txBox="1"/>
                        <wps:spPr>
                          <a:xfrm>
                            <a:off x="91440" y="2116455"/>
                            <a:ext cx="6177280" cy="311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9" name="Text Box 619"/>
                        <wps:cNvSpPr txBox="1"/>
                        <wps:spPr>
                          <a:xfrm>
                            <a:off x="91440" y="2426970"/>
                            <a:ext cx="6177280" cy="184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0" name="Text Box 620"/>
                        <wps:cNvSpPr txBox="1"/>
                        <wps:spPr>
                          <a:xfrm>
                            <a:off x="91440" y="2609850"/>
                            <a:ext cx="6177280" cy="184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1" name="Text Box 621"/>
                        <wps:cNvSpPr txBox="1"/>
                        <wps:spPr>
                          <a:xfrm>
                            <a:off x="91440" y="2793365"/>
                            <a:ext cx="6177280" cy="184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2" name="Text Box 622"/>
                        <wps:cNvSpPr txBox="1"/>
                        <wps:spPr>
                          <a:xfrm>
                            <a:off x="91440" y="2976245"/>
                            <a:ext cx="6177280" cy="184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3" name="Text Box 623"/>
                        <wps:cNvSpPr txBox="1"/>
                        <wps:spPr>
                          <a:xfrm>
                            <a:off x="91440" y="3159760"/>
                            <a:ext cx="6177280" cy="184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4" name="Text Box 624"/>
                        <wps:cNvSpPr txBox="1"/>
                        <wps:spPr>
                          <a:xfrm>
                            <a:off x="91440" y="3342640"/>
                            <a:ext cx="4515485" cy="184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5" name="Text Box 625"/>
                        <wps:cNvSpPr txBox="1"/>
                        <wps:spPr>
                          <a:xfrm>
                            <a:off x="91440" y="3526155"/>
                            <a:ext cx="4516755" cy="184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6" name="Text Box 626"/>
                        <wps:cNvSpPr txBox="1"/>
                        <wps:spPr>
                          <a:xfrm>
                            <a:off x="91440" y="3709035"/>
                            <a:ext cx="4523740" cy="184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7" name="Text Box 627"/>
                        <wps:cNvSpPr txBox="1"/>
                        <wps:spPr>
                          <a:xfrm>
                            <a:off x="91440" y="3892550"/>
                            <a:ext cx="4531360" cy="184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9" name="Text Box 629"/>
                        <wps:cNvSpPr txBox="1"/>
                        <wps:spPr>
                          <a:xfrm>
                            <a:off x="91440" y="4075430"/>
                            <a:ext cx="4538980" cy="184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1" name="Text Box 631"/>
                        <wps:cNvSpPr txBox="1"/>
                        <wps:spPr>
                          <a:xfrm>
                            <a:off x="91440" y="4258945"/>
                            <a:ext cx="4613910" cy="184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1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2" name="Text Box 632"/>
                        <wps:cNvSpPr txBox="1"/>
                        <wps:spPr>
                          <a:xfrm>
                            <a:off x="91440" y="4441825"/>
                            <a:ext cx="4749165" cy="184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1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5" name="Text Box 635"/>
                        <wps:cNvSpPr txBox="1"/>
                        <wps:spPr>
                          <a:xfrm>
                            <a:off x="91440" y="4625340"/>
                            <a:ext cx="4723765" cy="184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1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6" name="Text Box 636"/>
                        <wps:cNvSpPr txBox="1"/>
                        <wps:spPr>
                          <a:xfrm>
                            <a:off x="91440" y="4808220"/>
                            <a:ext cx="4718685" cy="184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1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7" name="Text Box 637"/>
                        <wps:cNvSpPr txBox="1"/>
                        <wps:spPr>
                          <a:xfrm>
                            <a:off x="91440" y="4991735"/>
                            <a:ext cx="5184775" cy="184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1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5" name="Text Box 645"/>
                        <wps:cNvSpPr txBox="1"/>
                        <wps:spPr>
                          <a:xfrm>
                            <a:off x="91440" y="5174615"/>
                            <a:ext cx="6177280" cy="1543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2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6" name="Text Box 646"/>
                        <wps:cNvSpPr txBox="1"/>
                        <wps:spPr>
                          <a:xfrm>
                            <a:off x="91440" y="5327650"/>
                            <a:ext cx="6177280" cy="311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2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7" name="Text Box 647"/>
                        <wps:cNvSpPr txBox="1"/>
                        <wps:spPr>
                          <a:xfrm>
                            <a:off x="91440" y="5637530"/>
                            <a:ext cx="6177280" cy="184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2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8" name="Text Box 648"/>
                        <wps:cNvSpPr txBox="1"/>
                        <wps:spPr>
                          <a:xfrm>
                            <a:off x="91440" y="5821045"/>
                            <a:ext cx="6177280" cy="184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2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9" name="Text Box 649"/>
                        <wps:cNvSpPr txBox="1"/>
                        <wps:spPr>
                          <a:xfrm>
                            <a:off x="91440" y="6003925"/>
                            <a:ext cx="6177280" cy="184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2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0" name="Text Box 650"/>
                        <wps:cNvSpPr txBox="1"/>
                        <wps:spPr>
                          <a:xfrm>
                            <a:off x="91440" y="6187440"/>
                            <a:ext cx="6177280" cy="184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2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1" name="Text Box 651"/>
                        <wps:cNvSpPr txBox="1"/>
                        <wps:spPr>
                          <a:xfrm>
                            <a:off x="91440" y="6370320"/>
                            <a:ext cx="6177280" cy="184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2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2" name="Text Box 652"/>
                        <wps:cNvSpPr txBox="1"/>
                        <wps:spPr>
                          <a:xfrm>
                            <a:off x="91440" y="6553835"/>
                            <a:ext cx="6177280" cy="1536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2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3" name="Text Box 653"/>
                        <wps:cNvSpPr txBox="1"/>
                        <wps:spPr>
                          <a:xfrm>
                            <a:off x="-46303" y="6683086"/>
                            <a:ext cx="6441315" cy="3067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2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4" name="Text Box 654"/>
                        <wps:cNvSpPr txBox="1"/>
                        <wps:spPr>
                          <a:xfrm>
                            <a:off x="91440" y="7011670"/>
                            <a:ext cx="6177280" cy="1543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22" seq="29"/>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6362A" id="Group 655" o:spid="_x0000_s1047" style="position:absolute;margin-left:15.9pt;margin-top:52.6pt;width:507.1pt;height:577.75pt;z-index:251733005;mso-position-horizontal-relative:margin;mso-position-vertical-relative:margin;mso-width-relative:margin;mso-height-relative:margin" coordorigin="-463,-783" coordsize="64413,733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">
                <v:shape id="Text Box 1" o:spid="_x0000_s1048" type="#_x0000_t202" style="position:absolute;width:63601;height:72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shape id="Text Box 610" o:spid="_x0000_s1049" type="#_x0000_t202" style="position:absolute;left:16667;top:-783;width:32855;height:3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" filled="f" stroked="f">
                  <v:textbox style="mso-next-textbox:#Text Box 611" inset="0,0,0,0">
                    <w:txbxContent>
                      <w:p w14:paraId="67E8A69F" w14:textId="77777777" w:rsidR="00DF5EB3" w:rsidRPr="00DF5EB3" w:rsidRDefault="00DF5EB3" w:rsidP="00FD399D">
                        <w:pPr>
                          <w:pStyle w:val="NormalWeb"/>
                          <w:spacing w:before="0" w:beforeAutospacing="0" w:after="0" w:afterAutospacing="0"/>
                          <w:rPr>
                            <w:rFonts w:asciiTheme="minorHAnsi" w:hAnsiTheme="minorHAnsi"/>
                            <w:b/>
                            <w:color w:val="318FC5" w:themeColor="text2"/>
                            <w:sz w:val="50"/>
                            <w:szCs w:val="50"/>
                          </w:rPr>
                        </w:pPr>
                        <w:r w:rsidRPr="00DF5EB3">
                          <w:rPr>
                            <w:rFonts w:asciiTheme="minorHAnsi" w:hAnsiTheme="minorHAnsi" w:cs="Arial"/>
                            <w:b/>
                            <w:bCs/>
                            <w:color w:val="318FC5" w:themeColor="text2"/>
                            <w:sz w:val="50"/>
                            <w:szCs w:val="50"/>
                          </w:rPr>
                          <w:t>Acknowledgements</w:t>
                        </w:r>
                      </w:p>
                      <w:p w14:paraId="634D0F3B" w14:textId="77777777" w:rsidR="00DF5EB3" w:rsidRPr="00DF5EB3" w:rsidRDefault="00DF5EB3" w:rsidP="00DF5EB3">
                        <w:pPr>
                          <w:rPr>
                            <w:rFonts w:eastAsia="Times New Roman" w:cs="Times New Roman"/>
                            <w:sz w:val="20"/>
                            <w:szCs w:val="20"/>
                          </w:rPr>
                        </w:pPr>
                      </w:p>
                      <w:p w14:paraId="1E4E32BC" w14:textId="42778E66" w:rsidR="00DF5EB3" w:rsidRPr="00DF5EB3" w:rsidRDefault="00DF5EB3" w:rsidP="00DF5EB3">
                        <w:pPr>
                          <w:spacing w:after="200"/>
                          <w:rPr>
                            <w:rFonts w:cs="Times New Roman"/>
                            <w:sz w:val="20"/>
                            <w:szCs w:val="20"/>
                          </w:rPr>
                        </w:pPr>
                        <w:r w:rsidRPr="00DF5EB3">
                          <w:rPr>
                            <w:rFonts w:cs="Arial"/>
                            <w:color w:val="000000"/>
                          </w:rPr>
                          <w:t xml:space="preserve">The creation of this document was made possible under the guidance of UCSF Benioff Children’s Hospital Oakland Perioperative Services and was modeled after the Rady Children’s Hospital San Diego Autism Discovery Institute Hospital Visit Toolkit. The content was written and designed by </w:t>
                        </w:r>
                        <w:r>
                          <w:rPr>
                            <w:rFonts w:cs="Arial"/>
                            <w:color w:val="000000"/>
                          </w:rPr>
                          <w:t>the University of San Francisco MSN-RN graduate</w:t>
                        </w:r>
                        <w:r w:rsidR="008F044B">
                          <w:rPr>
                            <w:rFonts w:cs="Arial"/>
                            <w:color w:val="000000"/>
                          </w:rPr>
                          <w:t xml:space="preserve"> students</w:t>
                        </w:r>
                        <w:r>
                          <w:rPr>
                            <w:rFonts w:cs="Arial"/>
                            <w:color w:val="000000"/>
                          </w:rPr>
                          <w:t>*.</w:t>
                        </w:r>
                        <w:r w:rsidRPr="00DF5EB3">
                          <w:rPr>
                            <w:rFonts w:cs="Arial"/>
                            <w:color w:val="000000"/>
                          </w:rPr>
                          <w:t xml:space="preserve"> </w:t>
                        </w:r>
                      </w:p>
                      <w:p w14:paraId="38FD2A24" w14:textId="7696AE23" w:rsidR="00DF5EB3" w:rsidRPr="00DF5EB3" w:rsidRDefault="00DF5EB3" w:rsidP="00DF5EB3">
                        <w:pPr>
                          <w:spacing w:after="200"/>
                          <w:rPr>
                            <w:rFonts w:cs="Times New Roman"/>
                            <w:sz w:val="20"/>
                            <w:szCs w:val="20"/>
                          </w:rPr>
                        </w:pPr>
                        <w:r w:rsidRPr="00DF5EB3">
                          <w:rPr>
                            <w:rFonts w:cs="Arial"/>
                            <w:color w:val="000000"/>
                          </w:rPr>
                          <w:t>The authors would like to give special thanks to the following internal and external collaborators</w:t>
                        </w:r>
                        <w:r w:rsidR="008F044B">
                          <w:rPr>
                            <w:rFonts w:cs="Arial"/>
                            <w:color w:val="000000"/>
                          </w:rPr>
                          <w:t>:</w:t>
                        </w:r>
                      </w:p>
                      <w:p w14:paraId="63468ABB" w14:textId="77777777" w:rsidR="00DF5EB3" w:rsidRPr="00DF5EB3" w:rsidRDefault="00DF5EB3" w:rsidP="00DF5EB3">
                        <w:pPr>
                          <w:spacing w:after="200"/>
                          <w:jc w:val="center"/>
                          <w:rPr>
                            <w:rFonts w:cs="Times New Roman"/>
                            <w:sz w:val="20"/>
                            <w:szCs w:val="20"/>
                          </w:rPr>
                        </w:pPr>
                        <w:r w:rsidRPr="00DF5EB3">
                          <w:rPr>
                            <w:rFonts w:cs="Arial"/>
                            <w:b/>
                            <w:bCs/>
                            <w:color w:val="000000"/>
                          </w:rPr>
                          <w:t>UCSF Benioff Children’s Hospital Oakland</w:t>
                        </w:r>
                      </w:p>
                      <w:p w14:paraId="2445181A" w14:textId="77777777" w:rsidR="00DF5EB3" w:rsidRPr="00DF5EB3" w:rsidRDefault="00DF5EB3" w:rsidP="00DF5EB3">
                        <w:pPr>
                          <w:numPr>
                            <w:ilvl w:val="0"/>
                            <w:numId w:val="16"/>
                          </w:numPr>
                          <w:ind w:firstLine="450"/>
                          <w:textAlignment w:val="baseline"/>
                          <w:rPr>
                            <w:rFonts w:cs="Arial"/>
                            <w:color w:val="000000"/>
                          </w:rPr>
                        </w:pPr>
                        <w:r w:rsidRPr="00DF5EB3">
                          <w:rPr>
                            <w:rFonts w:cs="Arial"/>
                            <w:color w:val="000000"/>
                          </w:rPr>
                          <w:t>Perioperative Services</w:t>
                        </w:r>
                      </w:p>
                      <w:p w14:paraId="09BA7411"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Scout Hebinck, RN-C, MSN, Nurse Educator</w:t>
                        </w:r>
                      </w:p>
                      <w:p w14:paraId="510362C0"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Perioperative Staff</w:t>
                        </w:r>
                      </w:p>
                      <w:p w14:paraId="09F050E5" w14:textId="603CF79A" w:rsidR="00DF5EB3" w:rsidRPr="00DF5EB3" w:rsidRDefault="00DF5EB3" w:rsidP="00DF5EB3">
                        <w:pPr>
                          <w:numPr>
                            <w:ilvl w:val="1"/>
                            <w:numId w:val="16"/>
                          </w:numPr>
                          <w:ind w:firstLine="450"/>
                          <w:textAlignment w:val="baseline"/>
                          <w:rPr>
                            <w:rFonts w:cs="Arial"/>
                            <w:color w:val="000000"/>
                          </w:rPr>
                        </w:pPr>
                        <w:r>
                          <w:rPr>
                            <w:rFonts w:cs="Arial"/>
                            <w:color w:val="000000"/>
                          </w:rPr>
                          <w:t xml:space="preserve">Preview Clinic </w:t>
                        </w:r>
                        <w:r w:rsidRPr="00DF5EB3">
                          <w:rPr>
                            <w:rFonts w:cs="Arial"/>
                            <w:color w:val="000000"/>
                          </w:rPr>
                          <w:t>Staff</w:t>
                        </w:r>
                      </w:p>
                      <w:p w14:paraId="635C1F4E"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Anesthesia Team</w:t>
                        </w:r>
                      </w:p>
                      <w:p w14:paraId="210504B4" w14:textId="064D503D" w:rsidR="00980A3F" w:rsidRDefault="00980A3F" w:rsidP="00DF5EB3">
                        <w:pPr>
                          <w:numPr>
                            <w:ilvl w:val="0"/>
                            <w:numId w:val="16"/>
                          </w:numPr>
                          <w:ind w:firstLine="450"/>
                          <w:textAlignment w:val="baseline"/>
                          <w:rPr>
                            <w:rFonts w:cs="Arial"/>
                            <w:color w:val="000000"/>
                          </w:rPr>
                        </w:pPr>
                        <w:r>
                          <w:rPr>
                            <w:rFonts w:cs="Arial"/>
                            <w:color w:val="000000"/>
                          </w:rPr>
                          <w:t>Family Advisory Council</w:t>
                        </w:r>
                      </w:p>
                      <w:p w14:paraId="6029E36D" w14:textId="77777777" w:rsidR="00DF5EB3" w:rsidRPr="00DF5EB3" w:rsidRDefault="00DF5EB3" w:rsidP="00DF5EB3">
                        <w:pPr>
                          <w:numPr>
                            <w:ilvl w:val="0"/>
                            <w:numId w:val="16"/>
                          </w:numPr>
                          <w:ind w:firstLine="450"/>
                          <w:textAlignment w:val="baseline"/>
                          <w:rPr>
                            <w:rFonts w:cs="Arial"/>
                            <w:color w:val="000000"/>
                          </w:rPr>
                        </w:pPr>
                        <w:r w:rsidRPr="00DF5EB3">
                          <w:rPr>
                            <w:rFonts w:cs="Arial"/>
                            <w:color w:val="000000"/>
                          </w:rPr>
                          <w:t>Child Life Services</w:t>
                        </w:r>
                      </w:p>
                      <w:p w14:paraId="4206C29C"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Hania Thomas-Adams</w:t>
                        </w:r>
                      </w:p>
                      <w:p w14:paraId="1864B7BC" w14:textId="4F22A8BC" w:rsidR="00DF5EB3" w:rsidRPr="00DF5EB3" w:rsidRDefault="00DF5EB3" w:rsidP="00DF5EB3">
                        <w:pPr>
                          <w:numPr>
                            <w:ilvl w:val="0"/>
                            <w:numId w:val="16"/>
                          </w:numPr>
                          <w:ind w:firstLine="450"/>
                          <w:textAlignment w:val="baseline"/>
                          <w:rPr>
                            <w:rFonts w:cs="Arial"/>
                            <w:color w:val="000000"/>
                          </w:rPr>
                        </w:pPr>
                        <w:r w:rsidRPr="00DF5EB3">
                          <w:rPr>
                            <w:rFonts w:cs="Arial"/>
                            <w:color w:val="000000"/>
                          </w:rPr>
                          <w:t>Mental Health &amp; Child Development</w:t>
                        </w:r>
                      </w:p>
                      <w:p w14:paraId="6AE971B3"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Shanti Gooden, MD</w:t>
                        </w:r>
                      </w:p>
                      <w:p w14:paraId="18BBC808"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Monifa Willis, PMHNP-BC</w:t>
                        </w:r>
                      </w:p>
                      <w:p w14:paraId="76F592E0" w14:textId="77777777" w:rsidR="00DF5EB3" w:rsidRPr="00DF5EB3" w:rsidRDefault="00DF5EB3" w:rsidP="00DF5EB3">
                        <w:pPr>
                          <w:numPr>
                            <w:ilvl w:val="0"/>
                            <w:numId w:val="16"/>
                          </w:numPr>
                          <w:ind w:firstLine="450"/>
                          <w:textAlignment w:val="baseline"/>
                          <w:rPr>
                            <w:rFonts w:cs="Arial"/>
                            <w:color w:val="000000"/>
                          </w:rPr>
                        </w:pPr>
                        <w:r w:rsidRPr="00DF5EB3">
                          <w:rPr>
                            <w:rFonts w:cs="Arial"/>
                            <w:color w:val="000000"/>
                          </w:rPr>
                          <w:t>Kaizen Operations Team</w:t>
                        </w:r>
                      </w:p>
                      <w:p w14:paraId="46108F84" w14:textId="77777777" w:rsidR="00DF5EB3" w:rsidRPr="00DF5EB3" w:rsidRDefault="00DF5EB3" w:rsidP="00DF5EB3">
                        <w:pPr>
                          <w:numPr>
                            <w:ilvl w:val="1"/>
                            <w:numId w:val="16"/>
                          </w:numPr>
                          <w:ind w:firstLine="450"/>
                          <w:textAlignment w:val="baseline"/>
                          <w:rPr>
                            <w:rFonts w:cs="Arial"/>
                            <w:color w:val="000000"/>
                          </w:rPr>
                        </w:pPr>
                        <w:r w:rsidRPr="00DF5EB3">
                          <w:rPr>
                            <w:rFonts w:cs="Arial"/>
                            <w:color w:val="000000"/>
                          </w:rPr>
                          <w:t>Susan Martinez, Director</w:t>
                        </w:r>
                      </w:p>
                      <w:p w14:paraId="045E836A" w14:textId="77777777" w:rsidR="00DF5EB3" w:rsidRPr="00DF5EB3" w:rsidRDefault="00DF5EB3" w:rsidP="00DF5EB3">
                        <w:pPr>
                          <w:numPr>
                            <w:ilvl w:val="0"/>
                            <w:numId w:val="16"/>
                          </w:numPr>
                          <w:ind w:firstLine="450"/>
                          <w:textAlignment w:val="baseline"/>
                          <w:rPr>
                            <w:rFonts w:cs="Arial"/>
                            <w:color w:val="000000"/>
                          </w:rPr>
                        </w:pPr>
                        <w:r w:rsidRPr="00DF5EB3">
                          <w:rPr>
                            <w:rFonts w:cs="Arial"/>
                            <w:color w:val="000000"/>
                          </w:rPr>
                          <w:t>Enterprise EHR Reporting Department</w:t>
                        </w:r>
                      </w:p>
                      <w:p w14:paraId="38E41F6C" w14:textId="7FB010C1" w:rsidR="00DF5EB3" w:rsidRPr="00DF5EB3" w:rsidRDefault="00DF5EB3" w:rsidP="00DF5EB3">
                        <w:pPr>
                          <w:numPr>
                            <w:ilvl w:val="1"/>
                            <w:numId w:val="16"/>
                          </w:numPr>
                          <w:ind w:firstLine="180"/>
                          <w:textAlignment w:val="baseline"/>
                          <w:rPr>
                            <w:rFonts w:cs="Arial"/>
                            <w:color w:val="000000"/>
                          </w:rPr>
                        </w:pPr>
                        <w:r w:rsidRPr="00DF5EB3">
                          <w:rPr>
                            <w:rFonts w:cs="Arial"/>
                            <w:color w:val="000000"/>
                          </w:rPr>
                          <w:t>Mao Li, Clinical Informatics Specialist</w:t>
                        </w:r>
                      </w:p>
                      <w:p w14:paraId="229648A1" w14:textId="77777777" w:rsidR="00DF5EB3" w:rsidRPr="00DF5EB3" w:rsidRDefault="00DF5EB3" w:rsidP="00DF5EB3">
                        <w:pPr>
                          <w:rPr>
                            <w:rFonts w:eastAsia="Times New Roman" w:cs="Times New Roman"/>
                            <w:sz w:val="20"/>
                            <w:szCs w:val="20"/>
                          </w:rPr>
                        </w:pPr>
                      </w:p>
                      <w:p w14:paraId="7A6D0C85" w14:textId="28E3CA14" w:rsidR="00DF5EB3" w:rsidRPr="00DF5EB3" w:rsidRDefault="00DF5EB3" w:rsidP="00DF5EB3">
                        <w:pPr>
                          <w:spacing w:after="200"/>
                          <w:jc w:val="center"/>
                          <w:rPr>
                            <w:rFonts w:cs="Times New Roman"/>
                            <w:sz w:val="20"/>
                            <w:szCs w:val="20"/>
                          </w:rPr>
                        </w:pPr>
                        <w:r>
                          <w:rPr>
                            <w:rFonts w:cs="Arial"/>
                            <w:b/>
                            <w:bCs/>
                            <w:color w:val="000000"/>
                          </w:rPr>
                          <w:t xml:space="preserve">External </w:t>
                        </w:r>
                        <w:r w:rsidRPr="00DF5EB3">
                          <w:rPr>
                            <w:rFonts w:cs="Arial"/>
                            <w:b/>
                            <w:bCs/>
                            <w:color w:val="000000"/>
                          </w:rPr>
                          <w:t>Collaborators</w:t>
                        </w:r>
                      </w:p>
                      <w:p w14:paraId="448647D2" w14:textId="77777777" w:rsidR="00DF5EB3" w:rsidRPr="00DF5EB3" w:rsidRDefault="00DF5EB3" w:rsidP="00DF5EB3">
                        <w:pPr>
                          <w:numPr>
                            <w:ilvl w:val="0"/>
                            <w:numId w:val="17"/>
                          </w:numPr>
                          <w:ind w:firstLine="450"/>
                          <w:textAlignment w:val="baseline"/>
                          <w:rPr>
                            <w:rFonts w:cs="Arial"/>
                            <w:color w:val="000000"/>
                          </w:rPr>
                        </w:pPr>
                        <w:r w:rsidRPr="00DF5EB3">
                          <w:rPr>
                            <w:rFonts w:cs="Arial"/>
                            <w:color w:val="000000"/>
                          </w:rPr>
                          <w:t>Juvo Autism &amp; Behavioral Health Services</w:t>
                        </w:r>
                      </w:p>
                      <w:p w14:paraId="1E3BB841" w14:textId="6F403859" w:rsidR="00DF5EB3" w:rsidRDefault="00DF5EB3" w:rsidP="00DF5EB3">
                        <w:pPr>
                          <w:numPr>
                            <w:ilvl w:val="1"/>
                            <w:numId w:val="17"/>
                          </w:numPr>
                          <w:ind w:firstLine="450"/>
                          <w:textAlignment w:val="baseline"/>
                          <w:rPr>
                            <w:rFonts w:cs="Arial"/>
                            <w:color w:val="000000"/>
                          </w:rPr>
                        </w:pPr>
                        <w:r w:rsidRPr="00DF5EB3">
                          <w:rPr>
                            <w:rFonts w:cs="Arial"/>
                            <w:color w:val="000000"/>
                          </w:rPr>
                          <w:t>Kristin Ojala, MA, BCBA</w:t>
                        </w:r>
                      </w:p>
                      <w:p w14:paraId="78A03C1A" w14:textId="22CC99F9" w:rsidR="00DF5EB3" w:rsidRPr="00DF5EB3" w:rsidRDefault="00DF5EB3" w:rsidP="00DF5EB3">
                        <w:pPr>
                          <w:numPr>
                            <w:ilvl w:val="0"/>
                            <w:numId w:val="17"/>
                          </w:numPr>
                          <w:ind w:firstLine="450"/>
                          <w:textAlignment w:val="baseline"/>
                          <w:rPr>
                            <w:rFonts w:cs="Arial"/>
                            <w:color w:val="000000"/>
                          </w:rPr>
                        </w:pPr>
                        <w:r w:rsidRPr="00DF5EB3">
                          <w:rPr>
                            <w:rFonts w:cs="Arial"/>
                            <w:color w:val="000000"/>
                          </w:rPr>
                          <w:t>Valley Children’s Hospital, Fresno CA</w:t>
                        </w:r>
                      </w:p>
                      <w:p w14:paraId="74D75240" w14:textId="448EBBF3" w:rsidR="00DF5EB3" w:rsidRPr="00FD15FE" w:rsidRDefault="00DF5EB3" w:rsidP="00FD15FE">
                        <w:pPr>
                          <w:numPr>
                            <w:ilvl w:val="1"/>
                            <w:numId w:val="17"/>
                          </w:numPr>
                          <w:ind w:firstLine="450"/>
                          <w:textAlignment w:val="baseline"/>
                          <w:rPr>
                            <w:rFonts w:cs="Arial"/>
                            <w:color w:val="000000"/>
                          </w:rPr>
                        </w:pPr>
                        <w:r w:rsidRPr="00DF5EB3">
                          <w:rPr>
                            <w:rFonts w:cs="Arial"/>
                            <w:color w:val="000000"/>
                          </w:rPr>
                          <w:t>Tana Leon-Toscano, Peri-Op Educator</w:t>
                        </w:r>
                      </w:p>
                      <w:p w14:paraId="5C6DF80F" w14:textId="77777777" w:rsidR="00DF5EB3" w:rsidRDefault="00DF5EB3" w:rsidP="00DF5EB3">
                        <w:pPr>
                          <w:ind w:left="1440"/>
                          <w:textAlignment w:val="baseline"/>
                          <w:rPr>
                            <w:rFonts w:cs="Arial"/>
                            <w:color w:val="000000"/>
                          </w:rPr>
                        </w:pPr>
                      </w:p>
                      <w:p w14:paraId="01D23BB5" w14:textId="77777777" w:rsidR="00DF5EB3" w:rsidRPr="00DF5EB3" w:rsidRDefault="00DF5EB3" w:rsidP="00DF5EB3">
                        <w:pPr>
                          <w:ind w:left="1440"/>
                          <w:jc w:val="center"/>
                          <w:textAlignment w:val="baseline"/>
                          <w:rPr>
                            <w:rFonts w:cs="Arial"/>
                            <w:color w:val="000000"/>
                            <w:sz w:val="20"/>
                            <w:szCs w:val="20"/>
                          </w:rPr>
                        </w:pPr>
                      </w:p>
                      <w:p w14:paraId="79494393" w14:textId="016D1ADC" w:rsidR="00DF5EB3" w:rsidRPr="00DF5EB3" w:rsidRDefault="00DF5EB3" w:rsidP="00DF5EB3">
                        <w:pPr>
                          <w:jc w:val="center"/>
                          <w:textAlignment w:val="baseline"/>
                          <w:rPr>
                            <w:rFonts w:cs="Arial"/>
                            <w:color w:val="000000"/>
                            <w:sz w:val="20"/>
                            <w:szCs w:val="20"/>
                          </w:rPr>
                        </w:pPr>
                        <w:r w:rsidRPr="00DF5EB3">
                          <w:rPr>
                            <w:rFonts w:cs="Arial"/>
                            <w:color w:val="000000"/>
                            <w:sz w:val="20"/>
                            <w:szCs w:val="20"/>
                          </w:rPr>
                          <w:t>*Marissa Carapinha, Linda Gorostieta, Paige McCann, Kelsey Morton, Sabrina Young-Koli, Ian Fong, Heather Ford, Sandra Lieu, Charlene Noce</w:t>
                        </w:r>
                        <w:r w:rsidR="00D56BCF">
                          <w:rPr>
                            <w:rFonts w:cs="Arial"/>
                            <w:color w:val="000000"/>
                            <w:sz w:val="20"/>
                            <w:szCs w:val="20"/>
                          </w:rPr>
                          <w:t>,</w:t>
                        </w:r>
                        <w:r w:rsidRPr="00DF5EB3">
                          <w:rPr>
                            <w:rFonts w:cs="Arial"/>
                            <w:color w:val="000000"/>
                            <w:sz w:val="20"/>
                            <w:szCs w:val="20"/>
                          </w:rPr>
                          <w:t xml:space="preserve"> Erin Scheller</w:t>
                        </w:r>
                        <w:r w:rsidR="00D56BCF">
                          <w:rPr>
                            <w:rFonts w:cs="Arial"/>
                            <w:color w:val="000000"/>
                            <w:sz w:val="20"/>
                            <w:szCs w:val="20"/>
                          </w:rPr>
                          <w:t>, Farheen Malik, Mark Richeson, and Amy Thomas</w:t>
                        </w:r>
                      </w:p>
                      <w:p w14:paraId="39C66F04" w14:textId="77777777" w:rsidR="00DF5EB3" w:rsidRPr="00DF5EB3" w:rsidRDefault="00DF5EB3" w:rsidP="00DF5EB3">
                        <w:pPr>
                          <w:rPr>
                            <w:rFonts w:eastAsia="Times New Roman" w:cs="Times New Roman"/>
                            <w:sz w:val="20"/>
                            <w:szCs w:val="20"/>
                          </w:rPr>
                        </w:pPr>
                        <w:r w:rsidRPr="00DF5EB3">
                          <w:rPr>
                            <w:rFonts w:eastAsia="Times New Roman" w:cs="Times New Roman"/>
                            <w:sz w:val="20"/>
                            <w:szCs w:val="20"/>
                          </w:rPr>
                          <w:br/>
                        </w:r>
                      </w:p>
                      <w:p w14:paraId="0C9DC087" w14:textId="77777777" w:rsidR="00DF5EB3" w:rsidRPr="00DF5EB3" w:rsidRDefault="00DF5EB3" w:rsidP="00DF5EB3">
                        <w:pPr>
                          <w:spacing w:after="200"/>
                          <w:rPr>
                            <w:rFonts w:cs="Times New Roman"/>
                            <w:sz w:val="20"/>
                            <w:szCs w:val="20"/>
                          </w:rPr>
                        </w:pPr>
                        <w:r w:rsidRPr="00DF5EB3">
                          <w:rPr>
                            <w:rFonts w:cs="Arial"/>
                            <w:color w:val="000000"/>
                          </w:rPr>
                          <w:t xml:space="preserve">                  </w:t>
                        </w:r>
                      </w:p>
                      <w:p w14:paraId="1AEFA6E1" w14:textId="77777777" w:rsidR="00DF5EB3" w:rsidRPr="00DF5EB3" w:rsidRDefault="00DF5EB3">
                        <w:pPr>
                          <w:rPr>
                            <w:rFonts w:eastAsia="Times New Roman" w:cs="Times New Roman"/>
                            <w:sz w:val="20"/>
                            <w:szCs w:val="20"/>
                          </w:rPr>
                        </w:pPr>
                      </w:p>
                    </w:txbxContent>
                  </v:textbox>
                </v:shape>
                <v:shape id="Text Box 611" o:spid="_x0000_s1050" type="#_x0000_t202" style="position:absolute;left:914;top:4273;width:61773;height:1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" filled="f" stroked="f">
                  <v:textbox style="mso-next-textbox:#Text Box 612" inset="0,0,0,0">
                    <w:txbxContent/>
                  </v:textbox>
                </v:shape>
                <v:shape id="Text Box 612" o:spid="_x0000_s1051" type="#_x0000_t202" style="position:absolute;left:914;top:5803;width:61773;height:10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" filled="f" stroked="f">
                  <v:textbox style="mso-next-textbox:#Text Box 617" inset="0,0,0,0">
                    <w:txbxContent/>
                  </v:textbox>
                </v:shape>
                <v:shape id="Text Box 617" o:spid="_x0000_s1052" type="#_x0000_t202" style="position:absolute;left:914;top:16230;width:61773;height:4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" filled="f" stroked="f">
                  <v:textbox style="mso-next-textbox:#Text Box 618" inset="0,0,0,0">
                    <w:txbxContent/>
                  </v:textbox>
                </v:shape>
                <v:shape id="Text Box 618" o:spid="_x0000_s1053" type="#_x0000_t202" style="position:absolute;left:914;top:21164;width:61773;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" filled="f" stroked="f">
                  <v:textbox style="mso-next-textbox:#Text Box 619" inset="0,0,0,0">
                    <w:txbxContent/>
                  </v:textbox>
                </v:shape>
                <v:shape id="Text Box 619" o:spid="_x0000_s1054" type="#_x0000_t202" style="position:absolute;left:914;top:24269;width:61773;height:1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" filled="f" stroked="f">
                  <v:textbox style="mso-next-textbox:#Text Box 620" inset="0,0,0,0">
                    <w:txbxContent/>
                  </v:textbox>
                </v:shape>
                <v:shape id="Text Box 620" o:spid="_x0000_s1055" type="#_x0000_t202" style="position:absolute;left:914;top:26098;width:61773;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" filled="f" stroked="f">
                  <v:textbox style="mso-next-textbox:#Text Box 621" inset="0,0,0,0">
                    <w:txbxContent/>
                  </v:textbox>
                </v:shape>
                <v:shape id="Text Box 621" o:spid="_x0000_s1056" type="#_x0000_t202" style="position:absolute;left:914;top:27933;width:61773;height:1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" filled="f" stroked="f">
                  <v:textbox style="mso-next-textbox:#Text Box 622" inset="0,0,0,0">
                    <w:txbxContent/>
                  </v:textbox>
                </v:shape>
                <v:shape id="Text Box 622" o:spid="_x0000_s1057" type="#_x0000_t202" style="position:absolute;left:914;top:29762;width:61773;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" filled="f" stroked="f">
                  <v:textbox style="mso-next-textbox:#Text Box 623" inset="0,0,0,0">
                    <w:txbxContent/>
                  </v:textbox>
                </v:shape>
                <v:shape id="Text Box 623" o:spid="_x0000_s1058" type="#_x0000_t202" style="position:absolute;left:914;top:31597;width:61773;height:1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Q9V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" filled="f" stroked="f">
                  <v:textbox style="mso-next-textbox:#Text Box 624" inset="0,0,0,0">
                    <w:txbxContent/>
                  </v:textbox>
                </v:shape>
                <v:shape id="Text Box 624" o:spid="_x0000_s1059" type="#_x0000_t202" style="position:absolute;left:914;top:33426;width:45155;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" filled="f" stroked="f">
                  <v:textbox style="mso-next-textbox:#Text Box 625" inset="0,0,0,0">
                    <w:txbxContent/>
                  </v:textbox>
                </v:shape>
                <v:shape id="Text Box 625" o:spid="_x0000_s1060" type="#_x0000_t202" style="position:absolute;left:914;top:35261;width:45167;height:1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" filled="f" stroked="f">
                  <v:textbox style="mso-next-textbox:#Text Box 626" inset="0,0,0,0">
                    <w:txbxContent/>
                  </v:textbox>
                </v:shape>
                <v:shape id="Text Box 626" o:spid="_x0000_s1061" type="#_x0000_t202" style="position:absolute;left:914;top:37090;width:45237;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" filled="f" stroked="f">
                  <v:textbox style="mso-next-textbox:#Text Box 627" inset="0,0,0,0">
                    <w:txbxContent/>
                  </v:textbox>
                </v:shape>
                <v:shape id="Text Box 627" o:spid="_x0000_s1062" type="#_x0000_t202" style="position:absolute;left:914;top:38925;width:45314;height:1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" filled="f" stroked="f">
                  <v:textbox style="mso-next-textbox:#Text Box 629" inset="0,0,0,0">
                    <w:txbxContent/>
                  </v:textbox>
                </v:shape>
                <v:shape id="Text Box 629" o:spid="_x0000_s1063" type="#_x0000_t202" style="position:absolute;left:914;top:40754;width:45390;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" filled="f" stroked="f">
                  <v:textbox style="mso-next-textbox:#Text Box 631" inset="0,0,0,0">
                    <w:txbxContent/>
                  </v:textbox>
                </v:shape>
                <v:shape id="Text Box 631" o:spid="_x0000_s1064" type="#_x0000_t202" style="position:absolute;left:914;top:42589;width:46139;height:1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" filled="f" stroked="f">
                  <v:textbox style="mso-next-textbox:#Text Box 632" inset="0,0,0,0">
                    <w:txbxContent/>
                  </v:textbox>
                </v:shape>
                <v:shape id="Text Box 632" o:spid="_x0000_s1065" type="#_x0000_t202" style="position:absolute;left:914;top:44418;width:47492;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DwT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" filled="f" stroked="f">
                  <v:textbox style="mso-next-textbox:#Text Box 635" inset="0,0,0,0">
                    <w:txbxContent/>
                  </v:textbox>
                </v:shape>
                <v:shape id="Text Box 635" o:spid="_x0000_s1066" type="#_x0000_t202" style="position:absolute;left:914;top:46253;width:47238;height:1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" filled="f" stroked="f">
                  <v:textbox style="mso-next-textbox:#Text Box 636" inset="0,0,0,0">
                    <w:txbxContent/>
                  </v:textbox>
                </v:shape>
                <v:shape id="Text Box 636" o:spid="_x0000_s1067" type="#_x0000_t202" style="position:absolute;left:914;top:48082;width:47187;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" filled="f" stroked="f">
                  <v:textbox style="mso-next-textbox:#Text Box 637" inset="0,0,0,0">
                    <w:txbxContent/>
                  </v:textbox>
                </v:shape>
                <v:shape id="Text Box 637" o:spid="_x0000_s1068" type="#_x0000_t202" style="position:absolute;left:914;top:49917;width:51848;height:1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" filled="f" stroked="f">
                  <v:textbox style="mso-next-textbox:#Text Box 645" inset="0,0,0,0">
                    <w:txbxContent/>
                  </v:textbox>
                </v:shape>
                <v:shape id="Text Box 645" o:spid="_x0000_s1069" type="#_x0000_t202" style="position:absolute;left:914;top:51746;width:61773;height:1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" filled="f" stroked="f">
                  <v:textbox style="mso-next-textbox:#Text Box 646" inset="0,0,0,0">
                    <w:txbxContent/>
                  </v:textbox>
                </v:shape>
                <v:shape id="Text Box 646" o:spid="_x0000_s1070" type="#_x0000_t202" style="position:absolute;left:914;top:53276;width:61773;height:3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" filled="f" stroked="f">
                  <v:textbox style="mso-next-textbox:#Text Box 647" inset="0,0,0,0">
                    <w:txbxContent/>
                  </v:textbox>
                </v:shape>
                <v:shape id="Text Box 647" o:spid="_x0000_s1071" type="#_x0000_t202" style="position:absolute;left:914;top:56375;width:61773;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" filled="f" stroked="f">
                  <v:textbox style="mso-next-textbox:#Text Box 648" inset="0,0,0,0">
                    <w:txbxContent/>
                  </v:textbox>
                </v:shape>
                <v:shape id="Text Box 648" o:spid="_x0000_s1072" type="#_x0000_t202" style="position:absolute;left:914;top:58210;width:61773;height:1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" filled="f" stroked="f">
                  <v:textbox style="mso-next-textbox:#Text Box 649" inset="0,0,0,0">
                    <w:txbxContent/>
                  </v:textbox>
                </v:shape>
                <v:shape id="Text Box 649" o:spid="_x0000_s1073" type="#_x0000_t202" style="position:absolute;left:914;top:60039;width:61773;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" filled="f" stroked="f">
                  <v:textbox style="mso-next-textbox:#Text Box 650" inset="0,0,0,0">
                    <w:txbxContent/>
                  </v:textbox>
                </v:shape>
                <v:shape id="Text Box 650" o:spid="_x0000_s1074" type="#_x0000_t202" style="position:absolute;left:914;top:61874;width:61773;height:1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" filled="f" stroked="f">
                  <v:textbox style="mso-next-textbox:#Text Box 651" inset="0,0,0,0">
                    <w:txbxContent/>
                  </v:textbox>
                </v:shape>
                <v:shape id="Text Box 651" o:spid="_x0000_s1075" type="#_x0000_t202" style="position:absolute;left:914;top:63703;width:61773;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" filled="f" stroked="f">
                  <v:textbox style="mso-next-textbox:#Text Box 652" inset="0,0,0,0">
                    <w:txbxContent/>
                  </v:textbox>
                </v:shape>
                <v:shape id="Text Box 652" o:spid="_x0000_s1076" type="#_x0000_t202" style="position:absolute;left:914;top:65538;width:61773;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" filled="f" stroked="f">
                  <v:textbox style="mso-next-textbox:#Text Box 653" inset="0,0,0,0">
                    <w:txbxContent/>
                  </v:textbox>
                </v:shape>
                <v:shape id="Text Box 653" o:spid="_x0000_s1077" type="#_x0000_t202" style="position:absolute;left:-463;top:66830;width:64413;height:3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" filled="f" stroked="f">
                  <v:textbox style="mso-next-textbox:#Text Box 654" inset="0,0,0,0">
                    <w:txbxContent/>
                  </v:textbox>
                </v:shape>
                <v:shape id="Text Box 654" o:spid="_x0000_s1078" type="#_x0000_t202" style="position:absolute;left:914;top:70116;width:61773;height:1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" filled="f" stroked="f">
                  <v:textbox inset="0,0,0,0">
                    <w:txbxContent/>
                  </v:textbox>
                </v:shape>
                <w10:wrap type="square" anchorx="margin" anchory="margin"/>
              </v:group>
            </w:pict>
          </mc:Fallback>
        </mc:AlternateContent>
      </w:r>
      <w:r w:rsidR="00B07C29">
        <w:rPr>
          <w:rFonts w:ascii="Times" w:eastAsia="Times New Roman" w:hAnsi="Times" w:cs="Times New Roman"/>
          <w:noProof/>
          <w:sz w:val="20"/>
          <w:szCs w:val="20"/>
        </w:rPr>
        <w:drawing>
          <wp:anchor distT="0" distB="0" distL="114300" distR="114300" simplePos="0" relativeHeight="251743245" behindDoc="0" locked="0" layoutInCell="1" allowOverlap="1" wp14:anchorId="24543A8F" wp14:editId="0E8E0806">
            <wp:simplePos x="0" y="0"/>
            <wp:positionH relativeFrom="page">
              <wp:posOffset>5460365</wp:posOffset>
            </wp:positionH>
            <wp:positionV relativeFrom="page">
              <wp:posOffset>4740910</wp:posOffset>
            </wp:positionV>
            <wp:extent cx="1205865" cy="1579245"/>
            <wp:effectExtent l="152400" t="50800" r="114935" b="0"/>
            <wp:wrapTight wrapText="bothSides">
              <wp:wrapPolygon edited="0">
                <wp:start x="10696" y="-1005"/>
                <wp:lineTo x="733" y="-2017"/>
                <wp:lineTo x="-1339" y="6530"/>
                <wp:lineTo x="-268" y="9209"/>
                <wp:lineTo x="2394" y="9670"/>
                <wp:lineTo x="-1050" y="16554"/>
                <wp:lineTo x="9238" y="21185"/>
                <wp:lineTo x="15006" y="22184"/>
                <wp:lineTo x="15651" y="21583"/>
                <wp:lineTo x="20751" y="18548"/>
                <wp:lineTo x="21899" y="16253"/>
                <wp:lineTo x="19255" y="12589"/>
                <wp:lineTo x="17037" y="12205"/>
                <wp:lineTo x="17439" y="10850"/>
                <wp:lineTo x="15984" y="6323"/>
                <wp:lineTo x="13944" y="626"/>
                <wp:lineTo x="13802" y="-467"/>
                <wp:lineTo x="10696" y="-1005"/>
              </wp:wrapPolygon>
            </wp:wrapTight>
            <wp:docPr id="616" name="Picture 1" descr="https://lh3.googleusercontent.com/YMEoqX7NvbM0VxOazJoPIIa2iaBtzajFlPPkGcul9bGk7_fdJgN9Cy8w_Lll6mxcErr-ycEcDn2v48OLOk15Dh2mwrD9Z1QKXY4cZao9pR2l4sIMbDOW1n-InlebnHqoccOVmP3fW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YMEoqX7NvbM0VxOazJoPIIa2iaBtzajFlPPkGcul9bGk7_fdJgN9Cy8w_Lll6mxcErr-ycEcDn2v48OLOk15Dh2mwrD9Z1QKXY4cZao9pR2l4sIMbDOW1n-InlebnHqoccOVmP3fW00"/>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rot="20833399">
                      <a:off x="0" y="0"/>
                      <a:ext cx="1205865" cy="1579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EB3">
        <w:rPr>
          <w:rFonts w:ascii="Times" w:hAnsi="Times" w:cs="Times New Roman"/>
          <w:noProof/>
          <w:sz w:val="20"/>
          <w:szCs w:val="20"/>
        </w:rPr>
        <w:drawing>
          <wp:anchor distT="0" distB="0" distL="114300" distR="114300" simplePos="0" relativeHeight="251734029" behindDoc="0" locked="0" layoutInCell="1" allowOverlap="1" wp14:anchorId="62EDDB7C" wp14:editId="79D696DB">
            <wp:simplePos x="0" y="0"/>
            <wp:positionH relativeFrom="page">
              <wp:posOffset>2967355</wp:posOffset>
            </wp:positionH>
            <wp:positionV relativeFrom="page">
              <wp:posOffset>8707120</wp:posOffset>
            </wp:positionV>
            <wp:extent cx="1673860" cy="825500"/>
            <wp:effectExtent l="0" t="0" r="2540" b="12700"/>
            <wp:wrapTight wrapText="bothSides">
              <wp:wrapPolygon edited="0">
                <wp:start x="0" y="0"/>
                <wp:lineTo x="0" y="21268"/>
                <wp:lineTo x="21305" y="21268"/>
                <wp:lineTo x="21305" y="0"/>
                <wp:lineTo x="0" y="0"/>
              </wp:wrapPolygon>
            </wp:wrapTight>
            <wp:docPr id="642" name="Picture 13" descr="uvo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vo logo.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1673860" cy="82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EB3">
        <w:rPr>
          <w:rFonts w:ascii="Times" w:eastAsia="Times New Roman" w:hAnsi="Times" w:cs="Times New Roman"/>
          <w:noProof/>
          <w:sz w:val="20"/>
          <w:szCs w:val="20"/>
        </w:rPr>
        <w:drawing>
          <wp:anchor distT="0" distB="0" distL="114300" distR="114300" simplePos="0" relativeHeight="251736077" behindDoc="0" locked="0" layoutInCell="1" allowOverlap="1" wp14:anchorId="74465C83" wp14:editId="3866571B">
            <wp:simplePos x="0" y="0"/>
            <wp:positionH relativeFrom="page">
              <wp:posOffset>548640</wp:posOffset>
            </wp:positionH>
            <wp:positionV relativeFrom="page">
              <wp:posOffset>8503920</wp:posOffset>
            </wp:positionV>
            <wp:extent cx="2057400" cy="1028700"/>
            <wp:effectExtent l="0" t="0" r="0" b="12700"/>
            <wp:wrapTight wrapText="bothSides">
              <wp:wrapPolygon edited="0">
                <wp:start x="0" y="0"/>
                <wp:lineTo x="0" y="21333"/>
                <wp:lineTo x="21333" y="21333"/>
                <wp:lineTo x="21333" y="0"/>
                <wp:lineTo x="0" y="0"/>
              </wp:wrapPolygon>
            </wp:wrapTight>
            <wp:docPr id="644" name="Picture 11" descr="https://lh6.googleusercontent.com/ncIoEHNqU1aoFySPgsXrFxaUvW1Rpctzv-GloJOotgnyhbrYnmElbaYPowytaHBVBkFnhJu__wkeTLDnO9r9k3n-UE6wQSZGvIXPfAmPLwitVbDfQLr2mutiFkKVspBax3lSjt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ncIoEHNqU1aoFySPgsXrFxaUvW1Rpctzv-GloJOotgnyhbrYnmElbaYPowytaHBVBkFnhJu__wkeTLDnO9r9k3n-UE6wQSZGvIXPfAmPLwitVbDfQLr2mutiFkKVspBax3lSjt3D"/>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0574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EB3">
        <w:rPr>
          <w:rFonts w:ascii="Times" w:hAnsi="Times" w:cs="Times New Roman"/>
          <w:noProof/>
          <w:sz w:val="20"/>
          <w:szCs w:val="20"/>
        </w:rPr>
        <w:drawing>
          <wp:anchor distT="0" distB="0" distL="114300" distR="114300" simplePos="0" relativeHeight="251735053" behindDoc="0" locked="0" layoutInCell="1" allowOverlap="1" wp14:anchorId="2B27E3C2" wp14:editId="492870EA">
            <wp:simplePos x="0" y="0"/>
            <wp:positionH relativeFrom="page">
              <wp:posOffset>5361940</wp:posOffset>
            </wp:positionH>
            <wp:positionV relativeFrom="page">
              <wp:posOffset>8775700</wp:posOffset>
            </wp:positionV>
            <wp:extent cx="1854200" cy="723900"/>
            <wp:effectExtent l="0" t="0" r="0" b="12700"/>
            <wp:wrapTight wrapText="bothSides">
              <wp:wrapPolygon edited="0">
                <wp:start x="0" y="0"/>
                <wp:lineTo x="0" y="21221"/>
                <wp:lineTo x="21304" y="21221"/>
                <wp:lineTo x="21304" y="0"/>
                <wp:lineTo x="0" y="0"/>
              </wp:wrapPolygon>
            </wp:wrapTight>
            <wp:docPr id="643" name="Picture 12" descr="https://lh3.googleusercontent.com/R_ViBHlAAv9fB2STn382Gdy0C4ko6jGfDI3D9qFL5umh4gtw-Ng7eK0WYEDXvhaI7e0FrUcFWvfjpjh2624oY9lxSunPg4X_kNfPKBo2-P40sJGBcCiOBYJ-py8ovcPPhN4Cqv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R_ViBHlAAv9fB2STn382Gdy0C4ko6jGfDI3D9qFL5umh4gtw-Ng7eK0WYEDXvhaI7e0FrUcFWvfjpjh2624oY9lxSunPg4X_kNfPKBo2-P40sJGBcCiOBYJ-py8ovcPPhN4Cqv2_"/>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1854200" cy="723900"/>
                    </a:xfrm>
                    <a:prstGeom prst="rect">
                      <a:avLst/>
                    </a:prstGeom>
                    <a:noFill/>
                    <a:ln>
                      <a:noFill/>
                    </a:ln>
                  </pic:spPr>
                </pic:pic>
              </a:graphicData>
            </a:graphic>
          </wp:anchor>
        </w:drawing>
      </w:r>
    </w:p>
    <w:p w14:paraId="42234D28" w14:textId="0B4F7FC3" w:rsidR="00B71A11" w:rsidRPr="00B71A11" w:rsidRDefault="00B71A11" w:rsidP="00B71A11">
      <w:pPr>
        <w:rPr>
          <w:rFonts w:ascii="Times New Roman" w:eastAsia="Times New Roman" w:hAnsi="Times New Roman" w:cs="Times New Roman"/>
        </w:rPr>
      </w:pPr>
      <w:r w:rsidRPr="00B71A11">
        <w:rPr>
          <w:rFonts w:ascii="Times New Roman" w:eastAsia="Times New Roman" w:hAnsi="Times New Roman" w:cs="Times New Roman"/>
        </w:rPr>
        <w:fldChar w:fldCharType="begin"/>
      </w:r>
      <w:r w:rsidRPr="00B71A11">
        <w:rPr>
          <w:rFonts w:ascii="Times New Roman" w:eastAsia="Times New Roman" w:hAnsi="Times New Roman" w:cs="Times New Roman"/>
        </w:rPr>
        <w:instrText xml:space="preserve"> INCLUDEPICTURE "https://lh3.googleusercontent.com/xowPj6XEo3ezf13-oBirZgFjNYXquvYATWqT6SXKgl-sz4u6yXNtPD1oJvUvUL3eGmTJ9HN6iEIcule09tvoQ5UNzbemxXpYNfB3yTySyH0eqerYlw1FZJOtAMYMe3M-5qUokVDF5og" \* MERGEFORMATINET </w:instrText>
      </w:r>
      <w:r w:rsidRPr="00B71A11">
        <w:rPr>
          <w:rFonts w:ascii="Times New Roman" w:eastAsia="Times New Roman" w:hAnsi="Times New Roman" w:cs="Times New Roman"/>
        </w:rPr>
        <w:fldChar w:fldCharType="end"/>
      </w:r>
    </w:p>
    <w:p w14:paraId="0B17A7FF" w14:textId="4DF8C46D" w:rsidR="00C05A38" w:rsidRPr="00A14395" w:rsidRDefault="00C05A38" w:rsidP="00391058"/>
    <w:sectPr w:rsidR="00C05A38" w:rsidRPr="00A14395" w:rsidSect="00A14395">
      <w:headerReference w:type="default" r:id="rId30"/>
      <w:headerReference w:type="first" r:id="rId31"/>
      <w:footerReference w:type="first" r:id="rId32"/>
      <w:type w:val="continuous"/>
      <w:pgSz w:w="12240" w:h="15840"/>
      <w:pgMar w:top="720" w:right="720" w:bottom="720" w:left="72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0EEFFD" w14:textId="77777777" w:rsidR="006E3C44" w:rsidRDefault="006E3C44">
      <w:r>
        <w:separator/>
      </w:r>
    </w:p>
  </w:endnote>
  <w:endnote w:type="continuationSeparator" w:id="0">
    <w:p w14:paraId="6BC43DF5" w14:textId="77777777" w:rsidR="006E3C44" w:rsidRDefault="006E3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altName w:val="ＭＳ Ｐ明朝"/>
    <w:panose1 w:val="02020600040205080304"/>
    <w:charset w:val="80"/>
    <w:family w:val="roman"/>
    <w:pitch w:val="variable"/>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C7EFAC" w14:textId="77777777" w:rsidR="00103634" w:rsidRDefault="00103634">
    <w:pPr>
      <w:pStyle w:val="Footer"/>
    </w:pPr>
    <w:r>
      <w:rPr>
        <w:noProof/>
      </w:rPr>
      <mc:AlternateContent>
        <mc:Choice Requires="wps">
          <w:drawing>
            <wp:anchor distT="0" distB="0" distL="114300" distR="114300" simplePos="0" relativeHeight="251659281" behindDoc="0" locked="0" layoutInCell="1" allowOverlap="1" wp14:anchorId="16F29FDB" wp14:editId="74EB62A2">
              <wp:simplePos x="0" y="0"/>
              <wp:positionH relativeFrom="page">
                <wp:posOffset>254000</wp:posOffset>
              </wp:positionH>
              <wp:positionV relativeFrom="page">
                <wp:posOffset>9601200</wp:posOffset>
              </wp:positionV>
              <wp:extent cx="254000" cy="266700"/>
              <wp:effectExtent l="0" t="0" r="0" b="0"/>
              <wp:wrapNone/>
              <wp:docPr id="1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2667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D6415A" w14:textId="77777777" w:rsidR="00103634" w:rsidRPr="00C905DB" w:rsidRDefault="00103634">
                          <w:pPr>
                            <w:rPr>
                              <w:rStyle w:val="PageNumber"/>
                            </w:rPr>
                          </w:pPr>
                          <w:r>
                            <w:fldChar w:fldCharType="begin"/>
                          </w:r>
                          <w:r>
                            <w:instrText xml:space="preserve"> PAGE  \* MERGEFORMAT </w:instrText>
                          </w:r>
                          <w:r>
                            <w:fldChar w:fldCharType="separate"/>
                          </w:r>
                          <w:r w:rsidR="00E21D89" w:rsidRPr="00E21D89">
                            <w:rPr>
                              <w:rStyle w:val="PageNumber"/>
                              <w:noProof/>
                            </w:rPr>
                            <w:t>4</w:t>
                          </w:r>
                          <w:r>
                            <w:rPr>
                              <w:rStyle w:val="PageNumbe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F29FDB" id="_x0000_t202" coordsize="21600,21600" o:spt="202" path="m,l,21600r21600,l21600,xe">
              <v:stroke joinstyle="miter"/>
              <v:path gradientshapeok="t" o:connecttype="rect"/>
            </v:shapetype>
            <v:shape id="Text Box 62" o:spid="_x0000_s1083" type="#_x0000_t202" style="position:absolute;margin-left:20pt;margin-top:756pt;width:20pt;height:21pt;z-index:2516592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" filled="f" stroked="f">
              <v:textbox inset="0,0,0,0">
                <w:txbxContent>
                  <w:p w14:paraId="5FD6415A" w14:textId="77777777" w:rsidR="00103634" w:rsidRPr="00C905DB" w:rsidRDefault="00103634">
                    <w:pPr>
                      <w:rPr>
                        <w:rStyle w:val="PageNumber"/>
                      </w:rPr>
                    </w:pPr>
                    <w:r>
                      <w:fldChar w:fldCharType="begin"/>
                    </w:r>
                    <w:r>
                      <w:instrText xml:space="preserve"> PAGE  \* MERGEFORMAT </w:instrText>
                    </w:r>
                    <w:r>
                      <w:fldChar w:fldCharType="separate"/>
                    </w:r>
                    <w:r w:rsidR="00E21D89" w:rsidRPr="00E21D89">
                      <w:rPr>
                        <w:rStyle w:val="PageNumber"/>
                        <w:noProof/>
                      </w:rPr>
                      <w:t>4</w:t>
                    </w:r>
                    <w:r>
                      <w:rPr>
                        <w:rStyle w:val="PageNumber"/>
                        <w:noProof/>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C9AEE" w14:textId="77777777" w:rsidR="00103634" w:rsidRDefault="00103634">
    <w:pPr>
      <w:pStyle w:val="Footer"/>
    </w:pPr>
    <w:r>
      <w:rPr>
        <w:noProof/>
      </w:rPr>
      <mc:AlternateContent>
        <mc:Choice Requires="wps">
          <w:drawing>
            <wp:anchor distT="0" distB="0" distL="114300" distR="114300" simplePos="0" relativeHeight="251660305" behindDoc="0" locked="0" layoutInCell="1" allowOverlap="1" wp14:anchorId="0533C509" wp14:editId="2E1A9834">
              <wp:simplePos x="0" y="0"/>
              <wp:positionH relativeFrom="page">
                <wp:posOffset>7251700</wp:posOffset>
              </wp:positionH>
              <wp:positionV relativeFrom="page">
                <wp:posOffset>9601200</wp:posOffset>
              </wp:positionV>
              <wp:extent cx="254000" cy="266700"/>
              <wp:effectExtent l="0" t="0" r="0" b="0"/>
              <wp:wrapTight wrapText="bothSides">
                <wp:wrapPolygon edited="0">
                  <wp:start x="0" y="0"/>
                  <wp:lineTo x="21600" y="0"/>
                  <wp:lineTo x="21600" y="21600"/>
                  <wp:lineTo x="0" y="21600"/>
                  <wp:lineTo x="0" y="0"/>
                </wp:wrapPolygon>
              </wp:wrapTight>
              <wp:docPr id="1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2667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BE87B32" w14:textId="77777777" w:rsidR="00103634" w:rsidRPr="00C905DB" w:rsidRDefault="00103634" w:rsidP="00C05A38">
                          <w:pPr>
                            <w:jc w:val="right"/>
                            <w:rPr>
                              <w:rStyle w:val="PageNumber"/>
                            </w:rPr>
                          </w:pPr>
                          <w:r>
                            <w:fldChar w:fldCharType="begin"/>
                          </w:r>
                          <w:r>
                            <w:instrText xml:space="preserve"> PAGE  \* MERGEFORMAT </w:instrText>
                          </w:r>
                          <w:r>
                            <w:fldChar w:fldCharType="separate"/>
                          </w:r>
                          <w:r w:rsidR="00E21D89" w:rsidRPr="00E21D89">
                            <w:rPr>
                              <w:rStyle w:val="PageNumber"/>
                              <w:noProof/>
                            </w:rPr>
                            <w:t>5</w:t>
                          </w:r>
                          <w:r>
                            <w:rPr>
                              <w:rStyle w:val="PageNumbe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33C509" id="_x0000_t202" coordsize="21600,21600" o:spt="202" path="m,l,21600r21600,l21600,xe">
              <v:stroke joinstyle="miter"/>
              <v:path gradientshapeok="t" o:connecttype="rect"/>
            </v:shapetype>
            <v:shape id="Text Box 63" o:spid="_x0000_s1084" type="#_x0000_t202" style="position:absolute;margin-left:571pt;margin-top:756pt;width:20pt;height:21pt;z-index:2516603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" filled="f" stroked="f">
              <v:textbox inset="0,0,0,0">
                <w:txbxContent>
                  <w:p w14:paraId="4BE87B32" w14:textId="77777777" w:rsidR="00103634" w:rsidRPr="00C905DB" w:rsidRDefault="00103634" w:rsidP="00C05A38">
                    <w:pPr>
                      <w:jc w:val="right"/>
                      <w:rPr>
                        <w:rStyle w:val="PageNumber"/>
                      </w:rPr>
                    </w:pPr>
                    <w:r>
                      <w:fldChar w:fldCharType="begin"/>
                    </w:r>
                    <w:r>
                      <w:instrText xml:space="preserve"> PAGE  \* MERGEFORMAT </w:instrText>
                    </w:r>
                    <w:r>
                      <w:fldChar w:fldCharType="separate"/>
                    </w:r>
                    <w:r w:rsidR="00E21D89" w:rsidRPr="00E21D89">
                      <w:rPr>
                        <w:rStyle w:val="PageNumber"/>
                        <w:noProof/>
                      </w:rPr>
                      <w:t>5</w:t>
                    </w:r>
                    <w:r>
                      <w:rPr>
                        <w:rStyle w:val="PageNumber"/>
                        <w:noProof/>
                      </w:rPr>
                      <w:fldChar w:fldCharType="end"/>
                    </w:r>
                  </w:p>
                </w:txbxContent>
              </v:textbox>
              <w10:wrap type="tight"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D838A" w14:textId="1FDECF7B" w:rsidR="00103634" w:rsidRDefault="001036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929DC" w14:textId="77777777" w:rsidR="006E3C44" w:rsidRDefault="006E3C44">
      <w:r>
        <w:separator/>
      </w:r>
    </w:p>
  </w:footnote>
  <w:footnote w:type="continuationSeparator" w:id="0">
    <w:p w14:paraId="30F6CD5B" w14:textId="77777777" w:rsidR="006E3C44" w:rsidRDefault="006E3C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2634C" w14:textId="77777777" w:rsidR="00103634" w:rsidRDefault="00103634">
    <w:pPr>
      <w:pStyle w:val="Header"/>
    </w:pPr>
    <w:r>
      <w:rPr>
        <w:noProof/>
      </w:rPr>
      <w:drawing>
        <wp:anchor distT="0" distB="0" distL="114300" distR="114300" simplePos="0" relativeHeight="251663377" behindDoc="0" locked="0" layoutInCell="1" allowOverlap="1" wp14:anchorId="481C086A" wp14:editId="767B9D13">
          <wp:simplePos x="0" y="0"/>
          <wp:positionH relativeFrom="page">
            <wp:posOffset>4067810</wp:posOffset>
          </wp:positionH>
          <wp:positionV relativeFrom="page">
            <wp:posOffset>457200</wp:posOffset>
          </wp:positionV>
          <wp:extent cx="990600" cy="584200"/>
          <wp:effectExtent l="0" t="0" r="0" b="0"/>
          <wp:wrapThrough wrapText="bothSides">
            <wp:wrapPolygon edited="0">
              <wp:start x="0" y="0"/>
              <wp:lineTo x="0" y="4696"/>
              <wp:lineTo x="6646" y="15026"/>
              <wp:lineTo x="9415" y="17843"/>
              <wp:lineTo x="13292" y="17843"/>
              <wp:lineTo x="16615" y="15026"/>
              <wp:lineTo x="2104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888877fbc2fc2ef3a18609b copy.png"/>
                  <pic:cNvPicPr/>
                </pic:nvPicPr>
                <pic:blipFill rotWithShape="1">
                  <a:blip r:embed="rId1">
                    <a:alphaModFix amt="50000"/>
                    <a:extLst>
                      <a:ext uri="{28A0092B-C50C-407E-A947-70E740481C1C}">
                        <a14:useLocalDpi xmlns:a14="http://schemas.microsoft.com/office/drawing/2010/main" val="0"/>
                      </a:ext>
                    </a:extLst>
                  </a:blip>
                  <a:srcRect t="41026"/>
                  <a:stretch/>
                </pic:blipFill>
                <pic:spPr bwMode="auto">
                  <a:xfrm>
                    <a:off x="0" y="0"/>
                    <a:ext cx="990600" cy="5842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29" behindDoc="0" locked="0" layoutInCell="1" allowOverlap="1" wp14:anchorId="7F45E88C" wp14:editId="37F72C6F">
          <wp:simplePos x="0" y="0"/>
          <wp:positionH relativeFrom="page">
            <wp:posOffset>457200</wp:posOffset>
          </wp:positionH>
          <wp:positionV relativeFrom="page">
            <wp:posOffset>355600</wp:posOffset>
          </wp:positionV>
          <wp:extent cx="863600" cy="549910"/>
          <wp:effectExtent l="0" t="0" r="0" b="8890"/>
          <wp:wrapThrough wrapText="bothSides">
            <wp:wrapPolygon edited="0">
              <wp:start x="8259" y="2993"/>
              <wp:lineTo x="0" y="7982"/>
              <wp:lineTo x="0" y="20952"/>
              <wp:lineTo x="20329" y="20952"/>
              <wp:lineTo x="20965" y="16961"/>
              <wp:lineTo x="16518" y="8979"/>
              <wp:lineTo x="10800" y="2993"/>
              <wp:lineTo x="8259" y="2993"/>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888877fbc2fc2ef3a18609b copy.png"/>
                  <pic:cNvPicPr/>
                </pic:nvPicPr>
                <pic:blipFill rotWithShape="1">
                  <a:blip r:embed="rId1">
                    <a:alphaModFix amt="50000"/>
                    <a:extLst>
                      <a:ext uri="{28A0092B-C50C-407E-A947-70E740481C1C}">
                        <a14:useLocalDpi xmlns:a14="http://schemas.microsoft.com/office/drawing/2010/main" val="0"/>
                      </a:ext>
                    </a:extLst>
                  </a:blip>
                  <a:srcRect l="12821" b="44487"/>
                  <a:stretch/>
                </pic:blipFill>
                <pic:spPr bwMode="auto">
                  <a:xfrm>
                    <a:off x="0" y="0"/>
                    <a:ext cx="863600" cy="5499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5" behindDoc="0" locked="0" layoutInCell="1" allowOverlap="1" wp14:anchorId="2070759E" wp14:editId="155CF954">
              <wp:simplePos x="0" y="0"/>
              <wp:positionH relativeFrom="page">
                <wp:posOffset>4749800</wp:posOffset>
              </wp:positionH>
              <wp:positionV relativeFrom="page">
                <wp:posOffset>457200</wp:posOffset>
              </wp:positionV>
              <wp:extent cx="2565400" cy="448310"/>
              <wp:effectExtent l="0" t="0" r="0" b="8890"/>
              <wp:wrapNone/>
              <wp:docPr id="1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5400" cy="448310"/>
                      </a:xfrm>
                      <a:prstGeom prst="rect">
                        <a:avLst/>
                      </a:prstGeom>
                      <a:solidFill>
                        <a:schemeClr val="accent2">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E956E95" w14:textId="142B0E53" w:rsidR="00103634" w:rsidRDefault="00103634" w:rsidP="00C05A38">
                          <w:pPr>
                            <w:pStyle w:val="Header-Right"/>
                          </w:pPr>
                          <w:r>
                            <w:t>Perioperative Autism Toolkit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70759E" id="Rectangle 8" o:spid="_x0000_s1079" style="position:absolute;margin-left:374pt;margin-top:36pt;width:202pt;height:35.3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" fillcolor="#fea022 [3205]" stroked="f">
              <v:textbox inset=",7.2pt,,7.2pt">
                <w:txbxContent>
                  <w:p w14:paraId="1E956E95" w14:textId="142B0E53" w:rsidR="00103634" w:rsidRDefault="00103634" w:rsidP="00C05A38">
                    <w:pPr>
                      <w:pStyle w:val="Header-Right"/>
                    </w:pPr>
                    <w:r>
                      <w:t>Perioperative Autism Toolkit</w:t>
                    </w:r>
                  </w:p>
                </w:txbxContent>
              </v:textbox>
              <w10:wrap anchorx="page" anchory="page"/>
            </v:rect>
          </w:pict>
        </mc:Fallback>
      </mc:AlternateContent>
    </w:r>
    <w:r>
      <w:rPr>
        <w:noProof/>
      </w:rPr>
      <mc:AlternateContent>
        <mc:Choice Requires="wps">
          <w:drawing>
            <wp:anchor distT="0" distB="0" distL="114300" distR="114300" simplePos="0" relativeHeight="251658236" behindDoc="0" locked="0" layoutInCell="0" allowOverlap="1" wp14:anchorId="2AD5D792" wp14:editId="68BBBD86">
              <wp:simplePos x="0" y="0"/>
              <wp:positionH relativeFrom="page">
                <wp:posOffset>457200</wp:posOffset>
              </wp:positionH>
              <wp:positionV relativeFrom="page">
                <wp:posOffset>457200</wp:posOffset>
              </wp:positionV>
              <wp:extent cx="4563110" cy="448310"/>
              <wp:effectExtent l="0" t="0" r="8890" b="8890"/>
              <wp:wrapNone/>
              <wp:docPr id="1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3110" cy="448310"/>
                      </a:xfrm>
                      <a:prstGeom prst="rect">
                        <a:avLst/>
                      </a:prstGeom>
                      <a:solidFill>
                        <a:schemeClr val="tx2">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26DE99A" w14:textId="77777777" w:rsidR="00103634" w:rsidRDefault="00103634" w:rsidP="00A4529E">
                          <w:pPr>
                            <w:pStyle w:val="Header"/>
                            <w:ind w:left="720"/>
                          </w:pPr>
                          <w:r>
                            <w:t xml:space="preserve">       UCSF Benioff Children’s Hospital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5D792" id="Rectangle 7" o:spid="_x0000_s1080" style="position:absolute;margin-left:36pt;margin-top:36pt;width:359.3pt;height:35.3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" o:allowincell="f" fillcolor="#318fc5 [3215]" stroked="f">
              <v:textbox inset=",7.2pt,,7.2pt">
                <w:txbxContent>
                  <w:p w14:paraId="126DE99A" w14:textId="77777777" w:rsidR="00103634" w:rsidRDefault="00103634" w:rsidP="00A4529E">
                    <w:pPr>
                      <w:pStyle w:val="Header"/>
                      <w:ind w:left="720"/>
                    </w:pPr>
                    <w:r>
                      <w:t xml:space="preserve">       UCSF Benioff Children’s Hospital</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B0C5A" w14:textId="49372218" w:rsidR="00103634" w:rsidRDefault="00103634">
    <w:pPr>
      <w:pStyle w:val="Header"/>
    </w:pPr>
    <w:r>
      <w:rPr>
        <w:noProof/>
      </w:rPr>
      <mc:AlternateContent>
        <mc:Choice Requires="wps">
          <w:drawing>
            <wp:anchor distT="0" distB="0" distL="114300" distR="114300" simplePos="0" relativeHeight="251658248" behindDoc="0" locked="0" layoutInCell="1" allowOverlap="1" wp14:anchorId="45815F18" wp14:editId="38BB6C52">
              <wp:simplePos x="0" y="0"/>
              <wp:positionH relativeFrom="page">
                <wp:posOffset>3547110</wp:posOffset>
              </wp:positionH>
              <wp:positionV relativeFrom="page">
                <wp:posOffset>457200</wp:posOffset>
              </wp:positionV>
              <wp:extent cx="3766820" cy="448310"/>
              <wp:effectExtent l="0" t="0" r="17780" b="34290"/>
              <wp:wrapNone/>
              <wp:docPr id="1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6820" cy="44831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BD89145" w14:textId="43B5D7F5" w:rsidR="00103634" w:rsidRDefault="00103634" w:rsidP="00C05A38">
                          <w:pPr>
                            <w:pStyle w:val="Header-Right"/>
                          </w:pPr>
                          <w:r>
                            <w:t>Perioperative Autism Toolkit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815F18" id="Rectangle 11" o:spid="_x0000_s1081" style="position:absolute;margin-left:279.3pt;margin-top:36pt;width:296.6pt;height:35.3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" fillcolor="#76c5ef [3204]" strokecolor="white [3212]" strokeweight="1pt">
              <v:textbox inset=",7.2pt,,7.2pt">
                <w:txbxContent>
                  <w:p w14:paraId="2BD89145" w14:textId="43B5D7F5" w:rsidR="00103634" w:rsidRDefault="00103634" w:rsidP="00C05A38">
                    <w:pPr>
                      <w:pStyle w:val="Header-Right"/>
                    </w:pPr>
                    <w:r>
                      <w:t>Perioperative Autism Toolkit</w:t>
                    </w:r>
                  </w:p>
                </w:txbxContent>
              </v:textbox>
              <w10:wrap anchorx="page" anchory="page"/>
            </v:rect>
          </w:pict>
        </mc:Fallback>
      </mc:AlternateContent>
    </w:r>
    <w:r>
      <w:rPr>
        <w:noProof/>
      </w:rPr>
      <w:drawing>
        <wp:anchor distT="0" distB="0" distL="114300" distR="114300" simplePos="0" relativeHeight="251673617" behindDoc="0" locked="0" layoutInCell="1" allowOverlap="1" wp14:anchorId="194B23D2" wp14:editId="1AE2D4F6">
          <wp:simplePos x="0" y="0"/>
          <wp:positionH relativeFrom="page">
            <wp:posOffset>2967355</wp:posOffset>
          </wp:positionH>
          <wp:positionV relativeFrom="page">
            <wp:posOffset>401955</wp:posOffset>
          </wp:positionV>
          <wp:extent cx="1002030" cy="503555"/>
          <wp:effectExtent l="0" t="0" r="0" b="4445"/>
          <wp:wrapThrough wrapText="bothSides">
            <wp:wrapPolygon edited="0">
              <wp:start x="9856" y="3269"/>
              <wp:lineTo x="7118" y="6537"/>
              <wp:lineTo x="0" y="17433"/>
              <wp:lineTo x="0" y="20701"/>
              <wp:lineTo x="20806" y="20701"/>
              <wp:lineTo x="20806" y="17433"/>
              <wp:lineTo x="16973" y="9806"/>
              <wp:lineTo x="12046" y="3269"/>
              <wp:lineTo x="9856" y="3269"/>
            </wp:wrapPolygon>
          </wp:wrapThrough>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888877fbc2fc2ef3a18609b copy.png"/>
                  <pic:cNvPicPr/>
                </pic:nvPicPr>
                <pic:blipFill rotWithShape="1">
                  <a:blip r:embed="rId1">
                    <a:alphaModFix amt="50000"/>
                    <a:extLst>
                      <a:ext uri="{28A0092B-C50C-407E-A947-70E740481C1C}">
                        <a14:useLocalDpi xmlns:a14="http://schemas.microsoft.com/office/drawing/2010/main" val="0"/>
                      </a:ext>
                    </a:extLst>
                  </a:blip>
                  <a:srcRect b="49746"/>
                  <a:stretch/>
                </pic:blipFill>
                <pic:spPr bwMode="auto">
                  <a:xfrm>
                    <a:off x="0" y="0"/>
                    <a:ext cx="1002030" cy="5035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93" behindDoc="0" locked="0" layoutInCell="1" allowOverlap="1" wp14:anchorId="26AF630B" wp14:editId="28A905F9">
          <wp:simplePos x="0" y="0"/>
          <wp:positionH relativeFrom="page">
            <wp:posOffset>3882390</wp:posOffset>
          </wp:positionH>
          <wp:positionV relativeFrom="page">
            <wp:posOffset>464185</wp:posOffset>
          </wp:positionV>
          <wp:extent cx="990600" cy="584200"/>
          <wp:effectExtent l="0" t="0" r="0" b="0"/>
          <wp:wrapThrough wrapText="bothSides">
            <wp:wrapPolygon edited="0">
              <wp:start x="0" y="0"/>
              <wp:lineTo x="0" y="4696"/>
              <wp:lineTo x="6646" y="15026"/>
              <wp:lineTo x="9415" y="17843"/>
              <wp:lineTo x="13292" y="17843"/>
              <wp:lineTo x="16615" y="15026"/>
              <wp:lineTo x="21046" y="0"/>
              <wp:lineTo x="0" y="0"/>
            </wp:wrapPolygon>
          </wp:wrapThrough>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888877fbc2fc2ef3a18609b copy.png"/>
                  <pic:cNvPicPr/>
                </pic:nvPicPr>
                <pic:blipFill rotWithShape="1">
                  <a:blip r:embed="rId1">
                    <a:alphaModFix amt="50000"/>
                    <a:extLst>
                      <a:ext uri="{28A0092B-C50C-407E-A947-70E740481C1C}">
                        <a14:useLocalDpi xmlns:a14="http://schemas.microsoft.com/office/drawing/2010/main" val="0"/>
                      </a:ext>
                    </a:extLst>
                  </a:blip>
                  <a:srcRect t="41026"/>
                  <a:stretch/>
                </pic:blipFill>
                <pic:spPr bwMode="auto">
                  <a:xfrm>
                    <a:off x="0" y="0"/>
                    <a:ext cx="990600" cy="5842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6" behindDoc="0" locked="0" layoutInCell="0" allowOverlap="1" wp14:anchorId="0562B472" wp14:editId="6323DC11">
              <wp:simplePos x="0" y="0"/>
              <wp:positionH relativeFrom="page">
                <wp:posOffset>457200</wp:posOffset>
              </wp:positionH>
              <wp:positionV relativeFrom="page">
                <wp:posOffset>457200</wp:posOffset>
              </wp:positionV>
              <wp:extent cx="3140710" cy="448310"/>
              <wp:effectExtent l="0" t="0" r="34290" b="34290"/>
              <wp:wrapNone/>
              <wp:docPr id="1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0710" cy="448310"/>
                      </a:xfrm>
                      <a:prstGeom prst="rect">
                        <a:avLst/>
                      </a:prstGeom>
                      <a:solidFill>
                        <a:schemeClr val="tx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E0AD979" w14:textId="3EEB615F" w:rsidR="00103634" w:rsidRDefault="00103634" w:rsidP="00C05A38">
                          <w:pPr>
                            <w:pStyle w:val="Header"/>
                          </w:pPr>
                          <w:r>
                            <w:t xml:space="preserve">UCSF Benioff Children’s Hospital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2B472" id="Rectangle 9" o:spid="_x0000_s1082" style="position:absolute;margin-left:36pt;margin-top:36pt;width:247.3pt;height:35.3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" o:allowincell="f" fillcolor="#318fc5 [3215]" strokecolor="white [3212]" strokeweight="1pt">
              <v:textbox inset=",7.2pt,,7.2pt">
                <w:txbxContent>
                  <w:p w14:paraId="3E0AD979" w14:textId="3EEB615F" w:rsidR="00103634" w:rsidRDefault="00103634" w:rsidP="00C05A38">
                    <w:pPr>
                      <w:pStyle w:val="Header"/>
                    </w:pPr>
                    <w:r>
                      <w:t xml:space="preserve">UCSF Benioff Children’s Hospital </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F77D6" w14:textId="3871AC10" w:rsidR="00103634" w:rsidRDefault="00103634">
    <w:pPr>
      <w:pStyle w:val="Header"/>
    </w:pPr>
    <w:r>
      <w:rPr>
        <w:noProof/>
      </w:rPr>
      <w:drawing>
        <wp:anchor distT="0" distB="0" distL="114300" distR="114300" simplePos="0" relativeHeight="251664401" behindDoc="0" locked="0" layoutInCell="1" allowOverlap="1" wp14:anchorId="4D4DC3A1" wp14:editId="3B56CEEE">
          <wp:simplePos x="0" y="0"/>
          <wp:positionH relativeFrom="page">
            <wp:posOffset>482600</wp:posOffset>
          </wp:positionH>
          <wp:positionV relativeFrom="page">
            <wp:posOffset>213995</wp:posOffset>
          </wp:positionV>
          <wp:extent cx="1828800" cy="1828800"/>
          <wp:effectExtent l="50800" t="0" r="0" b="0"/>
          <wp:wrapThrough wrapText="bothSides">
            <wp:wrapPolygon edited="0">
              <wp:start x="10114" y="2237"/>
              <wp:lineTo x="4682" y="2125"/>
              <wp:lineTo x="4054" y="6884"/>
              <wp:lineTo x="-110" y="6335"/>
              <wp:lineTo x="-182" y="11469"/>
              <wp:lineTo x="9342" y="17265"/>
              <wp:lineTo x="10296" y="19206"/>
              <wp:lineTo x="12676" y="19520"/>
              <wp:lineTo x="13051" y="18965"/>
              <wp:lineTo x="15885" y="18128"/>
              <wp:lineTo x="18892" y="13683"/>
              <wp:lineTo x="20968" y="9418"/>
              <wp:lineTo x="21462" y="7970"/>
              <wp:lineTo x="15389" y="3538"/>
              <wp:lineTo x="13088" y="2629"/>
              <wp:lineTo x="10114" y="2237"/>
            </wp:wrapPolygon>
          </wp:wrapThrough>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888877fbc2fc2ef3a18609b copy.png"/>
                  <pic:cNvPicPr/>
                </pic:nvPicPr>
                <pic:blipFill>
                  <a:blip r:embed="rId1">
                    <a:alphaModFix amt="50000"/>
                    <a:extLst>
                      <a:ext uri="{28A0092B-C50C-407E-A947-70E740481C1C}">
                        <a14:useLocalDpi xmlns:a14="http://schemas.microsoft.com/office/drawing/2010/main" val="0"/>
                      </a:ext>
                    </a:extLst>
                  </a:blip>
                  <a:stretch>
                    <a:fillRect/>
                  </a:stretch>
                </pic:blipFill>
                <pic:spPr>
                  <a:xfrm rot="21149081">
                    <a:off x="0" y="0"/>
                    <a:ext cx="1828800" cy="1828800"/>
                  </a:xfrm>
                  <a:prstGeom prst="rect">
                    <a:avLst/>
                  </a:prstGeom>
                </pic:spPr>
              </pic:pic>
            </a:graphicData>
          </a:graphic>
        </wp:anchor>
      </w:drawing>
    </w:r>
    <w:r>
      <w:rPr>
        <w:noProof/>
      </w:rPr>
      <w:drawing>
        <wp:anchor distT="0" distB="0" distL="114300" distR="114300" simplePos="0" relativeHeight="251666449" behindDoc="0" locked="0" layoutInCell="1" allowOverlap="1" wp14:anchorId="0C4D5954" wp14:editId="0E68AF54">
          <wp:simplePos x="0" y="0"/>
          <wp:positionH relativeFrom="page">
            <wp:posOffset>457200</wp:posOffset>
          </wp:positionH>
          <wp:positionV relativeFrom="page">
            <wp:posOffset>2768600</wp:posOffset>
          </wp:positionV>
          <wp:extent cx="1574800" cy="1117600"/>
          <wp:effectExtent l="0" t="0" r="0" b="0"/>
          <wp:wrapThrough wrapText="bothSides">
            <wp:wrapPolygon edited="0">
              <wp:start x="8361" y="491"/>
              <wp:lineTo x="5923" y="2455"/>
              <wp:lineTo x="348" y="7855"/>
              <wp:lineTo x="0" y="11291"/>
              <wp:lineTo x="0" y="19145"/>
              <wp:lineTo x="4529" y="21109"/>
              <wp:lineTo x="16026" y="21109"/>
              <wp:lineTo x="17071" y="21109"/>
              <wp:lineTo x="19510" y="18164"/>
              <wp:lineTo x="19161" y="17182"/>
              <wp:lineTo x="20555" y="14727"/>
              <wp:lineTo x="20555" y="12273"/>
              <wp:lineTo x="19858" y="8836"/>
              <wp:lineTo x="10103" y="491"/>
              <wp:lineTo x="8361" y="491"/>
            </wp:wrapPolygon>
          </wp:wrapThrough>
          <wp:docPr id="1073741888" name="Picture 107374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888877fbc2fc2ef3a18609b copy.png"/>
                  <pic:cNvPicPr/>
                </pic:nvPicPr>
                <pic:blipFill rotWithShape="1">
                  <a:blip r:embed="rId1">
                    <a:alphaModFix amt="50000"/>
                    <a:extLst>
                      <a:ext uri="{28A0092B-C50C-407E-A947-70E740481C1C}">
                        <a14:useLocalDpi xmlns:a14="http://schemas.microsoft.com/office/drawing/2010/main" val="0"/>
                      </a:ext>
                    </a:extLst>
                  </a:blip>
                  <a:srcRect l="13889" t="8437" b="30451"/>
                  <a:stretch/>
                </pic:blipFill>
                <pic:spPr bwMode="auto">
                  <a:xfrm>
                    <a:off x="0" y="0"/>
                    <a:ext cx="1574800" cy="1117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97" behindDoc="0" locked="0" layoutInCell="1" allowOverlap="1" wp14:anchorId="611AEBC0" wp14:editId="60D31477">
          <wp:simplePos x="0" y="0"/>
          <wp:positionH relativeFrom="page">
            <wp:posOffset>1028700</wp:posOffset>
          </wp:positionH>
          <wp:positionV relativeFrom="page">
            <wp:posOffset>1498600</wp:posOffset>
          </wp:positionV>
          <wp:extent cx="1828800" cy="1828800"/>
          <wp:effectExtent l="0" t="0" r="0" b="0"/>
          <wp:wrapThrough wrapText="bothSides">
            <wp:wrapPolygon edited="0">
              <wp:start x="10200" y="2400"/>
              <wp:lineTo x="9000" y="3000"/>
              <wp:lineTo x="3300" y="7200"/>
              <wp:lineTo x="0" y="8700"/>
              <wp:lineTo x="0" y="10200"/>
              <wp:lineTo x="600" y="12900"/>
              <wp:lineTo x="9000" y="17400"/>
              <wp:lineTo x="10500" y="18900"/>
              <wp:lineTo x="10800" y="19500"/>
              <wp:lineTo x="12600" y="19500"/>
              <wp:lineTo x="13200" y="18900"/>
              <wp:lineTo x="16200" y="17700"/>
              <wp:lineTo x="20700" y="10800"/>
              <wp:lineTo x="20700" y="9300"/>
              <wp:lineTo x="20100" y="7500"/>
              <wp:lineTo x="12300" y="2400"/>
              <wp:lineTo x="10200" y="2400"/>
            </wp:wrapPolygon>
          </wp:wrapThrough>
          <wp:docPr id="1073741889" name="Picture 107374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888877fbc2fc2ef3a18609b copy.png"/>
                  <pic:cNvPicPr/>
                </pic:nvPicPr>
                <pic:blipFill>
                  <a:blip r:embed="rId1">
                    <a:alphaModFix amt="5000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anchor>
      </w:drawing>
    </w:r>
    <w:r>
      <w:rPr>
        <w:noProof/>
      </w:rPr>
      <mc:AlternateContent>
        <mc:Choice Requires="wps">
          <w:drawing>
            <wp:anchor distT="0" distB="0" distL="114300" distR="114300" simplePos="0" relativeHeight="251658243" behindDoc="0" locked="0" layoutInCell="0" allowOverlap="1" wp14:anchorId="3EB2A7C2" wp14:editId="7BE2AEC3">
              <wp:simplePos x="0" y="0"/>
              <wp:positionH relativeFrom="page">
                <wp:posOffset>457200</wp:posOffset>
              </wp:positionH>
              <wp:positionV relativeFrom="page">
                <wp:posOffset>4800600</wp:posOffset>
              </wp:positionV>
              <wp:extent cx="2277110" cy="4800600"/>
              <wp:effectExtent l="0" t="0" r="0" b="0"/>
              <wp:wrapNone/>
              <wp:docPr id="1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800600"/>
                      </a:xfrm>
                      <a:prstGeom prst="rect">
                        <a:avLst/>
                      </a:prstGeom>
                      <a:solidFill>
                        <a:schemeClr val="accent1">
                          <a:lumMod val="20000"/>
                          <a:lumOff val="8000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56BD2" id="Rectangle 5" o:spid="_x0000_s1026" style="position:absolute;margin-left:36pt;margin-top:378pt;width:179.3pt;height:37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" o:allowincell="f" fillcolor="#e3f3fb [660]" stroked="f">
              <v:textbox inset=",7.2pt,,7.2pt"/>
              <w10:wrap anchorx="page" anchory="page"/>
            </v:rect>
          </w:pict>
        </mc:Fallback>
      </mc:AlternateContent>
    </w:r>
    <w:r>
      <w:rPr>
        <w:noProof/>
      </w:rPr>
      <mc:AlternateContent>
        <mc:Choice Requires="wps">
          <w:drawing>
            <wp:anchor distT="0" distB="0" distL="114300" distR="114300" simplePos="0" relativeHeight="251658241" behindDoc="0" locked="0" layoutInCell="0" allowOverlap="1" wp14:anchorId="69EEDB7A" wp14:editId="0B66C219">
              <wp:simplePos x="0" y="0"/>
              <wp:positionH relativeFrom="page">
                <wp:posOffset>457200</wp:posOffset>
              </wp:positionH>
              <wp:positionV relativeFrom="page">
                <wp:posOffset>3886200</wp:posOffset>
              </wp:positionV>
              <wp:extent cx="2277110" cy="905510"/>
              <wp:effectExtent l="0" t="0" r="0" b="0"/>
              <wp:wrapNone/>
              <wp:docPr id="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905510"/>
                      </a:xfrm>
                      <a:prstGeom prst="rect">
                        <a:avLst/>
                      </a:prstGeom>
                      <a:solidFill>
                        <a:schemeClr val="accent1">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501802" id="Rectangle 3" o:spid="_x0000_s1026" style="position:absolute;margin-left:36pt;margin-top:306pt;width:179.3pt;height:71.3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" o:allowincell="f" fillcolor="#76c5ef [3204]" stroked="f">
              <v:textbox inset=",7.2pt,,7.2pt"/>
              <w10:wrap anchorx="page" anchory="page"/>
            </v:rect>
          </w:pict>
        </mc:Fallback>
      </mc:AlternateContent>
    </w:r>
    <w:r>
      <w:rPr>
        <w:noProof/>
      </w:rPr>
      <mc:AlternateContent>
        <mc:Choice Requires="wps">
          <w:drawing>
            <wp:anchor distT="0" distB="0" distL="114300" distR="114300" simplePos="0" relativeHeight="251658242" behindDoc="0" locked="0" layoutInCell="0" allowOverlap="1" wp14:anchorId="0030E658" wp14:editId="6F01665A">
              <wp:simplePos x="0" y="0"/>
              <wp:positionH relativeFrom="page">
                <wp:posOffset>2743200</wp:posOffset>
              </wp:positionH>
              <wp:positionV relativeFrom="page">
                <wp:posOffset>3886200</wp:posOffset>
              </wp:positionV>
              <wp:extent cx="4572000" cy="905510"/>
              <wp:effectExtent l="0" t="0" r="0" b="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905510"/>
                      </a:xfrm>
                      <a:prstGeom prst="rect">
                        <a:avLst/>
                      </a:prstGeom>
                      <a:solidFill>
                        <a:schemeClr val="accent2">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34103" id="Rectangle 4" o:spid="_x0000_s1026" style="position:absolute;margin-left:3in;margin-top:306pt;width:5in;height:71.3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" o:allowincell="f" fillcolor="#fea022 [3205]" stroked="f">
              <v:textbox inset=",7.2pt,,7.2pt"/>
              <w10:wrap anchorx="page" anchory="page"/>
            </v:rect>
          </w:pict>
        </mc:Fallback>
      </mc:AlternateContent>
    </w:r>
    <w:r>
      <w:rPr>
        <w:noProof/>
      </w:rPr>
      <mc:AlternateContent>
        <mc:Choice Requires="wps">
          <w:drawing>
            <wp:anchor distT="0" distB="0" distL="114300" distR="114300" simplePos="0" relativeHeight="251658238" behindDoc="0" locked="0" layoutInCell="0" allowOverlap="1" wp14:anchorId="23C0873B" wp14:editId="2C109FF4">
              <wp:simplePos x="0" y="0"/>
              <wp:positionH relativeFrom="page">
                <wp:posOffset>457200</wp:posOffset>
              </wp:positionH>
              <wp:positionV relativeFrom="page">
                <wp:posOffset>457200</wp:posOffset>
              </wp:positionV>
              <wp:extent cx="2277110" cy="3420110"/>
              <wp:effectExtent l="0" t="0" r="0" b="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3420110"/>
                      </a:xfrm>
                      <a:prstGeom prst="rect">
                        <a:avLst/>
                      </a:prstGeom>
                      <a:solidFill>
                        <a:schemeClr val="tx2">
                          <a:lumMod val="100000"/>
                          <a:lumOff val="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9221E5" id="Rectangle 2" o:spid="_x0000_s1026" style="position:absolute;margin-left:36pt;margin-top:36pt;width:179.3pt;height:269.3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" o:allowincell="f" fillcolor="#318fc5 [3215]" stroked="f">
              <v:textbox inset=",7.2pt,,7.2pt"/>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F15F1" w14:textId="77777777" w:rsidR="00103634" w:rsidRDefault="001036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7AF0E" w14:textId="78FB5352" w:rsidR="00103634" w:rsidRPr="00391058" w:rsidRDefault="00103634" w:rsidP="003910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8965CB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418624B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0C8DC3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BD3E68D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7C67C0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1C9E3EF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DE0949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CF2C83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D5DE47E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BCA09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740446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85D183B"/>
    <w:multiLevelType w:val="hybridMultilevel"/>
    <w:tmpl w:val="718A35A8"/>
    <w:lvl w:ilvl="0" w:tplc="F9302DAA">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38F22BD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C778FD3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FBCA185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31060F9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B56C91E8">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1B90A48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0BC84964">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DE68F95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2" w15:restartNumberingAfterBreak="0">
    <w:nsid w:val="0FFD16B5"/>
    <w:multiLevelType w:val="hybridMultilevel"/>
    <w:tmpl w:val="8C9A783E"/>
    <w:lvl w:ilvl="0" w:tplc="04625DE4">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2B7409"/>
    <w:multiLevelType w:val="multilevel"/>
    <w:tmpl w:val="B6BE3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7B2FE9"/>
    <w:multiLevelType w:val="hybridMultilevel"/>
    <w:tmpl w:val="8F924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5E13D1"/>
    <w:multiLevelType w:val="hybridMultilevel"/>
    <w:tmpl w:val="C3227FD0"/>
    <w:lvl w:ilvl="0" w:tplc="04625DE4">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713A8C"/>
    <w:multiLevelType w:val="hybridMultilevel"/>
    <w:tmpl w:val="77BE172A"/>
    <w:lvl w:ilvl="0" w:tplc="04625DE4">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2471C7"/>
    <w:multiLevelType w:val="hybridMultilevel"/>
    <w:tmpl w:val="79E4B0B0"/>
    <w:lvl w:ilvl="0" w:tplc="D0F4CCE0">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576AD866">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3B6AA3A2">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2DB24D5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1E6ED78A">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47BC8ED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828EE218">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388A5862">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AF45D18">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8" w15:restartNumberingAfterBreak="0">
    <w:nsid w:val="278A1166"/>
    <w:multiLevelType w:val="multilevel"/>
    <w:tmpl w:val="3D4E3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4D40A0"/>
    <w:multiLevelType w:val="hybridMultilevel"/>
    <w:tmpl w:val="029A1D04"/>
    <w:lvl w:ilvl="0" w:tplc="98764E62">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9DDA4DD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733667BE">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A20DCC8">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91165B9E">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1D8E15CC">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B124684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BE124A74">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96A6FA30">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0" w15:restartNumberingAfterBreak="0">
    <w:nsid w:val="2F8301D7"/>
    <w:multiLevelType w:val="hybridMultilevel"/>
    <w:tmpl w:val="A6A6E232"/>
    <w:lvl w:ilvl="0" w:tplc="2648FC10">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92DEBA2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C6CC61A">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818AF18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64E4065C">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5248292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707CCEF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6FDE2CA0">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4D4CF31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1" w15:restartNumberingAfterBreak="0">
    <w:nsid w:val="30172B83"/>
    <w:multiLevelType w:val="hybridMultilevel"/>
    <w:tmpl w:val="F88CB9E0"/>
    <w:lvl w:ilvl="0" w:tplc="47E0E75E">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B3B49826">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97A6293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37B8E6FE">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65F84C7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F47CEAF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BFFE2CB8">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13723F12">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1068C9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2" w15:restartNumberingAfterBreak="0">
    <w:nsid w:val="386C4ACE"/>
    <w:multiLevelType w:val="hybridMultilevel"/>
    <w:tmpl w:val="24DEDE16"/>
    <w:lvl w:ilvl="0" w:tplc="B09AA818">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3C307D6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3E6634D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3DED8E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83D4ED2C">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69FEC6DC">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87A4376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74E8826C">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F432BE96">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3" w15:restartNumberingAfterBreak="0">
    <w:nsid w:val="3942651F"/>
    <w:multiLevelType w:val="hybridMultilevel"/>
    <w:tmpl w:val="3244AE80"/>
    <w:lvl w:ilvl="0" w:tplc="04625DE4">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4352B4"/>
    <w:multiLevelType w:val="hybridMultilevel"/>
    <w:tmpl w:val="2DBE3B80"/>
    <w:lvl w:ilvl="0" w:tplc="04625DE4">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EC5C0A"/>
    <w:multiLevelType w:val="hybridMultilevel"/>
    <w:tmpl w:val="9FB8BFCA"/>
    <w:lvl w:ilvl="0" w:tplc="04625DE4">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8215B3"/>
    <w:multiLevelType w:val="hybridMultilevel"/>
    <w:tmpl w:val="5A969870"/>
    <w:lvl w:ilvl="0" w:tplc="7FE269BE">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1C24EFC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BCB0288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6984D2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B4D627F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A7C0FC7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E7EE176C">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0A608A3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3516FCE4">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7" w15:restartNumberingAfterBreak="0">
    <w:nsid w:val="56ED166D"/>
    <w:multiLevelType w:val="hybridMultilevel"/>
    <w:tmpl w:val="12F24CD6"/>
    <w:lvl w:ilvl="0" w:tplc="04625DE4">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046C08"/>
    <w:multiLevelType w:val="hybridMultilevel"/>
    <w:tmpl w:val="9618B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917C60"/>
    <w:multiLevelType w:val="hybridMultilevel"/>
    <w:tmpl w:val="712AF3D6"/>
    <w:lvl w:ilvl="0" w:tplc="E8689212">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1FDCAFE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4B349B4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45EE4C5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C16E37F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A5E25CDA">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A3AA4EB0">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442EF742">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49FA6248">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30" w15:restartNumberingAfterBreak="0">
    <w:nsid w:val="647658C3"/>
    <w:multiLevelType w:val="hybridMultilevel"/>
    <w:tmpl w:val="097AF62E"/>
    <w:lvl w:ilvl="0" w:tplc="04625DE4">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8B248F"/>
    <w:multiLevelType w:val="hybridMultilevel"/>
    <w:tmpl w:val="535416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E35ED0"/>
    <w:multiLevelType w:val="hybridMultilevel"/>
    <w:tmpl w:val="2B4ED854"/>
    <w:lvl w:ilvl="0" w:tplc="8CD43B16">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37A9E1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F69206D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9E72E97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C1A1F66">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09D2084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68C0EDA2">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ED986E08">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92C07510">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33" w15:restartNumberingAfterBreak="0">
    <w:nsid w:val="67D11D66"/>
    <w:multiLevelType w:val="hybridMultilevel"/>
    <w:tmpl w:val="1FDA56BC"/>
    <w:lvl w:ilvl="0" w:tplc="04625DE4">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427640"/>
    <w:multiLevelType w:val="hybridMultilevel"/>
    <w:tmpl w:val="ACA84AE8"/>
    <w:lvl w:ilvl="0" w:tplc="FAC059CC">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51E667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9C8AE352">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49642B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70BA0604">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4A50425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DF00801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10421274">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6D0AA3F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35" w15:restartNumberingAfterBreak="0">
    <w:nsid w:val="6C111CE9"/>
    <w:multiLevelType w:val="hybridMultilevel"/>
    <w:tmpl w:val="9396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3C2607"/>
    <w:multiLevelType w:val="hybridMultilevel"/>
    <w:tmpl w:val="0428DE84"/>
    <w:lvl w:ilvl="0" w:tplc="204EC034">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2E36355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D0CEFDF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79B810B2">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C3A4ECAE">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566F78A">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EB362AF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DC40034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3056C86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37" w15:restartNumberingAfterBreak="0">
    <w:nsid w:val="6F6E10C1"/>
    <w:multiLevelType w:val="hybridMultilevel"/>
    <w:tmpl w:val="760052A2"/>
    <w:lvl w:ilvl="0" w:tplc="A9A2271C">
      <w:start w:val="1"/>
      <w:numFmt w:val="bullet"/>
      <w:lvlText w:val=""/>
      <w:lvlJc w:val="left"/>
      <w:pPr>
        <w:ind w:left="36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E26E30"/>
    <w:multiLevelType w:val="multilevel"/>
    <w:tmpl w:val="7EAC2706"/>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28"/>
  </w:num>
  <w:num w:numId="13">
    <w:abstractNumId w:val="31"/>
  </w:num>
  <w:num w:numId="14">
    <w:abstractNumId w:val="14"/>
  </w:num>
  <w:num w:numId="15">
    <w:abstractNumId w:val="38"/>
  </w:num>
  <w:num w:numId="16">
    <w:abstractNumId w:val="13"/>
  </w:num>
  <w:num w:numId="17">
    <w:abstractNumId w:val="18"/>
  </w:num>
  <w:num w:numId="18">
    <w:abstractNumId w:val="37"/>
  </w:num>
  <w:num w:numId="19">
    <w:abstractNumId w:val="16"/>
  </w:num>
  <w:num w:numId="20">
    <w:abstractNumId w:val="24"/>
  </w:num>
  <w:num w:numId="21">
    <w:abstractNumId w:val="30"/>
  </w:num>
  <w:num w:numId="22">
    <w:abstractNumId w:val="25"/>
  </w:num>
  <w:num w:numId="23">
    <w:abstractNumId w:val="15"/>
  </w:num>
  <w:num w:numId="24">
    <w:abstractNumId w:val="33"/>
  </w:num>
  <w:num w:numId="25">
    <w:abstractNumId w:val="23"/>
  </w:num>
  <w:num w:numId="26">
    <w:abstractNumId w:val="12"/>
  </w:num>
  <w:num w:numId="27">
    <w:abstractNumId w:val="27"/>
  </w:num>
  <w:num w:numId="28">
    <w:abstractNumId w:val="20"/>
  </w:num>
  <w:num w:numId="29">
    <w:abstractNumId w:val="21"/>
  </w:num>
  <w:num w:numId="30">
    <w:abstractNumId w:val="19"/>
  </w:num>
  <w:num w:numId="31">
    <w:abstractNumId w:val="26"/>
  </w:num>
  <w:num w:numId="32">
    <w:abstractNumId w:val="17"/>
  </w:num>
  <w:num w:numId="33">
    <w:abstractNumId w:val="29"/>
  </w:num>
  <w:num w:numId="34">
    <w:abstractNumId w:val="34"/>
  </w:num>
  <w:num w:numId="35">
    <w:abstractNumId w:val="36"/>
  </w:num>
  <w:num w:numId="36">
    <w:abstractNumId w:val="32"/>
  </w:num>
  <w:num w:numId="37">
    <w:abstractNumId w:val="22"/>
  </w:num>
  <w:num w:numId="38">
    <w:abstractNumId w:val="22"/>
    <w:lvlOverride w:ilvl="0">
      <w:lvl w:ilvl="0" w:tplc="B09AA818">
        <w:start w:val="1"/>
        <w:numFmt w:val="bullet"/>
        <w:lvlText w:val="o"/>
        <w:lvlJc w:val="left"/>
        <w:pPr>
          <w:tabs>
            <w:tab w:val="num" w:pos="720"/>
          </w:tabs>
          <w:ind w:left="360" w:firstLine="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C307D6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3E6634D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3DED8E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83D4ED2C">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69FEC6DC">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87A4376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4E8826C">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432BE96">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9">
    <w:abstractNumId w:val="11"/>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embedSystemFonts/>
  <w:attachedTemplate r:id="rId1"/>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PubVPasteboard_" w:val="1"/>
    <w:docVar w:name="OpenInPublishingView" w:val="0"/>
    <w:docVar w:name="ShowStaticGuides" w:val="1"/>
  </w:docVars>
  <w:rsids>
    <w:rsidRoot w:val="00A4529E"/>
    <w:rsid w:val="00012AF6"/>
    <w:rsid w:val="00022F0B"/>
    <w:rsid w:val="00031047"/>
    <w:rsid w:val="00051514"/>
    <w:rsid w:val="000572C4"/>
    <w:rsid w:val="00074676"/>
    <w:rsid w:val="000B138C"/>
    <w:rsid w:val="000C6F39"/>
    <w:rsid w:val="000C714B"/>
    <w:rsid w:val="000D0B1C"/>
    <w:rsid w:val="00102C8B"/>
    <w:rsid w:val="00103634"/>
    <w:rsid w:val="0011211D"/>
    <w:rsid w:val="00112FCA"/>
    <w:rsid w:val="00124696"/>
    <w:rsid w:val="00126E48"/>
    <w:rsid w:val="00131FF9"/>
    <w:rsid w:val="00141F91"/>
    <w:rsid w:val="001627CE"/>
    <w:rsid w:val="00171FCA"/>
    <w:rsid w:val="001847C2"/>
    <w:rsid w:val="001A4655"/>
    <w:rsid w:val="001C123B"/>
    <w:rsid w:val="001C42FF"/>
    <w:rsid w:val="001F441F"/>
    <w:rsid w:val="002056EC"/>
    <w:rsid w:val="00215F78"/>
    <w:rsid w:val="002343DB"/>
    <w:rsid w:val="0025705C"/>
    <w:rsid w:val="0026125F"/>
    <w:rsid w:val="002628FE"/>
    <w:rsid w:val="002A307D"/>
    <w:rsid w:val="002A69D1"/>
    <w:rsid w:val="002C55BC"/>
    <w:rsid w:val="002C580F"/>
    <w:rsid w:val="002D6353"/>
    <w:rsid w:val="002E57D1"/>
    <w:rsid w:val="002F0240"/>
    <w:rsid w:val="00301209"/>
    <w:rsid w:val="00326355"/>
    <w:rsid w:val="00334815"/>
    <w:rsid w:val="003361A8"/>
    <w:rsid w:val="0039012A"/>
    <w:rsid w:val="00391058"/>
    <w:rsid w:val="003B241E"/>
    <w:rsid w:val="003C080D"/>
    <w:rsid w:val="003C7F62"/>
    <w:rsid w:val="003F077C"/>
    <w:rsid w:val="003F1B1F"/>
    <w:rsid w:val="003F5BB3"/>
    <w:rsid w:val="00400EBD"/>
    <w:rsid w:val="00401010"/>
    <w:rsid w:val="00403679"/>
    <w:rsid w:val="004069EB"/>
    <w:rsid w:val="004202A9"/>
    <w:rsid w:val="004376B5"/>
    <w:rsid w:val="00447DC1"/>
    <w:rsid w:val="00453A6F"/>
    <w:rsid w:val="0046019E"/>
    <w:rsid w:val="004655EA"/>
    <w:rsid w:val="0046734A"/>
    <w:rsid w:val="00486FDD"/>
    <w:rsid w:val="00496606"/>
    <w:rsid w:val="004A14FD"/>
    <w:rsid w:val="004A1CDA"/>
    <w:rsid w:val="004B5EF8"/>
    <w:rsid w:val="004D2F2D"/>
    <w:rsid w:val="004D4313"/>
    <w:rsid w:val="004E164A"/>
    <w:rsid w:val="004F2432"/>
    <w:rsid w:val="00521892"/>
    <w:rsid w:val="00532A2A"/>
    <w:rsid w:val="00545B63"/>
    <w:rsid w:val="005670B9"/>
    <w:rsid w:val="00570837"/>
    <w:rsid w:val="005826BD"/>
    <w:rsid w:val="005B45EC"/>
    <w:rsid w:val="005C5E65"/>
    <w:rsid w:val="005C705F"/>
    <w:rsid w:val="005D4B2C"/>
    <w:rsid w:val="005D7A0D"/>
    <w:rsid w:val="00605B69"/>
    <w:rsid w:val="006118DE"/>
    <w:rsid w:val="00630C6D"/>
    <w:rsid w:val="00635ACD"/>
    <w:rsid w:val="006407A6"/>
    <w:rsid w:val="006469D5"/>
    <w:rsid w:val="00674524"/>
    <w:rsid w:val="00681DB6"/>
    <w:rsid w:val="00685295"/>
    <w:rsid w:val="00685571"/>
    <w:rsid w:val="00686FD6"/>
    <w:rsid w:val="006C641C"/>
    <w:rsid w:val="006E3C44"/>
    <w:rsid w:val="006F2147"/>
    <w:rsid w:val="006F373E"/>
    <w:rsid w:val="007032A6"/>
    <w:rsid w:val="00710BB1"/>
    <w:rsid w:val="007121BE"/>
    <w:rsid w:val="00717CD5"/>
    <w:rsid w:val="00732AA0"/>
    <w:rsid w:val="00733A6D"/>
    <w:rsid w:val="00735009"/>
    <w:rsid w:val="007663BE"/>
    <w:rsid w:val="00782F83"/>
    <w:rsid w:val="0079352A"/>
    <w:rsid w:val="007A016C"/>
    <w:rsid w:val="007D4E62"/>
    <w:rsid w:val="008037AB"/>
    <w:rsid w:val="00804133"/>
    <w:rsid w:val="008072C6"/>
    <w:rsid w:val="00827462"/>
    <w:rsid w:val="0083291F"/>
    <w:rsid w:val="0085646E"/>
    <w:rsid w:val="00865516"/>
    <w:rsid w:val="00871A54"/>
    <w:rsid w:val="00871C1F"/>
    <w:rsid w:val="00882965"/>
    <w:rsid w:val="00897052"/>
    <w:rsid w:val="008A080F"/>
    <w:rsid w:val="008B3AD4"/>
    <w:rsid w:val="008D4BC4"/>
    <w:rsid w:val="008F044B"/>
    <w:rsid w:val="009079A4"/>
    <w:rsid w:val="009103A9"/>
    <w:rsid w:val="0091357E"/>
    <w:rsid w:val="00922D13"/>
    <w:rsid w:val="00926F0F"/>
    <w:rsid w:val="00931918"/>
    <w:rsid w:val="00934726"/>
    <w:rsid w:val="0094629D"/>
    <w:rsid w:val="00954BA5"/>
    <w:rsid w:val="00956AF9"/>
    <w:rsid w:val="00964D59"/>
    <w:rsid w:val="00965F2A"/>
    <w:rsid w:val="00965FF8"/>
    <w:rsid w:val="00970AAD"/>
    <w:rsid w:val="00973531"/>
    <w:rsid w:val="00980A3F"/>
    <w:rsid w:val="00983618"/>
    <w:rsid w:val="009952D9"/>
    <w:rsid w:val="009D15FC"/>
    <w:rsid w:val="009D1F62"/>
    <w:rsid w:val="009D4261"/>
    <w:rsid w:val="009D5A31"/>
    <w:rsid w:val="009E0D88"/>
    <w:rsid w:val="009E0E26"/>
    <w:rsid w:val="009E5B99"/>
    <w:rsid w:val="009F55AF"/>
    <w:rsid w:val="009F7D63"/>
    <w:rsid w:val="00A14395"/>
    <w:rsid w:val="00A16C36"/>
    <w:rsid w:val="00A31097"/>
    <w:rsid w:val="00A33A24"/>
    <w:rsid w:val="00A36031"/>
    <w:rsid w:val="00A374C7"/>
    <w:rsid w:val="00A412A1"/>
    <w:rsid w:val="00A44D4E"/>
    <w:rsid w:val="00A4529E"/>
    <w:rsid w:val="00A62777"/>
    <w:rsid w:val="00A70665"/>
    <w:rsid w:val="00A73F4A"/>
    <w:rsid w:val="00A75DFB"/>
    <w:rsid w:val="00A81CE2"/>
    <w:rsid w:val="00A857CB"/>
    <w:rsid w:val="00A96726"/>
    <w:rsid w:val="00AB04B8"/>
    <w:rsid w:val="00B07C29"/>
    <w:rsid w:val="00B1051F"/>
    <w:rsid w:val="00B148A3"/>
    <w:rsid w:val="00B17C03"/>
    <w:rsid w:val="00B210C6"/>
    <w:rsid w:val="00B2356F"/>
    <w:rsid w:val="00B24A46"/>
    <w:rsid w:val="00B3515E"/>
    <w:rsid w:val="00B3617B"/>
    <w:rsid w:val="00B40A6E"/>
    <w:rsid w:val="00B47A1C"/>
    <w:rsid w:val="00B51E06"/>
    <w:rsid w:val="00B55A9C"/>
    <w:rsid w:val="00B71A11"/>
    <w:rsid w:val="00B83F0B"/>
    <w:rsid w:val="00B84A32"/>
    <w:rsid w:val="00B85207"/>
    <w:rsid w:val="00B91677"/>
    <w:rsid w:val="00BC4F10"/>
    <w:rsid w:val="00BC730B"/>
    <w:rsid w:val="00BE4F3F"/>
    <w:rsid w:val="00BE669F"/>
    <w:rsid w:val="00C05A38"/>
    <w:rsid w:val="00C24937"/>
    <w:rsid w:val="00C24E1A"/>
    <w:rsid w:val="00C334B6"/>
    <w:rsid w:val="00C665E6"/>
    <w:rsid w:val="00C7516C"/>
    <w:rsid w:val="00C97488"/>
    <w:rsid w:val="00CA02A7"/>
    <w:rsid w:val="00CB3A22"/>
    <w:rsid w:val="00CC64EA"/>
    <w:rsid w:val="00CE1D1C"/>
    <w:rsid w:val="00CE5096"/>
    <w:rsid w:val="00CE6EFB"/>
    <w:rsid w:val="00D116E9"/>
    <w:rsid w:val="00D16844"/>
    <w:rsid w:val="00D16E8D"/>
    <w:rsid w:val="00D3219D"/>
    <w:rsid w:val="00D33958"/>
    <w:rsid w:val="00D33C55"/>
    <w:rsid w:val="00D37C60"/>
    <w:rsid w:val="00D5068C"/>
    <w:rsid w:val="00D56BCF"/>
    <w:rsid w:val="00D65C73"/>
    <w:rsid w:val="00D9048C"/>
    <w:rsid w:val="00D940CA"/>
    <w:rsid w:val="00D9642C"/>
    <w:rsid w:val="00DA4144"/>
    <w:rsid w:val="00DB16AD"/>
    <w:rsid w:val="00DD1387"/>
    <w:rsid w:val="00DD58C7"/>
    <w:rsid w:val="00DF5EB3"/>
    <w:rsid w:val="00E007C8"/>
    <w:rsid w:val="00E051C5"/>
    <w:rsid w:val="00E21D89"/>
    <w:rsid w:val="00E277F1"/>
    <w:rsid w:val="00E30AAF"/>
    <w:rsid w:val="00E37766"/>
    <w:rsid w:val="00E72B86"/>
    <w:rsid w:val="00E77EBE"/>
    <w:rsid w:val="00E81DCF"/>
    <w:rsid w:val="00E82561"/>
    <w:rsid w:val="00E83F99"/>
    <w:rsid w:val="00EC0068"/>
    <w:rsid w:val="00EC4BD5"/>
    <w:rsid w:val="00ED149E"/>
    <w:rsid w:val="00ED6688"/>
    <w:rsid w:val="00EF429D"/>
    <w:rsid w:val="00F20BF7"/>
    <w:rsid w:val="00F44049"/>
    <w:rsid w:val="00F755B3"/>
    <w:rsid w:val="00FA0C9D"/>
    <w:rsid w:val="00FA1FBD"/>
    <w:rsid w:val="00FA2CF8"/>
    <w:rsid w:val="00FB752A"/>
    <w:rsid w:val="00FD15FE"/>
    <w:rsid w:val="00FD399D"/>
    <w:rsid w:val="00FF24DC"/>
    <w:rsid w:val="00FF4125"/>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C5C722"/>
  <w15:docId w15:val="{02DFE9C4-66E7-114C-83C8-4019D7178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2" w:uiPriority="99"/>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link w:val="Heading1Char"/>
    <w:uiPriority w:val="9"/>
    <w:qFormat/>
    <w:rsid w:val="000E4623"/>
    <w:pPr>
      <w:outlineLvl w:val="0"/>
    </w:pPr>
    <w:rPr>
      <w:rFonts w:asciiTheme="majorHAnsi" w:eastAsiaTheme="majorEastAsia" w:hAnsiTheme="majorHAnsi" w:cstheme="majorBidi"/>
      <w:bCs/>
      <w:color w:val="FEA022" w:themeColor="accent2"/>
      <w:sz w:val="120"/>
      <w:szCs w:val="32"/>
    </w:rPr>
  </w:style>
  <w:style w:type="paragraph" w:styleId="Heading2">
    <w:name w:val="heading 2"/>
    <w:basedOn w:val="Normal"/>
    <w:link w:val="Heading2Char"/>
    <w:uiPriority w:val="9"/>
    <w:semiHidden/>
    <w:unhideWhenUsed/>
    <w:qFormat/>
    <w:rsid w:val="00301FC9"/>
    <w:pPr>
      <w:jc w:val="center"/>
      <w:outlineLvl w:val="1"/>
    </w:pPr>
    <w:rPr>
      <w:rFonts w:asciiTheme="majorHAnsi" w:eastAsiaTheme="majorEastAsia" w:hAnsiTheme="majorHAnsi" w:cstheme="majorBidi"/>
      <w:bCs/>
      <w:color w:val="FEA022" w:themeColor="accent2"/>
      <w:sz w:val="48"/>
      <w:szCs w:val="26"/>
    </w:rPr>
  </w:style>
  <w:style w:type="paragraph" w:styleId="Heading3">
    <w:name w:val="heading 3"/>
    <w:basedOn w:val="Normal"/>
    <w:link w:val="Heading3Char"/>
    <w:uiPriority w:val="9"/>
    <w:semiHidden/>
    <w:unhideWhenUsed/>
    <w:qFormat/>
    <w:rsid w:val="000E4623"/>
    <w:pPr>
      <w:jc w:val="center"/>
      <w:outlineLvl w:val="2"/>
    </w:pPr>
    <w:rPr>
      <w:rFonts w:asciiTheme="majorHAnsi" w:eastAsiaTheme="majorEastAsia" w:hAnsiTheme="majorHAnsi" w:cstheme="majorBidi"/>
      <w:b/>
      <w:bCs/>
      <w:color w:val="76C5EF" w:themeColor="accent1"/>
      <w:sz w:val="40"/>
    </w:rPr>
  </w:style>
  <w:style w:type="paragraph" w:styleId="Heading4">
    <w:name w:val="heading 4"/>
    <w:basedOn w:val="Normal"/>
    <w:link w:val="Heading4Char"/>
    <w:uiPriority w:val="9"/>
    <w:semiHidden/>
    <w:unhideWhenUsed/>
    <w:qFormat/>
    <w:rsid w:val="000E4623"/>
    <w:pPr>
      <w:outlineLvl w:val="3"/>
    </w:pPr>
    <w:rPr>
      <w:rFonts w:asciiTheme="majorHAnsi" w:eastAsiaTheme="majorEastAsia" w:hAnsiTheme="majorHAnsi" w:cstheme="majorBidi"/>
      <w:bCs/>
      <w:iCs/>
      <w:color w:val="FEA022" w:themeColor="accent2"/>
      <w:sz w:val="44"/>
    </w:rPr>
  </w:style>
  <w:style w:type="paragraph" w:styleId="Heading5">
    <w:name w:val="heading 5"/>
    <w:basedOn w:val="Normal"/>
    <w:link w:val="Heading5Char"/>
    <w:uiPriority w:val="9"/>
    <w:semiHidden/>
    <w:unhideWhenUsed/>
    <w:qFormat/>
    <w:rsid w:val="000E4623"/>
    <w:pPr>
      <w:outlineLvl w:val="4"/>
    </w:pPr>
    <w:rPr>
      <w:rFonts w:asciiTheme="majorHAnsi" w:eastAsiaTheme="majorEastAsia" w:hAnsiTheme="majorHAnsi" w:cstheme="majorBidi"/>
      <w:color w:val="FEA022" w:themeColor="accent2"/>
      <w:sz w:val="28"/>
    </w:rPr>
  </w:style>
  <w:style w:type="paragraph" w:styleId="Heading6">
    <w:name w:val="heading 6"/>
    <w:basedOn w:val="Normal"/>
    <w:link w:val="Heading6Char"/>
    <w:uiPriority w:val="9"/>
    <w:semiHidden/>
    <w:unhideWhenUsed/>
    <w:qFormat/>
    <w:rsid w:val="000E4623"/>
    <w:pPr>
      <w:outlineLvl w:val="5"/>
    </w:pPr>
    <w:rPr>
      <w:rFonts w:asciiTheme="majorHAnsi" w:eastAsiaTheme="majorEastAsia" w:hAnsiTheme="majorHAnsi" w:cstheme="majorBidi"/>
      <w:b/>
      <w:iCs/>
      <w:color w:val="FFFFFF" w:themeColor="background1"/>
    </w:rPr>
  </w:style>
  <w:style w:type="paragraph" w:styleId="Heading7">
    <w:name w:val="heading 7"/>
    <w:basedOn w:val="Normal"/>
    <w:link w:val="Heading7Char"/>
    <w:uiPriority w:val="9"/>
    <w:semiHidden/>
    <w:unhideWhenUsed/>
    <w:qFormat/>
    <w:rsid w:val="00301FC9"/>
    <w:pPr>
      <w:outlineLvl w:val="6"/>
    </w:pPr>
    <w:rPr>
      <w:rFonts w:asciiTheme="majorHAnsi" w:eastAsiaTheme="majorEastAsia" w:hAnsiTheme="majorHAnsi" w:cstheme="majorBidi"/>
      <w:b/>
      <w:iCs/>
      <w:color w:val="76C5E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61440B"/>
    <w:pPr>
      <w:spacing w:before="60"/>
    </w:pPr>
    <w:rPr>
      <w:b/>
      <w:color w:val="FFFFFF" w:themeColor="background1"/>
      <w:sz w:val="22"/>
    </w:rPr>
  </w:style>
  <w:style w:type="character" w:customStyle="1" w:styleId="HeaderChar">
    <w:name w:val="Header Char"/>
    <w:basedOn w:val="DefaultParagraphFont"/>
    <w:link w:val="Header"/>
    <w:uiPriority w:val="99"/>
    <w:semiHidden/>
    <w:rsid w:val="0061440B"/>
    <w:rPr>
      <w:b/>
      <w:color w:val="FFFFFF" w:themeColor="background1"/>
      <w:sz w:val="22"/>
    </w:rPr>
  </w:style>
  <w:style w:type="paragraph" w:styleId="Footer">
    <w:name w:val="footer"/>
    <w:basedOn w:val="Normal"/>
    <w:link w:val="FooterChar"/>
    <w:uiPriority w:val="99"/>
    <w:unhideWhenUsed/>
    <w:rsid w:val="0061440B"/>
    <w:pPr>
      <w:tabs>
        <w:tab w:val="center" w:pos="4320"/>
        <w:tab w:val="right" w:pos="8640"/>
      </w:tabs>
    </w:pPr>
  </w:style>
  <w:style w:type="character" w:customStyle="1" w:styleId="FooterChar">
    <w:name w:val="Footer Char"/>
    <w:basedOn w:val="DefaultParagraphFont"/>
    <w:link w:val="Footer"/>
    <w:uiPriority w:val="99"/>
    <w:rsid w:val="0061440B"/>
  </w:style>
  <w:style w:type="paragraph" w:customStyle="1" w:styleId="Header-Right">
    <w:name w:val="Header - Right"/>
    <w:basedOn w:val="Header"/>
    <w:qFormat/>
    <w:rsid w:val="0061440B"/>
    <w:pPr>
      <w:jc w:val="right"/>
    </w:pPr>
  </w:style>
  <w:style w:type="paragraph" w:styleId="Title">
    <w:name w:val="Title"/>
    <w:basedOn w:val="Normal"/>
    <w:link w:val="TitleChar"/>
    <w:uiPriority w:val="10"/>
    <w:qFormat/>
    <w:rsid w:val="00301FC9"/>
    <w:pPr>
      <w:jc w:val="right"/>
    </w:pPr>
    <w:rPr>
      <w:rFonts w:asciiTheme="majorHAnsi" w:eastAsiaTheme="majorEastAsia" w:hAnsiTheme="majorHAnsi" w:cstheme="majorBidi"/>
      <w:color w:val="FFFFFF" w:themeColor="background1"/>
      <w:sz w:val="40"/>
      <w:szCs w:val="52"/>
    </w:rPr>
  </w:style>
  <w:style w:type="character" w:customStyle="1" w:styleId="TitleChar">
    <w:name w:val="Title Char"/>
    <w:basedOn w:val="DefaultParagraphFont"/>
    <w:link w:val="Title"/>
    <w:uiPriority w:val="10"/>
    <w:rsid w:val="00301FC9"/>
    <w:rPr>
      <w:rFonts w:asciiTheme="majorHAnsi" w:eastAsiaTheme="majorEastAsia" w:hAnsiTheme="majorHAnsi" w:cstheme="majorBidi"/>
      <w:color w:val="FFFFFF" w:themeColor="background1"/>
      <w:sz w:val="40"/>
      <w:szCs w:val="52"/>
    </w:rPr>
  </w:style>
  <w:style w:type="paragraph" w:styleId="Date">
    <w:name w:val="Date"/>
    <w:basedOn w:val="Normal"/>
    <w:link w:val="DateChar"/>
    <w:uiPriority w:val="99"/>
    <w:semiHidden/>
    <w:unhideWhenUsed/>
    <w:rsid w:val="00301FC9"/>
    <w:pPr>
      <w:jc w:val="center"/>
    </w:pPr>
    <w:rPr>
      <w:color w:val="FFFFFF" w:themeColor="background1"/>
      <w:sz w:val="40"/>
    </w:rPr>
  </w:style>
  <w:style w:type="character" w:customStyle="1" w:styleId="DateChar">
    <w:name w:val="Date Char"/>
    <w:basedOn w:val="DefaultParagraphFont"/>
    <w:link w:val="Date"/>
    <w:uiPriority w:val="99"/>
    <w:semiHidden/>
    <w:rsid w:val="00301FC9"/>
    <w:rPr>
      <w:color w:val="FFFFFF" w:themeColor="background1"/>
      <w:sz w:val="40"/>
    </w:rPr>
  </w:style>
  <w:style w:type="paragraph" w:styleId="Subtitle">
    <w:name w:val="Subtitle"/>
    <w:basedOn w:val="Normal"/>
    <w:link w:val="SubtitleChar"/>
    <w:uiPriority w:val="11"/>
    <w:qFormat/>
    <w:rsid w:val="00301FC9"/>
    <w:pPr>
      <w:numPr>
        <w:ilvl w:val="1"/>
      </w:numPr>
      <w:jc w:val="center"/>
    </w:pPr>
    <w:rPr>
      <w:rFonts w:asciiTheme="majorHAnsi" w:eastAsiaTheme="majorEastAsia" w:hAnsiTheme="majorHAnsi" w:cstheme="majorBidi"/>
      <w:i/>
      <w:iCs/>
      <w:color w:val="FFFFFF" w:themeColor="background1"/>
    </w:rPr>
  </w:style>
  <w:style w:type="character" w:customStyle="1" w:styleId="SubtitleChar">
    <w:name w:val="Subtitle Char"/>
    <w:basedOn w:val="DefaultParagraphFont"/>
    <w:link w:val="Subtitle"/>
    <w:uiPriority w:val="11"/>
    <w:rsid w:val="00301FC9"/>
    <w:rPr>
      <w:rFonts w:asciiTheme="majorHAnsi" w:eastAsiaTheme="majorEastAsia" w:hAnsiTheme="majorHAnsi" w:cstheme="majorBidi"/>
      <w:i/>
      <w:iCs/>
      <w:color w:val="FFFFFF" w:themeColor="background1"/>
    </w:rPr>
  </w:style>
  <w:style w:type="paragraph" w:customStyle="1" w:styleId="BoxHeading-Large">
    <w:name w:val="Box Heading - Large"/>
    <w:basedOn w:val="Normal"/>
    <w:link w:val="BoxHeading-LargeChar"/>
    <w:qFormat/>
    <w:rsid w:val="00301FC9"/>
    <w:pPr>
      <w:jc w:val="center"/>
    </w:pPr>
    <w:rPr>
      <w:rFonts w:asciiTheme="majorHAnsi" w:eastAsiaTheme="majorEastAsia" w:hAnsiTheme="majorHAnsi" w:cstheme="majorBidi"/>
      <w:color w:val="FFFFFF" w:themeColor="background1"/>
      <w:sz w:val="96"/>
    </w:rPr>
  </w:style>
  <w:style w:type="character" w:customStyle="1" w:styleId="BoxHeading-LargeChar">
    <w:name w:val="Box Heading - Large Char"/>
    <w:basedOn w:val="DefaultParagraphFont"/>
    <w:link w:val="BoxHeading-Large"/>
    <w:rsid w:val="00301FC9"/>
    <w:rPr>
      <w:rFonts w:asciiTheme="majorHAnsi" w:eastAsiaTheme="majorEastAsia" w:hAnsiTheme="majorHAnsi" w:cstheme="majorBidi"/>
      <w:color w:val="FFFFFF" w:themeColor="background1"/>
      <w:sz w:val="96"/>
    </w:rPr>
  </w:style>
  <w:style w:type="paragraph" w:customStyle="1" w:styleId="BoxHeading-Small">
    <w:name w:val="Box Heading - Small"/>
    <w:basedOn w:val="Normal"/>
    <w:link w:val="BoxHeading-SmallChar"/>
    <w:qFormat/>
    <w:rsid w:val="00301FC9"/>
    <w:pPr>
      <w:jc w:val="center"/>
    </w:pPr>
    <w:rPr>
      <w:rFonts w:asciiTheme="majorHAnsi" w:eastAsiaTheme="majorEastAsia" w:hAnsiTheme="majorHAnsi" w:cstheme="majorBidi"/>
      <w:color w:val="FFFFFF" w:themeColor="background1"/>
      <w:sz w:val="40"/>
    </w:rPr>
  </w:style>
  <w:style w:type="character" w:customStyle="1" w:styleId="BoxHeading-SmallChar">
    <w:name w:val="Box Heading - Small Char"/>
    <w:basedOn w:val="DefaultParagraphFont"/>
    <w:link w:val="BoxHeading-Small"/>
    <w:rsid w:val="00301FC9"/>
    <w:rPr>
      <w:rFonts w:asciiTheme="majorHAnsi" w:eastAsiaTheme="majorEastAsia" w:hAnsiTheme="majorHAnsi" w:cstheme="majorBidi"/>
      <w:color w:val="FFFFFF" w:themeColor="background1"/>
      <w:sz w:val="40"/>
    </w:rPr>
  </w:style>
  <w:style w:type="paragraph" w:customStyle="1" w:styleId="BoxHeading">
    <w:name w:val="Box Heading"/>
    <w:basedOn w:val="Normal"/>
    <w:link w:val="BoxHeadingChar"/>
    <w:qFormat/>
    <w:rsid w:val="00301FC9"/>
    <w:rPr>
      <w:rFonts w:asciiTheme="majorHAnsi" w:eastAsiaTheme="majorEastAsia" w:hAnsiTheme="majorHAnsi" w:cstheme="majorBidi"/>
      <w:color w:val="76C5EF" w:themeColor="accent1"/>
      <w:sz w:val="48"/>
    </w:rPr>
  </w:style>
  <w:style w:type="character" w:customStyle="1" w:styleId="BoxHeadingChar">
    <w:name w:val="Box Heading Char"/>
    <w:basedOn w:val="DefaultParagraphFont"/>
    <w:link w:val="BoxHeading"/>
    <w:rsid w:val="00301FC9"/>
    <w:rPr>
      <w:rFonts w:asciiTheme="majorHAnsi" w:eastAsiaTheme="majorEastAsia" w:hAnsiTheme="majorHAnsi" w:cstheme="majorBidi"/>
      <w:color w:val="76C5EF" w:themeColor="accent1"/>
      <w:sz w:val="48"/>
    </w:rPr>
  </w:style>
  <w:style w:type="character" w:customStyle="1" w:styleId="Heading2Char">
    <w:name w:val="Heading 2 Char"/>
    <w:basedOn w:val="DefaultParagraphFont"/>
    <w:link w:val="Heading2"/>
    <w:uiPriority w:val="9"/>
    <w:semiHidden/>
    <w:rsid w:val="00301FC9"/>
    <w:rPr>
      <w:rFonts w:asciiTheme="majorHAnsi" w:eastAsiaTheme="majorEastAsia" w:hAnsiTheme="majorHAnsi" w:cstheme="majorBidi"/>
      <w:bCs/>
      <w:color w:val="FEA022" w:themeColor="accent2"/>
      <w:sz w:val="48"/>
      <w:szCs w:val="26"/>
    </w:rPr>
  </w:style>
  <w:style w:type="character" w:customStyle="1" w:styleId="Heading7Char">
    <w:name w:val="Heading 7 Char"/>
    <w:basedOn w:val="DefaultParagraphFont"/>
    <w:link w:val="Heading7"/>
    <w:uiPriority w:val="9"/>
    <w:semiHidden/>
    <w:rsid w:val="00301FC9"/>
    <w:rPr>
      <w:rFonts w:asciiTheme="majorHAnsi" w:eastAsiaTheme="majorEastAsia" w:hAnsiTheme="majorHAnsi" w:cstheme="majorBidi"/>
      <w:b/>
      <w:iCs/>
      <w:color w:val="76C5EF" w:themeColor="accent1"/>
    </w:rPr>
  </w:style>
  <w:style w:type="paragraph" w:styleId="BodyText">
    <w:name w:val="Body Text"/>
    <w:basedOn w:val="Normal"/>
    <w:link w:val="BodyTextChar"/>
    <w:uiPriority w:val="99"/>
    <w:semiHidden/>
    <w:unhideWhenUsed/>
    <w:rsid w:val="00301FC9"/>
    <w:pPr>
      <w:spacing w:after="160" w:line="264" w:lineRule="auto"/>
    </w:pPr>
    <w:rPr>
      <w:color w:val="404040" w:themeColor="text1" w:themeTint="BF"/>
    </w:rPr>
  </w:style>
  <w:style w:type="character" w:customStyle="1" w:styleId="BodyTextChar">
    <w:name w:val="Body Text Char"/>
    <w:basedOn w:val="DefaultParagraphFont"/>
    <w:link w:val="BodyText"/>
    <w:uiPriority w:val="99"/>
    <w:semiHidden/>
    <w:rsid w:val="00301FC9"/>
    <w:rPr>
      <w:color w:val="404040" w:themeColor="text1" w:themeTint="BF"/>
    </w:rPr>
  </w:style>
  <w:style w:type="paragraph" w:styleId="BodyText2">
    <w:name w:val="Body Text 2"/>
    <w:basedOn w:val="Normal"/>
    <w:link w:val="BodyText2Char"/>
    <w:uiPriority w:val="99"/>
    <w:unhideWhenUsed/>
    <w:rsid w:val="00301FC9"/>
    <w:pPr>
      <w:spacing w:after="60" w:line="264" w:lineRule="auto"/>
    </w:pPr>
    <w:rPr>
      <w:color w:val="595959" w:themeColor="text1" w:themeTint="A6"/>
      <w:sz w:val="20"/>
    </w:rPr>
  </w:style>
  <w:style w:type="character" w:customStyle="1" w:styleId="BodyText2Char">
    <w:name w:val="Body Text 2 Char"/>
    <w:basedOn w:val="DefaultParagraphFont"/>
    <w:link w:val="BodyText2"/>
    <w:uiPriority w:val="99"/>
    <w:rsid w:val="00301FC9"/>
    <w:rPr>
      <w:color w:val="595959" w:themeColor="text1" w:themeTint="A6"/>
      <w:sz w:val="20"/>
    </w:rPr>
  </w:style>
  <w:style w:type="character" w:styleId="PageNumber">
    <w:name w:val="page number"/>
    <w:basedOn w:val="DefaultParagraphFont"/>
    <w:uiPriority w:val="99"/>
    <w:semiHidden/>
    <w:unhideWhenUsed/>
    <w:rsid w:val="00C905DB"/>
    <w:rPr>
      <w:color w:val="318FC5" w:themeColor="text2"/>
      <w:sz w:val="24"/>
    </w:rPr>
  </w:style>
  <w:style w:type="character" w:customStyle="1" w:styleId="Heading6Char">
    <w:name w:val="Heading 6 Char"/>
    <w:basedOn w:val="DefaultParagraphFont"/>
    <w:link w:val="Heading6"/>
    <w:uiPriority w:val="9"/>
    <w:semiHidden/>
    <w:rsid w:val="000E4623"/>
    <w:rPr>
      <w:rFonts w:asciiTheme="majorHAnsi" w:eastAsiaTheme="majorEastAsia" w:hAnsiTheme="majorHAnsi" w:cstheme="majorBidi"/>
      <w:b/>
      <w:iCs/>
      <w:color w:val="FFFFFF" w:themeColor="background1"/>
    </w:rPr>
  </w:style>
  <w:style w:type="paragraph" w:customStyle="1" w:styleId="BlockHeading">
    <w:name w:val="Block Heading"/>
    <w:basedOn w:val="Normal"/>
    <w:link w:val="BlockHeadingChar"/>
    <w:qFormat/>
    <w:rsid w:val="000E4623"/>
    <w:rPr>
      <w:rFonts w:asciiTheme="majorHAnsi" w:eastAsiaTheme="majorEastAsia" w:hAnsiTheme="majorHAnsi" w:cstheme="majorBidi"/>
      <w:color w:val="FFFFFF" w:themeColor="background1"/>
      <w:sz w:val="32"/>
    </w:rPr>
  </w:style>
  <w:style w:type="character" w:customStyle="1" w:styleId="BlockHeadingChar">
    <w:name w:val="Block Heading Char"/>
    <w:basedOn w:val="DefaultParagraphFont"/>
    <w:link w:val="BlockHeading"/>
    <w:rsid w:val="000E4623"/>
    <w:rPr>
      <w:rFonts w:asciiTheme="majorHAnsi" w:eastAsiaTheme="majorEastAsia" w:hAnsiTheme="majorHAnsi" w:cstheme="majorBidi"/>
      <w:color w:val="FFFFFF" w:themeColor="background1"/>
      <w:sz w:val="32"/>
    </w:rPr>
  </w:style>
  <w:style w:type="paragraph" w:customStyle="1" w:styleId="BlockHeading-Large">
    <w:name w:val="Block Heading - Large"/>
    <w:basedOn w:val="Normal"/>
    <w:link w:val="BlockHeading-LargeChar"/>
    <w:qFormat/>
    <w:rsid w:val="000E4623"/>
    <w:rPr>
      <w:rFonts w:asciiTheme="majorHAnsi" w:eastAsiaTheme="majorEastAsia" w:hAnsiTheme="majorHAnsi" w:cstheme="majorBidi"/>
      <w:color w:val="FFFFFF" w:themeColor="background1"/>
      <w:sz w:val="80"/>
    </w:rPr>
  </w:style>
  <w:style w:type="character" w:customStyle="1" w:styleId="BlockHeading-LargeChar">
    <w:name w:val="Block Heading - Large Char"/>
    <w:basedOn w:val="DefaultParagraphFont"/>
    <w:link w:val="BlockHeading-Large"/>
    <w:rsid w:val="000E4623"/>
    <w:rPr>
      <w:rFonts w:asciiTheme="majorHAnsi" w:eastAsiaTheme="majorEastAsia" w:hAnsiTheme="majorHAnsi" w:cstheme="majorBidi"/>
      <w:color w:val="FFFFFF" w:themeColor="background1"/>
      <w:sz w:val="80"/>
    </w:rPr>
  </w:style>
  <w:style w:type="paragraph" w:styleId="BlockText">
    <w:name w:val="Block Text"/>
    <w:basedOn w:val="Normal"/>
    <w:unhideWhenUsed/>
    <w:rsid w:val="000E4623"/>
    <w:pPr>
      <w:spacing w:after="120" w:line="264" w:lineRule="auto"/>
    </w:pPr>
    <w:rPr>
      <w:iCs/>
      <w:color w:val="FFFFFF" w:themeColor="background1"/>
      <w:sz w:val="22"/>
    </w:rPr>
  </w:style>
  <w:style w:type="character" w:customStyle="1" w:styleId="Heading1Char">
    <w:name w:val="Heading 1 Char"/>
    <w:basedOn w:val="DefaultParagraphFont"/>
    <w:link w:val="Heading1"/>
    <w:uiPriority w:val="9"/>
    <w:rsid w:val="000E4623"/>
    <w:rPr>
      <w:rFonts w:asciiTheme="majorHAnsi" w:eastAsiaTheme="majorEastAsia" w:hAnsiTheme="majorHAnsi" w:cstheme="majorBidi"/>
      <w:bCs/>
      <w:color w:val="FEA022" w:themeColor="accent2"/>
      <w:sz w:val="120"/>
      <w:szCs w:val="32"/>
    </w:rPr>
  </w:style>
  <w:style w:type="character" w:customStyle="1" w:styleId="Heading3Char">
    <w:name w:val="Heading 3 Char"/>
    <w:basedOn w:val="DefaultParagraphFont"/>
    <w:link w:val="Heading3"/>
    <w:uiPriority w:val="9"/>
    <w:semiHidden/>
    <w:rsid w:val="000E4623"/>
    <w:rPr>
      <w:rFonts w:asciiTheme="majorHAnsi" w:eastAsiaTheme="majorEastAsia" w:hAnsiTheme="majorHAnsi" w:cstheme="majorBidi"/>
      <w:b/>
      <w:bCs/>
      <w:color w:val="76C5EF" w:themeColor="accent1"/>
      <w:sz w:val="40"/>
    </w:rPr>
  </w:style>
  <w:style w:type="character" w:customStyle="1" w:styleId="Heading4Char">
    <w:name w:val="Heading 4 Char"/>
    <w:basedOn w:val="DefaultParagraphFont"/>
    <w:link w:val="Heading4"/>
    <w:uiPriority w:val="9"/>
    <w:semiHidden/>
    <w:rsid w:val="000E4623"/>
    <w:rPr>
      <w:rFonts w:asciiTheme="majorHAnsi" w:eastAsiaTheme="majorEastAsia" w:hAnsiTheme="majorHAnsi" w:cstheme="majorBidi"/>
      <w:bCs/>
      <w:iCs/>
      <w:color w:val="FEA022" w:themeColor="accent2"/>
      <w:sz w:val="44"/>
    </w:rPr>
  </w:style>
  <w:style w:type="character" w:customStyle="1" w:styleId="Heading5Char">
    <w:name w:val="Heading 5 Char"/>
    <w:basedOn w:val="DefaultParagraphFont"/>
    <w:link w:val="Heading5"/>
    <w:uiPriority w:val="9"/>
    <w:semiHidden/>
    <w:rsid w:val="000E4623"/>
    <w:rPr>
      <w:rFonts w:asciiTheme="majorHAnsi" w:eastAsiaTheme="majorEastAsia" w:hAnsiTheme="majorHAnsi" w:cstheme="majorBidi"/>
      <w:color w:val="FEA022" w:themeColor="accent2"/>
      <w:sz w:val="28"/>
    </w:rPr>
  </w:style>
  <w:style w:type="paragraph" w:customStyle="1" w:styleId="BlockText-Small">
    <w:name w:val="Block Text - Small"/>
    <w:basedOn w:val="BlockText"/>
    <w:qFormat/>
    <w:rsid w:val="000E4623"/>
    <w:rPr>
      <w:sz w:val="20"/>
    </w:rPr>
  </w:style>
  <w:style w:type="paragraph" w:customStyle="1" w:styleId="Mailer">
    <w:name w:val="Mailer"/>
    <w:basedOn w:val="Normal"/>
    <w:link w:val="MailerChar"/>
    <w:qFormat/>
    <w:rsid w:val="00C905DB"/>
    <w:rPr>
      <w:b/>
      <w:color w:val="76C5EF" w:themeColor="accent1"/>
      <w:sz w:val="28"/>
    </w:rPr>
  </w:style>
  <w:style w:type="character" w:customStyle="1" w:styleId="MailerChar">
    <w:name w:val="Mailer Char"/>
    <w:basedOn w:val="DefaultParagraphFont"/>
    <w:link w:val="Mailer"/>
    <w:rsid w:val="00C905DB"/>
    <w:rPr>
      <w:b/>
      <w:color w:val="76C5EF" w:themeColor="accent1"/>
      <w:sz w:val="28"/>
    </w:rPr>
  </w:style>
  <w:style w:type="paragraph" w:customStyle="1" w:styleId="ContactDetails">
    <w:name w:val="Contact Details"/>
    <w:basedOn w:val="Normal"/>
    <w:qFormat/>
    <w:rsid w:val="00AC343A"/>
    <w:pPr>
      <w:spacing w:after="200"/>
      <w:jc w:val="center"/>
    </w:pPr>
    <w:rPr>
      <w:color w:val="FFFFFF" w:themeColor="background1"/>
      <w:sz w:val="20"/>
    </w:rPr>
  </w:style>
  <w:style w:type="paragraph" w:customStyle="1" w:styleId="Address">
    <w:name w:val="Address"/>
    <w:basedOn w:val="Normal"/>
    <w:link w:val="AddressChar"/>
    <w:qFormat/>
    <w:rsid w:val="00C905DB"/>
    <w:rPr>
      <w:color w:val="76C5EF" w:themeColor="accent1"/>
    </w:rPr>
  </w:style>
  <w:style w:type="character" w:customStyle="1" w:styleId="AddressChar">
    <w:name w:val="Address Char"/>
    <w:basedOn w:val="DefaultParagraphFont"/>
    <w:link w:val="Address"/>
    <w:rsid w:val="00C905DB"/>
    <w:rPr>
      <w:color w:val="76C5EF" w:themeColor="accent1"/>
    </w:rPr>
  </w:style>
  <w:style w:type="paragraph" w:customStyle="1" w:styleId="BoxPageNumber">
    <w:name w:val="Box Page Number"/>
    <w:basedOn w:val="Normal"/>
    <w:qFormat/>
    <w:rsid w:val="00691C4B"/>
    <w:pPr>
      <w:spacing w:line="240" w:lineRule="exact"/>
      <w:jc w:val="center"/>
    </w:pPr>
    <w:rPr>
      <w:color w:val="FFFFFF" w:themeColor="background1"/>
    </w:rPr>
  </w:style>
  <w:style w:type="paragraph" w:styleId="ListParagraph">
    <w:name w:val="List Paragraph"/>
    <w:basedOn w:val="Normal"/>
    <w:rsid w:val="0091357E"/>
    <w:pPr>
      <w:ind w:left="720"/>
      <w:contextualSpacing/>
    </w:pPr>
  </w:style>
  <w:style w:type="paragraph" w:styleId="NormalWeb">
    <w:name w:val="Normal (Web)"/>
    <w:basedOn w:val="Normal"/>
    <w:uiPriority w:val="99"/>
    <w:unhideWhenUsed/>
    <w:rsid w:val="00DD58C7"/>
    <w:pPr>
      <w:spacing w:before="100" w:beforeAutospacing="1" w:after="100" w:afterAutospacing="1"/>
    </w:pPr>
    <w:rPr>
      <w:rFonts w:ascii="Times" w:hAnsi="Times" w:cs="Times New Roman"/>
      <w:sz w:val="20"/>
      <w:szCs w:val="20"/>
    </w:rPr>
  </w:style>
  <w:style w:type="paragraph" w:customStyle="1" w:styleId="Body">
    <w:name w:val="Body"/>
    <w:rsid w:val="009E0D88"/>
    <w:pPr>
      <w:pBdr>
        <w:top w:val="nil"/>
        <w:left w:val="nil"/>
        <w:bottom w:val="nil"/>
        <w:right w:val="nil"/>
        <w:between w:val="nil"/>
        <w:bar w:val="nil"/>
      </w:pBdr>
    </w:pPr>
    <w:rPr>
      <w:rFonts w:ascii="Century Schoolbook" w:eastAsia="Century Schoolbook" w:hAnsi="Century Schoolbook" w:cs="Century Schoolbook"/>
      <w:color w:val="000000"/>
      <w:u w:color="000000"/>
      <w:bdr w:val="nil"/>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4774">
      <w:bodyDiv w:val="1"/>
      <w:marLeft w:val="0"/>
      <w:marRight w:val="0"/>
      <w:marTop w:val="0"/>
      <w:marBottom w:val="0"/>
      <w:divBdr>
        <w:top w:val="none" w:sz="0" w:space="0" w:color="auto"/>
        <w:left w:val="none" w:sz="0" w:space="0" w:color="auto"/>
        <w:bottom w:val="none" w:sz="0" w:space="0" w:color="auto"/>
        <w:right w:val="none" w:sz="0" w:space="0" w:color="auto"/>
      </w:divBdr>
    </w:div>
    <w:div w:id="168910752">
      <w:bodyDiv w:val="1"/>
      <w:marLeft w:val="0"/>
      <w:marRight w:val="0"/>
      <w:marTop w:val="0"/>
      <w:marBottom w:val="0"/>
      <w:divBdr>
        <w:top w:val="none" w:sz="0" w:space="0" w:color="auto"/>
        <w:left w:val="none" w:sz="0" w:space="0" w:color="auto"/>
        <w:bottom w:val="none" w:sz="0" w:space="0" w:color="auto"/>
        <w:right w:val="none" w:sz="0" w:space="0" w:color="auto"/>
      </w:divBdr>
    </w:div>
    <w:div w:id="188304149">
      <w:bodyDiv w:val="1"/>
      <w:marLeft w:val="0"/>
      <w:marRight w:val="0"/>
      <w:marTop w:val="0"/>
      <w:marBottom w:val="0"/>
      <w:divBdr>
        <w:top w:val="none" w:sz="0" w:space="0" w:color="auto"/>
        <w:left w:val="none" w:sz="0" w:space="0" w:color="auto"/>
        <w:bottom w:val="none" w:sz="0" w:space="0" w:color="auto"/>
        <w:right w:val="none" w:sz="0" w:space="0" w:color="auto"/>
      </w:divBdr>
    </w:div>
    <w:div w:id="214204141">
      <w:bodyDiv w:val="1"/>
      <w:marLeft w:val="0"/>
      <w:marRight w:val="0"/>
      <w:marTop w:val="0"/>
      <w:marBottom w:val="0"/>
      <w:divBdr>
        <w:top w:val="none" w:sz="0" w:space="0" w:color="auto"/>
        <w:left w:val="none" w:sz="0" w:space="0" w:color="auto"/>
        <w:bottom w:val="none" w:sz="0" w:space="0" w:color="auto"/>
        <w:right w:val="none" w:sz="0" w:space="0" w:color="auto"/>
      </w:divBdr>
    </w:div>
    <w:div w:id="270477481">
      <w:bodyDiv w:val="1"/>
      <w:marLeft w:val="0"/>
      <w:marRight w:val="0"/>
      <w:marTop w:val="0"/>
      <w:marBottom w:val="0"/>
      <w:divBdr>
        <w:top w:val="none" w:sz="0" w:space="0" w:color="auto"/>
        <w:left w:val="none" w:sz="0" w:space="0" w:color="auto"/>
        <w:bottom w:val="none" w:sz="0" w:space="0" w:color="auto"/>
        <w:right w:val="none" w:sz="0" w:space="0" w:color="auto"/>
      </w:divBdr>
    </w:div>
    <w:div w:id="273564167">
      <w:bodyDiv w:val="1"/>
      <w:marLeft w:val="0"/>
      <w:marRight w:val="0"/>
      <w:marTop w:val="0"/>
      <w:marBottom w:val="0"/>
      <w:divBdr>
        <w:top w:val="none" w:sz="0" w:space="0" w:color="auto"/>
        <w:left w:val="none" w:sz="0" w:space="0" w:color="auto"/>
        <w:bottom w:val="none" w:sz="0" w:space="0" w:color="auto"/>
        <w:right w:val="none" w:sz="0" w:space="0" w:color="auto"/>
      </w:divBdr>
    </w:div>
    <w:div w:id="364329573">
      <w:bodyDiv w:val="1"/>
      <w:marLeft w:val="0"/>
      <w:marRight w:val="0"/>
      <w:marTop w:val="0"/>
      <w:marBottom w:val="0"/>
      <w:divBdr>
        <w:top w:val="none" w:sz="0" w:space="0" w:color="auto"/>
        <w:left w:val="none" w:sz="0" w:space="0" w:color="auto"/>
        <w:bottom w:val="none" w:sz="0" w:space="0" w:color="auto"/>
        <w:right w:val="none" w:sz="0" w:space="0" w:color="auto"/>
      </w:divBdr>
    </w:div>
    <w:div w:id="456993291">
      <w:bodyDiv w:val="1"/>
      <w:marLeft w:val="0"/>
      <w:marRight w:val="0"/>
      <w:marTop w:val="0"/>
      <w:marBottom w:val="0"/>
      <w:divBdr>
        <w:top w:val="none" w:sz="0" w:space="0" w:color="auto"/>
        <w:left w:val="none" w:sz="0" w:space="0" w:color="auto"/>
        <w:bottom w:val="none" w:sz="0" w:space="0" w:color="auto"/>
        <w:right w:val="none" w:sz="0" w:space="0" w:color="auto"/>
      </w:divBdr>
    </w:div>
    <w:div w:id="491796281">
      <w:bodyDiv w:val="1"/>
      <w:marLeft w:val="0"/>
      <w:marRight w:val="0"/>
      <w:marTop w:val="0"/>
      <w:marBottom w:val="0"/>
      <w:divBdr>
        <w:top w:val="none" w:sz="0" w:space="0" w:color="auto"/>
        <w:left w:val="none" w:sz="0" w:space="0" w:color="auto"/>
        <w:bottom w:val="none" w:sz="0" w:space="0" w:color="auto"/>
        <w:right w:val="none" w:sz="0" w:space="0" w:color="auto"/>
      </w:divBdr>
    </w:div>
    <w:div w:id="561790308">
      <w:bodyDiv w:val="1"/>
      <w:marLeft w:val="0"/>
      <w:marRight w:val="0"/>
      <w:marTop w:val="0"/>
      <w:marBottom w:val="0"/>
      <w:divBdr>
        <w:top w:val="none" w:sz="0" w:space="0" w:color="auto"/>
        <w:left w:val="none" w:sz="0" w:space="0" w:color="auto"/>
        <w:bottom w:val="none" w:sz="0" w:space="0" w:color="auto"/>
        <w:right w:val="none" w:sz="0" w:space="0" w:color="auto"/>
      </w:divBdr>
    </w:div>
    <w:div w:id="608201021">
      <w:bodyDiv w:val="1"/>
      <w:marLeft w:val="0"/>
      <w:marRight w:val="0"/>
      <w:marTop w:val="0"/>
      <w:marBottom w:val="0"/>
      <w:divBdr>
        <w:top w:val="none" w:sz="0" w:space="0" w:color="auto"/>
        <w:left w:val="none" w:sz="0" w:space="0" w:color="auto"/>
        <w:bottom w:val="none" w:sz="0" w:space="0" w:color="auto"/>
        <w:right w:val="none" w:sz="0" w:space="0" w:color="auto"/>
      </w:divBdr>
    </w:div>
    <w:div w:id="681516803">
      <w:bodyDiv w:val="1"/>
      <w:marLeft w:val="0"/>
      <w:marRight w:val="0"/>
      <w:marTop w:val="0"/>
      <w:marBottom w:val="0"/>
      <w:divBdr>
        <w:top w:val="none" w:sz="0" w:space="0" w:color="auto"/>
        <w:left w:val="none" w:sz="0" w:space="0" w:color="auto"/>
        <w:bottom w:val="none" w:sz="0" w:space="0" w:color="auto"/>
        <w:right w:val="none" w:sz="0" w:space="0" w:color="auto"/>
      </w:divBdr>
    </w:div>
    <w:div w:id="690255267">
      <w:bodyDiv w:val="1"/>
      <w:marLeft w:val="0"/>
      <w:marRight w:val="0"/>
      <w:marTop w:val="0"/>
      <w:marBottom w:val="0"/>
      <w:divBdr>
        <w:top w:val="none" w:sz="0" w:space="0" w:color="auto"/>
        <w:left w:val="none" w:sz="0" w:space="0" w:color="auto"/>
        <w:bottom w:val="none" w:sz="0" w:space="0" w:color="auto"/>
        <w:right w:val="none" w:sz="0" w:space="0" w:color="auto"/>
      </w:divBdr>
    </w:div>
    <w:div w:id="714700547">
      <w:bodyDiv w:val="1"/>
      <w:marLeft w:val="0"/>
      <w:marRight w:val="0"/>
      <w:marTop w:val="0"/>
      <w:marBottom w:val="0"/>
      <w:divBdr>
        <w:top w:val="none" w:sz="0" w:space="0" w:color="auto"/>
        <w:left w:val="none" w:sz="0" w:space="0" w:color="auto"/>
        <w:bottom w:val="none" w:sz="0" w:space="0" w:color="auto"/>
        <w:right w:val="none" w:sz="0" w:space="0" w:color="auto"/>
      </w:divBdr>
    </w:div>
    <w:div w:id="726539589">
      <w:bodyDiv w:val="1"/>
      <w:marLeft w:val="0"/>
      <w:marRight w:val="0"/>
      <w:marTop w:val="0"/>
      <w:marBottom w:val="0"/>
      <w:divBdr>
        <w:top w:val="none" w:sz="0" w:space="0" w:color="auto"/>
        <w:left w:val="none" w:sz="0" w:space="0" w:color="auto"/>
        <w:bottom w:val="none" w:sz="0" w:space="0" w:color="auto"/>
        <w:right w:val="none" w:sz="0" w:space="0" w:color="auto"/>
      </w:divBdr>
    </w:div>
    <w:div w:id="731469516">
      <w:bodyDiv w:val="1"/>
      <w:marLeft w:val="0"/>
      <w:marRight w:val="0"/>
      <w:marTop w:val="0"/>
      <w:marBottom w:val="0"/>
      <w:divBdr>
        <w:top w:val="none" w:sz="0" w:space="0" w:color="auto"/>
        <w:left w:val="none" w:sz="0" w:space="0" w:color="auto"/>
        <w:bottom w:val="none" w:sz="0" w:space="0" w:color="auto"/>
        <w:right w:val="none" w:sz="0" w:space="0" w:color="auto"/>
      </w:divBdr>
    </w:div>
    <w:div w:id="815150239">
      <w:bodyDiv w:val="1"/>
      <w:marLeft w:val="0"/>
      <w:marRight w:val="0"/>
      <w:marTop w:val="0"/>
      <w:marBottom w:val="0"/>
      <w:divBdr>
        <w:top w:val="none" w:sz="0" w:space="0" w:color="auto"/>
        <w:left w:val="none" w:sz="0" w:space="0" w:color="auto"/>
        <w:bottom w:val="none" w:sz="0" w:space="0" w:color="auto"/>
        <w:right w:val="none" w:sz="0" w:space="0" w:color="auto"/>
      </w:divBdr>
    </w:div>
    <w:div w:id="1180006924">
      <w:bodyDiv w:val="1"/>
      <w:marLeft w:val="0"/>
      <w:marRight w:val="0"/>
      <w:marTop w:val="0"/>
      <w:marBottom w:val="0"/>
      <w:divBdr>
        <w:top w:val="none" w:sz="0" w:space="0" w:color="auto"/>
        <w:left w:val="none" w:sz="0" w:space="0" w:color="auto"/>
        <w:bottom w:val="none" w:sz="0" w:space="0" w:color="auto"/>
        <w:right w:val="none" w:sz="0" w:space="0" w:color="auto"/>
      </w:divBdr>
    </w:div>
    <w:div w:id="1231574830">
      <w:bodyDiv w:val="1"/>
      <w:marLeft w:val="0"/>
      <w:marRight w:val="0"/>
      <w:marTop w:val="0"/>
      <w:marBottom w:val="0"/>
      <w:divBdr>
        <w:top w:val="none" w:sz="0" w:space="0" w:color="auto"/>
        <w:left w:val="none" w:sz="0" w:space="0" w:color="auto"/>
        <w:bottom w:val="none" w:sz="0" w:space="0" w:color="auto"/>
        <w:right w:val="none" w:sz="0" w:space="0" w:color="auto"/>
      </w:divBdr>
    </w:div>
    <w:div w:id="1406802338">
      <w:bodyDiv w:val="1"/>
      <w:marLeft w:val="0"/>
      <w:marRight w:val="0"/>
      <w:marTop w:val="0"/>
      <w:marBottom w:val="0"/>
      <w:divBdr>
        <w:top w:val="none" w:sz="0" w:space="0" w:color="auto"/>
        <w:left w:val="none" w:sz="0" w:space="0" w:color="auto"/>
        <w:bottom w:val="none" w:sz="0" w:space="0" w:color="auto"/>
        <w:right w:val="none" w:sz="0" w:space="0" w:color="auto"/>
      </w:divBdr>
    </w:div>
    <w:div w:id="1911649885">
      <w:bodyDiv w:val="1"/>
      <w:marLeft w:val="0"/>
      <w:marRight w:val="0"/>
      <w:marTop w:val="0"/>
      <w:marBottom w:val="0"/>
      <w:divBdr>
        <w:top w:val="none" w:sz="0" w:space="0" w:color="auto"/>
        <w:left w:val="none" w:sz="0" w:space="0" w:color="auto"/>
        <w:bottom w:val="none" w:sz="0" w:space="0" w:color="auto"/>
        <w:right w:val="none" w:sz="0" w:space="0" w:color="auto"/>
      </w:divBdr>
    </w:div>
    <w:div w:id="2023117878">
      <w:bodyDiv w:val="1"/>
      <w:marLeft w:val="0"/>
      <w:marRight w:val="0"/>
      <w:marTop w:val="0"/>
      <w:marBottom w:val="0"/>
      <w:divBdr>
        <w:top w:val="none" w:sz="0" w:space="0" w:color="auto"/>
        <w:left w:val="none" w:sz="0" w:space="0" w:color="auto"/>
        <w:bottom w:val="none" w:sz="0" w:space="0" w:color="auto"/>
        <w:right w:val="none" w:sz="0" w:space="0" w:color="auto"/>
      </w:divBdr>
    </w:div>
    <w:div w:id="20315644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eader" Target="header3.xml"/><Relationship Id="rId30" Type="http://schemas.openxmlformats.org/officeDocument/2006/relationships/header" Target="header4.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ublishing%20Layout%20View:Newsletters:School%20Newsletter.dotx" TargetMode="External"/></Relationships>
</file>

<file path=word/theme/theme1.xml><?xml version="1.0" encoding="utf-8"?>
<a:theme xmlns:a="http://schemas.openxmlformats.org/drawingml/2006/main" name="Office Theme">
  <a:themeElements>
    <a:clrScheme name="Kilter">
      <a:dk1>
        <a:sysClr val="windowText" lastClr="000000"/>
      </a:dk1>
      <a:lt1>
        <a:sysClr val="window" lastClr="FFFFFF"/>
      </a:lt1>
      <a:dk2>
        <a:srgbClr val="318FC5"/>
      </a:dk2>
      <a:lt2>
        <a:srgbClr val="AEE8FB"/>
      </a:lt2>
      <a:accent1>
        <a:srgbClr val="76C5EF"/>
      </a:accent1>
      <a:accent2>
        <a:srgbClr val="FEA022"/>
      </a:accent2>
      <a:accent3>
        <a:srgbClr val="FF6700"/>
      </a:accent3>
      <a:accent4>
        <a:srgbClr val="70A525"/>
      </a:accent4>
      <a:accent5>
        <a:srgbClr val="A5D848"/>
      </a:accent5>
      <a:accent6>
        <a:srgbClr val="20768C"/>
      </a:accent6>
      <a:hlink>
        <a:srgbClr val="7AB6E8"/>
      </a:hlink>
      <a:folHlink>
        <a:srgbClr val="83B0D3"/>
      </a:folHlink>
    </a:clrScheme>
    <a:fontScheme name="School Newsletter">
      <a:majorFont>
        <a:latin typeface="Century Schoolbook"/>
        <a:ea typeface=""/>
        <a:cs typeface=""/>
        <a:font script="Jpan" typeface="ＭＳ Ｐ明朝"/>
      </a:majorFont>
      <a:minorFont>
        <a:latin typeface="Century Schoolbook"/>
        <a:ea typeface=""/>
        <a:cs typeface=""/>
        <a:font script="Jpan" typeface="ＭＳ Ｐ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12906A-896B-1144-BEC4-EE1530C2F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Macintosh%20HD:Applications:Microsoft%20Office%202011:Office:Media:Templates:Publishing%20Layout%20View:Newsletters:School%20Newsletter.dotx</Template>
  <TotalTime>11</TotalTime>
  <Pages>5</Pages>
  <Words>156</Words>
  <Characters>894</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Charlene Renck</dc:creator>
  <cp:keywords/>
  <dc:description/>
  <cp:lastModifiedBy>Farheen Malik</cp:lastModifiedBy>
  <cp:revision>3</cp:revision>
  <cp:lastPrinted>2019-10-28T22:22:00Z</cp:lastPrinted>
  <dcterms:created xsi:type="dcterms:W3CDTF">2019-11-08T01:26:00Z</dcterms:created>
  <dcterms:modified xsi:type="dcterms:W3CDTF">2019-11-16T03:47:00Z</dcterms:modified>
  <cp:category/>
</cp:coreProperties>
</file>